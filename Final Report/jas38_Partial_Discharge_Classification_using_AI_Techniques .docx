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651AD" w14:textId="77777777" w:rsidR="00536C05" w:rsidRDefault="00536C05" w:rsidP="004C12FA"/>
    <w:p w14:paraId="3A38138B" w14:textId="77777777" w:rsidR="00806CFF" w:rsidRDefault="00806CFF" w:rsidP="004C12FA"/>
    <w:p w14:paraId="14529018" w14:textId="77777777" w:rsidR="00806CFF" w:rsidRDefault="00806CFF" w:rsidP="004C12FA"/>
    <w:p w14:paraId="3E6E9EF8" w14:textId="77777777" w:rsidR="00DB78FA" w:rsidRDefault="00DB78FA" w:rsidP="004C12FA">
      <w:pPr>
        <w:rPr>
          <w:lang w:val="en-US"/>
        </w:rPr>
      </w:pPr>
    </w:p>
    <w:p w14:paraId="34D5570D" w14:textId="77777777" w:rsidR="00DB78FA" w:rsidRDefault="00DB78FA" w:rsidP="004C12FA">
      <w:pPr>
        <w:rPr>
          <w:lang w:val="en-US"/>
        </w:rPr>
      </w:pPr>
    </w:p>
    <w:p w14:paraId="77796815" w14:textId="77777777" w:rsidR="0023477F" w:rsidRDefault="0023477F" w:rsidP="0023477F">
      <w:pPr>
        <w:jc w:val="center"/>
      </w:pPr>
      <w:r w:rsidRPr="002C18F3">
        <w:rPr>
          <w:b/>
          <w:sz w:val="40"/>
          <w:szCs w:val="40"/>
          <w:lang w:val="en-US"/>
        </w:rPr>
        <w:t>Partial Discharge Classification using AI Technique</w:t>
      </w:r>
      <w:r>
        <w:rPr>
          <w:b/>
          <w:sz w:val="40"/>
          <w:szCs w:val="40"/>
          <w:lang w:val="en-US"/>
        </w:rPr>
        <w:t xml:space="preserve">s </w:t>
      </w:r>
    </w:p>
    <w:p w14:paraId="079AF015" w14:textId="77777777" w:rsidR="00806CFF" w:rsidRDefault="00806CFF" w:rsidP="004C12FA"/>
    <w:p w14:paraId="5DF9123F" w14:textId="77777777" w:rsidR="00DB78FA" w:rsidRDefault="00DB78FA" w:rsidP="004C12FA"/>
    <w:p w14:paraId="373DD2B4" w14:textId="77777777" w:rsidR="00DB78FA" w:rsidRDefault="00DB78FA" w:rsidP="008A08A1">
      <w:pPr>
        <w:jc w:val="center"/>
      </w:pPr>
      <w:r>
        <w:t>Final Report for CS39440 Major Project</w:t>
      </w:r>
    </w:p>
    <w:p w14:paraId="59C918BC" w14:textId="77777777" w:rsidR="00DB78FA" w:rsidRDefault="00DB78FA" w:rsidP="008A08A1">
      <w:pPr>
        <w:jc w:val="center"/>
      </w:pPr>
    </w:p>
    <w:p w14:paraId="12C6B9DE" w14:textId="77777777" w:rsidR="00DB78FA" w:rsidRDefault="00DB78FA" w:rsidP="008A08A1">
      <w:pPr>
        <w:jc w:val="center"/>
      </w:pPr>
      <w:r w:rsidRPr="00DB78FA">
        <w:rPr>
          <w:i/>
        </w:rPr>
        <w:t>Author</w:t>
      </w:r>
      <w:r w:rsidR="0023477F">
        <w:t xml:space="preserve">: James Slater </w:t>
      </w:r>
      <w:r>
        <w:t>(</w:t>
      </w:r>
      <w:hyperlink r:id="rId9" w:history="1">
        <w:r w:rsidR="0023477F" w:rsidRPr="00733BC2">
          <w:rPr>
            <w:rStyle w:val="Hyperlink"/>
          </w:rPr>
          <w:t>jas38@aber.ac.uk</w:t>
        </w:r>
      </w:hyperlink>
      <w:r>
        <w:t>)</w:t>
      </w:r>
    </w:p>
    <w:p w14:paraId="6CD53DC1" w14:textId="77777777" w:rsidR="00DB78FA" w:rsidRDefault="00DB78FA" w:rsidP="008A08A1">
      <w:pPr>
        <w:jc w:val="center"/>
      </w:pPr>
      <w:r w:rsidRPr="00DB78FA">
        <w:rPr>
          <w:i/>
        </w:rPr>
        <w:t>Supervisor</w:t>
      </w:r>
      <w:r>
        <w:t>: Dr</w:t>
      </w:r>
      <w:r w:rsidR="0023477F" w:rsidRPr="0023477F">
        <w:rPr>
          <w:rFonts w:asciiTheme="minorHAnsi" w:hAnsiTheme="minorHAnsi" w:cstheme="minorBidi"/>
        </w:rPr>
        <w:t xml:space="preserve"> </w:t>
      </w:r>
      <w:r w:rsidR="0023477F" w:rsidRPr="0023477F">
        <w:t xml:space="preserve">Neil </w:t>
      </w:r>
      <w:proofErr w:type="spellStart"/>
      <w:r w:rsidR="0023477F" w:rsidRPr="0023477F">
        <w:rPr>
          <w:lang w:val="en-US"/>
        </w:rPr>
        <w:t>MacParthalain</w:t>
      </w:r>
      <w:proofErr w:type="spellEnd"/>
      <w:r w:rsidR="0023477F">
        <w:t xml:space="preserve"> (</w:t>
      </w:r>
      <w:hyperlink r:id="rId10" w:history="1">
        <w:r w:rsidR="0023477F" w:rsidRPr="00733BC2">
          <w:rPr>
            <w:rStyle w:val="Hyperlink"/>
          </w:rPr>
          <w:t>ncm@aber.ac.uk</w:t>
        </w:r>
      </w:hyperlink>
      <w:r>
        <w:t>)</w:t>
      </w:r>
    </w:p>
    <w:p w14:paraId="4BAF1996" w14:textId="77777777" w:rsidR="00DB78FA" w:rsidRDefault="00DB78FA" w:rsidP="008A08A1">
      <w:pPr>
        <w:jc w:val="center"/>
      </w:pPr>
    </w:p>
    <w:p w14:paraId="17756EBB" w14:textId="77777777" w:rsidR="004E63C0" w:rsidRDefault="004E63C0" w:rsidP="008A08A1">
      <w:pPr>
        <w:jc w:val="center"/>
      </w:pPr>
      <w:r>
        <w:t>6</w:t>
      </w:r>
      <w:r w:rsidRPr="004E63C0">
        <w:rPr>
          <w:vertAlign w:val="superscript"/>
        </w:rPr>
        <w:t>th</w:t>
      </w:r>
      <w:r>
        <w:t xml:space="preserve"> March 2012</w:t>
      </w:r>
    </w:p>
    <w:p w14:paraId="0F25AA3E" w14:textId="77777777" w:rsidR="004E63C0" w:rsidRDefault="004E63C0" w:rsidP="008A08A1">
      <w:pPr>
        <w:jc w:val="center"/>
      </w:pPr>
    </w:p>
    <w:p w14:paraId="3300C9BE" w14:textId="77777777" w:rsidR="004E63C0" w:rsidRDefault="004E63C0" w:rsidP="008A08A1">
      <w:pPr>
        <w:jc w:val="center"/>
      </w:pPr>
      <w:r>
        <w:t>Version 1.0 (Draft)</w:t>
      </w:r>
    </w:p>
    <w:p w14:paraId="404840DC" w14:textId="77777777" w:rsidR="004E63C0" w:rsidRDefault="004E63C0" w:rsidP="008A08A1">
      <w:pPr>
        <w:jc w:val="center"/>
      </w:pPr>
    </w:p>
    <w:p w14:paraId="2EED12A9" w14:textId="77777777" w:rsidR="004E63C0" w:rsidRDefault="004E63C0" w:rsidP="008A08A1">
      <w:pPr>
        <w:jc w:val="center"/>
      </w:pPr>
    </w:p>
    <w:p w14:paraId="57F1B5F5" w14:textId="77777777" w:rsidR="004E63C0" w:rsidRDefault="004E63C0" w:rsidP="008A08A1">
      <w:pPr>
        <w:jc w:val="center"/>
      </w:pPr>
    </w:p>
    <w:p w14:paraId="6EDE6CAA" w14:textId="77777777" w:rsidR="004E63C0" w:rsidRDefault="004E63C0" w:rsidP="008A08A1">
      <w:pPr>
        <w:jc w:val="center"/>
      </w:pPr>
    </w:p>
    <w:p w14:paraId="65FBAED7" w14:textId="154DB2F7" w:rsidR="004E63C0" w:rsidRDefault="004E63C0" w:rsidP="008A08A1">
      <w:pPr>
        <w:jc w:val="center"/>
      </w:pPr>
      <w:r>
        <w:t>This report is submitted as partial fulfilment of a BSc degree in</w:t>
      </w:r>
      <w:r>
        <w:br/>
      </w:r>
      <w:r w:rsidR="00E9160D">
        <w:t xml:space="preserve">Artificial Intelligence and Robotics </w:t>
      </w:r>
      <w:r>
        <w:t>(</w:t>
      </w:r>
      <w:r w:rsidR="00E9160D">
        <w:t>GH7P</w:t>
      </w:r>
      <w:r>
        <w:t>)</w:t>
      </w:r>
    </w:p>
    <w:p w14:paraId="036F5C54" w14:textId="77777777" w:rsidR="00806CFF" w:rsidRPr="00806CFF" w:rsidRDefault="00806CFF" w:rsidP="008A08A1">
      <w:pPr>
        <w:jc w:val="center"/>
      </w:pPr>
    </w:p>
    <w:p w14:paraId="6235BD68" w14:textId="77777777" w:rsidR="00806CFF" w:rsidRDefault="00806CFF" w:rsidP="004C12FA">
      <w:pPr>
        <w:rPr>
          <w:lang w:val="en-US"/>
        </w:rPr>
      </w:pPr>
    </w:p>
    <w:p w14:paraId="42B03624" w14:textId="77777777" w:rsidR="00DB78FA" w:rsidRDefault="00DB78FA" w:rsidP="004C12FA">
      <w:pPr>
        <w:rPr>
          <w:lang w:val="en-US"/>
        </w:rPr>
      </w:pPr>
    </w:p>
    <w:p w14:paraId="7D19EA7A" w14:textId="77777777" w:rsidR="003268BD" w:rsidRDefault="003268BD" w:rsidP="004C12FA"/>
    <w:p w14:paraId="66453DA2" w14:textId="77777777" w:rsidR="004E63C0" w:rsidRDefault="004E63C0" w:rsidP="004C12FA"/>
    <w:p w14:paraId="095A5EAD" w14:textId="77777777" w:rsidR="004E63C0" w:rsidRDefault="004E63C0" w:rsidP="004C12FA"/>
    <w:p w14:paraId="6AEEB8C2" w14:textId="77777777" w:rsidR="004E63C0" w:rsidRDefault="004E63C0" w:rsidP="004C12FA"/>
    <w:p w14:paraId="6332E73B" w14:textId="77777777" w:rsidR="004E63C0" w:rsidRDefault="004E63C0" w:rsidP="004C12FA"/>
    <w:p w14:paraId="32DDACE8" w14:textId="77777777" w:rsidR="004E63C0" w:rsidRDefault="004E63C0" w:rsidP="004C12FA"/>
    <w:p w14:paraId="7D3F1E63" w14:textId="77777777" w:rsidR="004E63C0" w:rsidRDefault="004E63C0" w:rsidP="004C12FA"/>
    <w:p w14:paraId="797DC18F" w14:textId="77777777" w:rsidR="004E63C0" w:rsidRDefault="004E63C0" w:rsidP="004C12FA"/>
    <w:p w14:paraId="6877860E" w14:textId="77777777" w:rsidR="004E63C0" w:rsidRDefault="004E63C0" w:rsidP="004C12FA"/>
    <w:p w14:paraId="4C5EB1B5" w14:textId="77777777" w:rsidR="004E63C0" w:rsidRDefault="004E63C0" w:rsidP="004C12FA"/>
    <w:p w14:paraId="67D458CC" w14:textId="77777777" w:rsidR="004E63C0" w:rsidRDefault="004E63C0" w:rsidP="004C12FA"/>
    <w:p w14:paraId="585F8777" w14:textId="77777777" w:rsidR="004E63C0" w:rsidRDefault="004E63C0" w:rsidP="004C12FA"/>
    <w:p w14:paraId="63DCB5A6" w14:textId="77777777" w:rsidR="004E63C0" w:rsidRDefault="004E63C0" w:rsidP="004C12FA"/>
    <w:p w14:paraId="25317DD8" w14:textId="77777777" w:rsidR="004E63C0" w:rsidRDefault="004E63C0" w:rsidP="004C12FA">
      <w:r>
        <w:t xml:space="preserve">Department of Computer Science </w:t>
      </w:r>
    </w:p>
    <w:p w14:paraId="76B58774" w14:textId="77777777" w:rsidR="004E63C0" w:rsidRDefault="004E63C0" w:rsidP="004C12FA">
      <w:r>
        <w:t xml:space="preserve">Aberystwyth University </w:t>
      </w:r>
    </w:p>
    <w:p w14:paraId="2D1A71FD" w14:textId="77777777" w:rsidR="004E63C0" w:rsidRDefault="004E63C0" w:rsidP="004C12FA">
      <w:r>
        <w:t xml:space="preserve">Aberystwyth </w:t>
      </w:r>
    </w:p>
    <w:p w14:paraId="6A93D2B2" w14:textId="77777777" w:rsidR="004E63C0" w:rsidRDefault="004E63C0" w:rsidP="004C12FA">
      <w:r>
        <w:t>Ceredigion</w:t>
      </w:r>
    </w:p>
    <w:p w14:paraId="4406E40F" w14:textId="77777777" w:rsidR="004E63C0" w:rsidRDefault="004E63C0" w:rsidP="004C12FA">
      <w:r>
        <w:t>SY23 3DB</w:t>
      </w:r>
    </w:p>
    <w:p w14:paraId="5767F4C8" w14:textId="77777777" w:rsidR="004E63C0" w:rsidRPr="003268BD" w:rsidRDefault="004E63C0" w:rsidP="004C12FA">
      <w:r>
        <w:t>Wales, UK</w:t>
      </w:r>
    </w:p>
    <w:p w14:paraId="4A26749F" w14:textId="77777777" w:rsidR="003268BD" w:rsidRPr="003268BD" w:rsidRDefault="003268BD" w:rsidP="004C12FA"/>
    <w:p w14:paraId="4054DB0B" w14:textId="77777777" w:rsidR="003268BD" w:rsidRPr="003268BD" w:rsidRDefault="003268BD" w:rsidP="004C12FA"/>
    <w:p w14:paraId="12640253" w14:textId="77777777" w:rsidR="003268BD" w:rsidRPr="003268BD" w:rsidRDefault="003268BD" w:rsidP="004C12FA"/>
    <w:p w14:paraId="21B9EF03" w14:textId="77777777" w:rsidR="003268BD" w:rsidRPr="003268BD" w:rsidRDefault="003268BD" w:rsidP="004C12FA"/>
    <w:p w14:paraId="75131D27" w14:textId="77777777" w:rsidR="003268BD" w:rsidRPr="003268BD" w:rsidRDefault="003268BD" w:rsidP="004C12FA"/>
    <w:p w14:paraId="795263EA" w14:textId="77777777" w:rsidR="003268BD" w:rsidRPr="003268BD" w:rsidRDefault="003268BD" w:rsidP="004C12FA"/>
    <w:p w14:paraId="68D006DC" w14:textId="77777777" w:rsidR="003268BD" w:rsidRPr="003268BD" w:rsidRDefault="003268BD" w:rsidP="004C12FA">
      <w:r>
        <w:tab/>
      </w:r>
    </w:p>
    <w:p w14:paraId="0FA413B2" w14:textId="77777777" w:rsidR="003268BD" w:rsidRDefault="003268BD" w:rsidP="004C12FA"/>
    <w:p w14:paraId="24944B1D" w14:textId="77777777" w:rsidR="00BE51BE" w:rsidRPr="008E4179" w:rsidRDefault="00BE51BE" w:rsidP="004C12FA">
      <w:pPr>
        <w:rPr>
          <w:b/>
        </w:rPr>
      </w:pPr>
      <w:r>
        <w:br w:type="page"/>
      </w:r>
      <w:r w:rsidRPr="008E4179">
        <w:rPr>
          <w:b/>
        </w:rPr>
        <w:lastRenderedPageBreak/>
        <w:t>Declaration of originality</w:t>
      </w:r>
    </w:p>
    <w:p w14:paraId="68125AE5" w14:textId="77777777" w:rsidR="00BE51BE" w:rsidRDefault="00BE51BE" w:rsidP="004C12FA"/>
    <w:p w14:paraId="2335E859" w14:textId="77777777" w:rsidR="00BE51BE" w:rsidRPr="00AF61DC" w:rsidRDefault="00BE51BE" w:rsidP="004C12FA">
      <w:pPr>
        <w:rPr>
          <w:lang w:val="en-US"/>
        </w:rPr>
      </w:pPr>
      <w:r w:rsidRPr="00AF61DC">
        <w:rPr>
          <w:lang w:val="en-US"/>
        </w:rPr>
        <w:t>In signing below, I confirm that:</w:t>
      </w:r>
      <w:r w:rsidR="008E4179">
        <w:rPr>
          <w:lang w:val="en-US"/>
        </w:rPr>
        <w:br/>
      </w:r>
    </w:p>
    <w:p w14:paraId="661F5A0C" w14:textId="77777777" w:rsidR="00BE51BE" w:rsidRPr="00AF61DC" w:rsidRDefault="00BE51BE" w:rsidP="004C12FA">
      <w:pPr>
        <w:pStyle w:val="ListParagraph"/>
        <w:numPr>
          <w:ilvl w:val="0"/>
          <w:numId w:val="6"/>
        </w:numPr>
        <w:rPr>
          <w:lang w:val="en-US"/>
        </w:rPr>
      </w:pPr>
      <w:r w:rsidRPr="00AF61DC">
        <w:rPr>
          <w:lang w:val="en-US"/>
        </w:rPr>
        <w:t xml:space="preserve">This submission is my own work, except where clearly indicated. </w:t>
      </w:r>
      <w:r w:rsidR="008E4179">
        <w:rPr>
          <w:lang w:val="en-US"/>
        </w:rPr>
        <w:br/>
      </w:r>
    </w:p>
    <w:p w14:paraId="5BCE75A5" w14:textId="77777777" w:rsidR="00BE51BE" w:rsidRPr="00AF61DC" w:rsidRDefault="00BE51BE" w:rsidP="004C12FA">
      <w:pPr>
        <w:pStyle w:val="ListParagraph"/>
        <w:numPr>
          <w:ilvl w:val="0"/>
          <w:numId w:val="6"/>
        </w:numPr>
        <w:rPr>
          <w:lang w:val="en-US"/>
        </w:rPr>
      </w:pPr>
      <w:r w:rsidRPr="00AF61DC">
        <w:rPr>
          <w:lang w:val="en-US"/>
        </w:rPr>
        <w:t xml:space="preserve">I understand that there are severe penalties for plagiarism and other unfair practice, which can lead to loss of marks or even the withholding of a degree. </w:t>
      </w:r>
      <w:r w:rsidR="008E4179">
        <w:rPr>
          <w:lang w:val="en-US"/>
        </w:rPr>
        <w:br/>
      </w:r>
    </w:p>
    <w:p w14:paraId="1A841B60" w14:textId="77777777" w:rsidR="00BE51BE" w:rsidRPr="00AF61DC" w:rsidRDefault="00BE51BE" w:rsidP="004C12FA">
      <w:pPr>
        <w:pStyle w:val="ListParagraph"/>
        <w:numPr>
          <w:ilvl w:val="0"/>
          <w:numId w:val="6"/>
        </w:numPr>
        <w:rPr>
          <w:lang w:val="en-US"/>
        </w:rPr>
      </w:pPr>
      <w:r w:rsidRPr="00AF61DC">
        <w:rPr>
          <w:lang w:val="en-US"/>
        </w:rPr>
        <w:t xml:space="preserve">I have read the sections on unfair practice in the Students’ Examinations Handbook and the relevant sections of the current Student Handbook of the Department of Computer Science. </w:t>
      </w:r>
      <w:r w:rsidR="008E4179">
        <w:rPr>
          <w:lang w:val="en-US"/>
        </w:rPr>
        <w:br/>
      </w:r>
    </w:p>
    <w:p w14:paraId="591B02F2" w14:textId="77777777" w:rsidR="00BE51BE" w:rsidRPr="00AF61DC" w:rsidRDefault="00BE51BE" w:rsidP="004C12FA">
      <w:pPr>
        <w:pStyle w:val="ListParagraph"/>
        <w:numPr>
          <w:ilvl w:val="0"/>
          <w:numId w:val="6"/>
        </w:numPr>
        <w:rPr>
          <w:lang w:val="en-US"/>
        </w:rPr>
      </w:pPr>
      <w:r w:rsidRPr="00AF61DC">
        <w:rPr>
          <w:lang w:val="en-US"/>
        </w:rPr>
        <w:t xml:space="preserve">I understand and agree to abide by the University’s regulations governing these issues. </w:t>
      </w:r>
    </w:p>
    <w:p w14:paraId="7C4CEC48" w14:textId="77777777" w:rsidR="00BE51BE" w:rsidRPr="00AF61DC" w:rsidRDefault="00BE51BE" w:rsidP="004C12FA">
      <w:pPr>
        <w:rPr>
          <w:lang w:val="en-US"/>
        </w:rPr>
      </w:pPr>
    </w:p>
    <w:p w14:paraId="2E11755A" w14:textId="31836A19" w:rsidR="00BE51BE" w:rsidRPr="00AF61DC" w:rsidRDefault="00AF61DC" w:rsidP="004C12FA">
      <w:pPr>
        <w:rPr>
          <w:lang w:val="en-US"/>
        </w:rPr>
      </w:pPr>
      <w:proofErr w:type="gramStart"/>
      <w:r>
        <w:rPr>
          <w:lang w:val="en-US"/>
        </w:rPr>
        <w:t>Signature …………………………………………….</w:t>
      </w:r>
      <w:proofErr w:type="gramEnd"/>
      <w:r>
        <w:rPr>
          <w:lang w:val="en-US"/>
        </w:rPr>
        <w:t xml:space="preserve"> (</w:t>
      </w:r>
      <w:r w:rsidR="00F819A2">
        <w:rPr>
          <w:lang w:val="en-US"/>
        </w:rPr>
        <w:t>James Slater</w:t>
      </w:r>
      <w:r>
        <w:rPr>
          <w:lang w:val="en-US"/>
        </w:rPr>
        <w:t>)</w:t>
      </w:r>
    </w:p>
    <w:p w14:paraId="6ECFC673" w14:textId="77777777" w:rsidR="00BE51BE" w:rsidRDefault="00BE51BE" w:rsidP="004C12FA"/>
    <w:p w14:paraId="33FD11EE" w14:textId="77777777" w:rsidR="00AF61DC" w:rsidRDefault="00AF61DC" w:rsidP="004C12FA">
      <w:r>
        <w:t>Date …………………………………………………</w:t>
      </w:r>
    </w:p>
    <w:p w14:paraId="0EA59D86" w14:textId="77777777" w:rsidR="00BE51BE" w:rsidRDefault="00BE51BE" w:rsidP="004C12FA"/>
    <w:p w14:paraId="0298CACA" w14:textId="77777777" w:rsidR="00BE51BE" w:rsidRDefault="00BE51BE" w:rsidP="004C12FA"/>
    <w:p w14:paraId="3AA86832" w14:textId="77777777" w:rsidR="00AF61DC" w:rsidRDefault="00AF61DC" w:rsidP="004C12FA"/>
    <w:p w14:paraId="69B22493" w14:textId="77777777" w:rsidR="00AF61DC" w:rsidRDefault="00AF61DC" w:rsidP="004C12FA"/>
    <w:p w14:paraId="72320726" w14:textId="77777777" w:rsidR="00AF61DC" w:rsidRPr="008E4179" w:rsidRDefault="00AF61DC" w:rsidP="004C12FA">
      <w:pPr>
        <w:rPr>
          <w:b/>
        </w:rPr>
      </w:pPr>
      <w:r w:rsidRPr="008E4179">
        <w:rPr>
          <w:b/>
        </w:rPr>
        <w:t>Consent to share this work</w:t>
      </w:r>
    </w:p>
    <w:p w14:paraId="04491E4A" w14:textId="77777777" w:rsidR="00AF61DC" w:rsidRDefault="00AF61DC" w:rsidP="004C12FA"/>
    <w:p w14:paraId="041BBC80" w14:textId="77777777"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14:paraId="371B3625" w14:textId="77777777" w:rsidR="00AF61DC" w:rsidRDefault="00AF61DC" w:rsidP="004C12FA">
      <w:pPr>
        <w:rPr>
          <w:lang w:val="en-US"/>
        </w:rPr>
      </w:pPr>
    </w:p>
    <w:p w14:paraId="29F8F366" w14:textId="77777777" w:rsidR="00AF61DC" w:rsidRPr="00AF61DC" w:rsidRDefault="00AF61DC" w:rsidP="004C12FA">
      <w:pPr>
        <w:rPr>
          <w:lang w:val="en-US"/>
        </w:rPr>
      </w:pPr>
    </w:p>
    <w:p w14:paraId="4E9E4E3F" w14:textId="50EDCF41" w:rsidR="00AF61DC" w:rsidRPr="00AF61DC" w:rsidRDefault="00AF61DC" w:rsidP="004C12FA">
      <w:pPr>
        <w:rPr>
          <w:lang w:val="en-US"/>
        </w:rPr>
      </w:pPr>
      <w:proofErr w:type="gramStart"/>
      <w:r>
        <w:rPr>
          <w:lang w:val="en-US"/>
        </w:rPr>
        <w:t>Signature …………………………………………….</w:t>
      </w:r>
      <w:proofErr w:type="gramEnd"/>
      <w:r>
        <w:rPr>
          <w:lang w:val="en-US"/>
        </w:rPr>
        <w:t xml:space="preserve"> (</w:t>
      </w:r>
      <w:r w:rsidR="00F819A2">
        <w:rPr>
          <w:lang w:val="en-US"/>
        </w:rPr>
        <w:t>James Slater</w:t>
      </w:r>
      <w:r>
        <w:rPr>
          <w:lang w:val="en-US"/>
        </w:rPr>
        <w:t>)</w:t>
      </w:r>
    </w:p>
    <w:p w14:paraId="2A2C9796" w14:textId="77777777" w:rsidR="00AF61DC" w:rsidRDefault="00AF61DC" w:rsidP="004C12FA"/>
    <w:p w14:paraId="0BC02106" w14:textId="77777777" w:rsidR="00AF61DC" w:rsidRDefault="00AF61DC" w:rsidP="004C12FA">
      <w:r>
        <w:t>Date …………………………………………………</w:t>
      </w:r>
    </w:p>
    <w:p w14:paraId="64BF9A40" w14:textId="77777777" w:rsidR="00AF61DC" w:rsidRDefault="00AF61DC" w:rsidP="004C12FA"/>
    <w:p w14:paraId="258D767F" w14:textId="77777777" w:rsidR="00E61859" w:rsidRPr="00A304C2" w:rsidRDefault="007A3E41" w:rsidP="00A304C2">
      <w:pPr>
        <w:jc w:val="center"/>
        <w:rPr>
          <w:b/>
          <w:sz w:val="28"/>
          <w:szCs w:val="28"/>
        </w:rPr>
      </w:pPr>
      <w:r>
        <w:br w:type="page"/>
      </w:r>
      <w:r w:rsidR="00E61859" w:rsidRPr="00A304C2">
        <w:rPr>
          <w:b/>
          <w:sz w:val="28"/>
          <w:szCs w:val="28"/>
        </w:rPr>
        <w:t>Acknowledgements</w:t>
      </w:r>
    </w:p>
    <w:p w14:paraId="3F07B988" w14:textId="77777777" w:rsidR="00E61859" w:rsidRDefault="00E61859" w:rsidP="004C12FA"/>
    <w:p w14:paraId="2665769E" w14:textId="77777777" w:rsidR="00E61859" w:rsidRDefault="00DB3BC0" w:rsidP="004C12FA">
      <w:r>
        <w:t>I am grateful to…</w:t>
      </w:r>
    </w:p>
    <w:p w14:paraId="1D844791" w14:textId="77777777" w:rsidR="00DB3BC0" w:rsidRDefault="00DB3BC0" w:rsidP="004C12FA"/>
    <w:p w14:paraId="76BA5A0B" w14:textId="77777777" w:rsidR="00DB3BC0" w:rsidRDefault="00DB3BC0" w:rsidP="004C12FA">
      <w:r>
        <w:t>I’d like to thank…</w:t>
      </w:r>
    </w:p>
    <w:p w14:paraId="661D4610" w14:textId="77777777" w:rsidR="00E61859" w:rsidRPr="00E61859" w:rsidRDefault="00E61859" w:rsidP="004C12FA">
      <w:pPr>
        <w:rPr>
          <w:szCs w:val="22"/>
        </w:rPr>
      </w:pPr>
      <w:r>
        <w:br w:type="page"/>
      </w:r>
    </w:p>
    <w:p w14:paraId="0C15CD93" w14:textId="77777777" w:rsidR="001B2546" w:rsidRPr="00A304C2" w:rsidRDefault="00E61859" w:rsidP="00A304C2">
      <w:pPr>
        <w:jc w:val="center"/>
        <w:rPr>
          <w:b/>
          <w:sz w:val="28"/>
        </w:rPr>
      </w:pPr>
      <w:r w:rsidRPr="00A304C2">
        <w:rPr>
          <w:b/>
          <w:sz w:val="28"/>
        </w:rPr>
        <w:t>Abstract</w:t>
      </w:r>
    </w:p>
    <w:p w14:paraId="0CAC5A02" w14:textId="77777777" w:rsidR="00F0371E" w:rsidRDefault="00F0371E" w:rsidP="004C12FA">
      <w:pPr>
        <w:rPr>
          <w:lang w:val="en-US"/>
        </w:rPr>
      </w:pPr>
    </w:p>
    <w:p w14:paraId="2BDB9401" w14:textId="77777777" w:rsidR="00010FA4" w:rsidRDefault="00010FA4" w:rsidP="00010FA4">
      <w:r w:rsidRPr="00010FA4">
        <w:t>The aim for this project is to create an Android App, which can classify data from a test instrument, which detects Partial discharge in power distribution networks. The detection instrument will be provided by EA Technology (the industry partner for this project).  Partial discharge signatures are used in order to detect the deterioration of the insulation properties relating to cabling, switching, transformer or other components of an electrical network. Partial discharge has the effect of causing a progressive deterioration of insulating materials, which will eventually lead to complete electrical breakdown. The effects of partial discharge within high voltage cables and equipment can be very serious, ultimately leading to complete failure and very high cost of replacement. The early detection of insulation breakdown in networks therefore offers a great number of advantages.</w:t>
      </w:r>
    </w:p>
    <w:p w14:paraId="763B05D9" w14:textId="77777777" w:rsidR="00010FA4" w:rsidRPr="00010FA4" w:rsidRDefault="00010FA4" w:rsidP="00010FA4"/>
    <w:p w14:paraId="21C9BD16" w14:textId="77777777" w:rsidR="00010FA4" w:rsidRDefault="00010FA4" w:rsidP="00010FA4">
      <w:r w:rsidRPr="00010FA4">
        <w:t>The App proposed in this project is designed for engineers to use for high voltage asset (cabling and infrastructure network) management; the instrument will provide data to the App in order to determine if an asset (cable, transformer, switching network, etc.) is deteriorating by examining the noise signature. If time permits, additional functionality will be added such that raw audio signal can be sent to the Android device, and processed in real-time, otherwise it will use saved data. AI techniques will be used to develop a means of processing and classifying the demodulated ultrasonic (audio) waveforms.</w:t>
      </w:r>
    </w:p>
    <w:p w14:paraId="515C433A" w14:textId="77777777" w:rsidR="00010FA4" w:rsidRPr="00010FA4" w:rsidRDefault="00010FA4" w:rsidP="00010FA4"/>
    <w:p w14:paraId="5367BCD9" w14:textId="3D83E733" w:rsidR="00010FA4" w:rsidRPr="00010FA4" w:rsidRDefault="00010FA4" w:rsidP="00010FA4">
      <w:r w:rsidRPr="00010FA4">
        <w:t>The conclusion is the App will classify different noise signatures and be able to discrim</w:t>
      </w:r>
      <w:r w:rsidR="00F75021">
        <w:t>inate between Partial Discharge</w:t>
      </w:r>
      <w:r w:rsidRPr="00010FA4">
        <w:t xml:space="preserve">, background noise or other interference (i.e. transformer noise). </w:t>
      </w:r>
    </w:p>
    <w:p w14:paraId="27D3656B" w14:textId="4DC4B217" w:rsidR="00E61859" w:rsidRPr="001B2546" w:rsidRDefault="00010FA4" w:rsidP="00010FA4">
      <w:r w:rsidRPr="00010FA4">
        <w:t xml:space="preserve"> </w:t>
      </w:r>
      <w:r w:rsidR="00E61859" w:rsidRPr="001B2546">
        <w:br w:type="page"/>
      </w:r>
    </w:p>
    <w:p w14:paraId="73E68E3D" w14:textId="77777777" w:rsidR="007A3E41" w:rsidRDefault="007A3E41" w:rsidP="004C12FA"/>
    <w:p w14:paraId="6EEBA83A" w14:textId="77777777" w:rsidR="007A3E41" w:rsidRPr="00A304C2" w:rsidRDefault="007A3E41" w:rsidP="00A304C2">
      <w:pPr>
        <w:jc w:val="center"/>
        <w:rPr>
          <w:sz w:val="28"/>
        </w:rPr>
      </w:pPr>
      <w:r w:rsidRPr="00A304C2">
        <w:rPr>
          <w:b/>
          <w:sz w:val="28"/>
        </w:rPr>
        <w:t>Contents</w:t>
      </w:r>
    </w:p>
    <w:p w14:paraId="61A1B2D4" w14:textId="77777777" w:rsidR="002E3E4F" w:rsidRPr="00740C6B" w:rsidRDefault="002E3E4F" w:rsidP="004C12FA"/>
    <w:p w14:paraId="4C4D9F05" w14:textId="77777777" w:rsidR="007005EA" w:rsidRDefault="004C12FA">
      <w:pPr>
        <w:pStyle w:val="TOC1"/>
        <w:tabs>
          <w:tab w:val="left" w:pos="423"/>
          <w:tab w:val="right" w:leader="dot" w:pos="8290"/>
        </w:tabs>
        <w:rPr>
          <w:rFonts w:asciiTheme="minorHAnsi" w:hAnsiTheme="minorHAnsi" w:cstheme="minorBidi"/>
          <w:b w:val="0"/>
          <w:caps w:val="0"/>
          <w:noProof/>
          <w:sz w:val="24"/>
          <w:szCs w:val="24"/>
        </w:rPr>
      </w:pPr>
      <w:r>
        <w:fldChar w:fldCharType="begin"/>
      </w:r>
      <w:r>
        <w:instrText xml:space="preserve"> TOC \o "1-3" </w:instrText>
      </w:r>
      <w:r>
        <w:fldChar w:fldCharType="separate"/>
      </w:r>
      <w:r w:rsidR="007005EA">
        <w:rPr>
          <w:noProof/>
        </w:rPr>
        <w:t>1.</w:t>
      </w:r>
      <w:r w:rsidR="007005EA">
        <w:rPr>
          <w:rFonts w:asciiTheme="minorHAnsi" w:hAnsiTheme="minorHAnsi" w:cstheme="minorBidi"/>
          <w:b w:val="0"/>
          <w:caps w:val="0"/>
          <w:noProof/>
          <w:sz w:val="24"/>
          <w:szCs w:val="24"/>
        </w:rPr>
        <w:tab/>
      </w:r>
      <w:r w:rsidR="007005EA">
        <w:rPr>
          <w:noProof/>
        </w:rPr>
        <w:t>Background, Analysis &amp; Process</w:t>
      </w:r>
      <w:r w:rsidR="007005EA">
        <w:rPr>
          <w:noProof/>
        </w:rPr>
        <w:tab/>
      </w:r>
      <w:r w:rsidR="007005EA">
        <w:rPr>
          <w:noProof/>
        </w:rPr>
        <w:fldChar w:fldCharType="begin"/>
      </w:r>
      <w:r w:rsidR="007005EA">
        <w:rPr>
          <w:noProof/>
        </w:rPr>
        <w:instrText xml:space="preserve"> PAGEREF _Toc290622658 \h </w:instrText>
      </w:r>
      <w:r w:rsidR="007005EA">
        <w:rPr>
          <w:noProof/>
        </w:rPr>
      </w:r>
      <w:r w:rsidR="007005EA">
        <w:rPr>
          <w:noProof/>
        </w:rPr>
        <w:fldChar w:fldCharType="separate"/>
      </w:r>
      <w:r w:rsidR="007005EA">
        <w:rPr>
          <w:noProof/>
        </w:rPr>
        <w:t>6</w:t>
      </w:r>
      <w:r w:rsidR="007005EA">
        <w:rPr>
          <w:noProof/>
        </w:rPr>
        <w:fldChar w:fldCharType="end"/>
      </w:r>
    </w:p>
    <w:p w14:paraId="58DA5FA7"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1.1.1.</w:t>
      </w:r>
      <w:r>
        <w:rPr>
          <w:rFonts w:asciiTheme="minorHAnsi" w:hAnsiTheme="minorHAnsi" w:cstheme="minorBidi"/>
          <w:i w:val="0"/>
          <w:noProof/>
          <w:sz w:val="24"/>
          <w:szCs w:val="24"/>
        </w:rPr>
        <w:tab/>
      </w:r>
      <w:r>
        <w:rPr>
          <w:noProof/>
        </w:rPr>
        <w:t>Partial Discharge Basics</w:t>
      </w:r>
      <w:r>
        <w:rPr>
          <w:noProof/>
        </w:rPr>
        <w:tab/>
      </w:r>
      <w:r>
        <w:rPr>
          <w:noProof/>
        </w:rPr>
        <w:fldChar w:fldCharType="begin"/>
      </w:r>
      <w:r>
        <w:rPr>
          <w:noProof/>
        </w:rPr>
        <w:instrText xml:space="preserve"> PAGEREF _Toc290622659 \h </w:instrText>
      </w:r>
      <w:r>
        <w:rPr>
          <w:noProof/>
        </w:rPr>
      </w:r>
      <w:r>
        <w:rPr>
          <w:noProof/>
        </w:rPr>
        <w:fldChar w:fldCharType="separate"/>
      </w:r>
      <w:r>
        <w:rPr>
          <w:noProof/>
        </w:rPr>
        <w:t>6</w:t>
      </w:r>
      <w:r>
        <w:rPr>
          <w:noProof/>
        </w:rPr>
        <w:fldChar w:fldCharType="end"/>
      </w:r>
    </w:p>
    <w:p w14:paraId="4C946588"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1.1.2.</w:t>
      </w:r>
      <w:r>
        <w:rPr>
          <w:rFonts w:asciiTheme="minorHAnsi" w:hAnsiTheme="minorHAnsi" w:cstheme="minorBidi"/>
          <w:i w:val="0"/>
          <w:noProof/>
          <w:sz w:val="24"/>
          <w:szCs w:val="24"/>
        </w:rPr>
        <w:tab/>
      </w:r>
      <w:r>
        <w:rPr>
          <w:noProof/>
        </w:rPr>
        <w:t>Ways of detecting Partial discharge</w:t>
      </w:r>
      <w:r>
        <w:rPr>
          <w:noProof/>
        </w:rPr>
        <w:tab/>
      </w:r>
      <w:r>
        <w:rPr>
          <w:noProof/>
        </w:rPr>
        <w:fldChar w:fldCharType="begin"/>
      </w:r>
      <w:r>
        <w:rPr>
          <w:noProof/>
        </w:rPr>
        <w:instrText xml:space="preserve"> PAGEREF _Toc290622660 \h </w:instrText>
      </w:r>
      <w:r>
        <w:rPr>
          <w:noProof/>
        </w:rPr>
      </w:r>
      <w:r>
        <w:rPr>
          <w:noProof/>
        </w:rPr>
        <w:fldChar w:fldCharType="separate"/>
      </w:r>
      <w:r>
        <w:rPr>
          <w:noProof/>
        </w:rPr>
        <w:t>7</w:t>
      </w:r>
      <w:r>
        <w:rPr>
          <w:noProof/>
        </w:rPr>
        <w:fldChar w:fldCharType="end"/>
      </w:r>
    </w:p>
    <w:p w14:paraId="7407E067"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1.1.3.</w:t>
      </w:r>
      <w:r>
        <w:rPr>
          <w:rFonts w:asciiTheme="minorHAnsi" w:hAnsiTheme="minorHAnsi" w:cstheme="minorBidi"/>
          <w:i w:val="0"/>
          <w:noProof/>
          <w:sz w:val="24"/>
          <w:szCs w:val="24"/>
        </w:rPr>
        <w:tab/>
      </w:r>
      <w:r>
        <w:rPr>
          <w:noProof/>
        </w:rPr>
        <w:t>Classification problem within partial discharge</w:t>
      </w:r>
      <w:r>
        <w:rPr>
          <w:noProof/>
        </w:rPr>
        <w:tab/>
      </w:r>
      <w:r>
        <w:rPr>
          <w:noProof/>
        </w:rPr>
        <w:fldChar w:fldCharType="begin"/>
      </w:r>
      <w:r>
        <w:rPr>
          <w:noProof/>
        </w:rPr>
        <w:instrText xml:space="preserve"> PAGEREF _Toc290622661 \h </w:instrText>
      </w:r>
      <w:r>
        <w:rPr>
          <w:noProof/>
        </w:rPr>
      </w:r>
      <w:r>
        <w:rPr>
          <w:noProof/>
        </w:rPr>
        <w:fldChar w:fldCharType="separate"/>
      </w:r>
      <w:r>
        <w:rPr>
          <w:noProof/>
        </w:rPr>
        <w:t>7</w:t>
      </w:r>
      <w:r>
        <w:rPr>
          <w:noProof/>
        </w:rPr>
        <w:fldChar w:fldCharType="end"/>
      </w:r>
    </w:p>
    <w:p w14:paraId="6D38D2FD"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1.1.4.</w:t>
      </w:r>
      <w:r>
        <w:rPr>
          <w:rFonts w:asciiTheme="minorHAnsi" w:hAnsiTheme="minorHAnsi" w:cstheme="minorBidi"/>
          <w:i w:val="0"/>
          <w:noProof/>
          <w:sz w:val="24"/>
          <w:szCs w:val="24"/>
        </w:rPr>
        <w:tab/>
      </w:r>
      <w:r>
        <w:rPr>
          <w:noProof/>
        </w:rPr>
        <w:t>Android Device capabilities and limitations</w:t>
      </w:r>
      <w:r>
        <w:rPr>
          <w:noProof/>
        </w:rPr>
        <w:tab/>
      </w:r>
      <w:r>
        <w:rPr>
          <w:noProof/>
        </w:rPr>
        <w:fldChar w:fldCharType="begin"/>
      </w:r>
      <w:r>
        <w:rPr>
          <w:noProof/>
        </w:rPr>
        <w:instrText xml:space="preserve"> PAGEREF _Toc290622662 \h </w:instrText>
      </w:r>
      <w:r>
        <w:rPr>
          <w:noProof/>
        </w:rPr>
      </w:r>
      <w:r>
        <w:rPr>
          <w:noProof/>
        </w:rPr>
        <w:fldChar w:fldCharType="separate"/>
      </w:r>
      <w:r>
        <w:rPr>
          <w:noProof/>
        </w:rPr>
        <w:t>8</w:t>
      </w:r>
      <w:r>
        <w:rPr>
          <w:noProof/>
        </w:rPr>
        <w:fldChar w:fldCharType="end"/>
      </w:r>
    </w:p>
    <w:p w14:paraId="3803329D"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1.1.5.</w:t>
      </w:r>
      <w:r>
        <w:rPr>
          <w:rFonts w:asciiTheme="minorHAnsi" w:hAnsiTheme="minorHAnsi" w:cstheme="minorBidi"/>
          <w:i w:val="0"/>
          <w:noProof/>
          <w:sz w:val="24"/>
          <w:szCs w:val="24"/>
        </w:rPr>
        <w:tab/>
      </w:r>
      <w:r>
        <w:rPr>
          <w:noProof/>
        </w:rPr>
        <w:t>Features and Artificial Intelligence Classifiers options</w:t>
      </w:r>
      <w:r>
        <w:rPr>
          <w:noProof/>
        </w:rPr>
        <w:tab/>
      </w:r>
      <w:r>
        <w:rPr>
          <w:noProof/>
        </w:rPr>
        <w:fldChar w:fldCharType="begin"/>
      </w:r>
      <w:r>
        <w:rPr>
          <w:noProof/>
        </w:rPr>
        <w:instrText xml:space="preserve"> PAGEREF _Toc290622663 \h </w:instrText>
      </w:r>
      <w:r>
        <w:rPr>
          <w:noProof/>
        </w:rPr>
      </w:r>
      <w:r>
        <w:rPr>
          <w:noProof/>
        </w:rPr>
        <w:fldChar w:fldCharType="separate"/>
      </w:r>
      <w:r>
        <w:rPr>
          <w:noProof/>
        </w:rPr>
        <w:t>8</w:t>
      </w:r>
      <w:r>
        <w:rPr>
          <w:noProof/>
        </w:rPr>
        <w:fldChar w:fldCharType="end"/>
      </w:r>
    </w:p>
    <w:p w14:paraId="6DB990DE"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1.2.</w:t>
      </w:r>
      <w:r>
        <w:rPr>
          <w:rFonts w:asciiTheme="minorHAnsi" w:hAnsiTheme="minorHAnsi" w:cstheme="minorBidi"/>
          <w:smallCaps w:val="0"/>
          <w:noProof/>
          <w:sz w:val="24"/>
          <w:szCs w:val="24"/>
        </w:rPr>
        <w:tab/>
      </w:r>
      <w:r>
        <w:rPr>
          <w:noProof/>
        </w:rPr>
        <w:t>Analysis</w:t>
      </w:r>
      <w:r>
        <w:rPr>
          <w:noProof/>
        </w:rPr>
        <w:tab/>
      </w:r>
      <w:r>
        <w:rPr>
          <w:noProof/>
        </w:rPr>
        <w:fldChar w:fldCharType="begin"/>
      </w:r>
      <w:r>
        <w:rPr>
          <w:noProof/>
        </w:rPr>
        <w:instrText xml:space="preserve"> PAGEREF _Toc290622664 \h </w:instrText>
      </w:r>
      <w:r>
        <w:rPr>
          <w:noProof/>
        </w:rPr>
      </w:r>
      <w:r>
        <w:rPr>
          <w:noProof/>
        </w:rPr>
        <w:fldChar w:fldCharType="separate"/>
      </w:r>
      <w:r>
        <w:rPr>
          <w:noProof/>
        </w:rPr>
        <w:t>10</w:t>
      </w:r>
      <w:r>
        <w:rPr>
          <w:noProof/>
        </w:rPr>
        <w:fldChar w:fldCharType="end"/>
      </w:r>
    </w:p>
    <w:p w14:paraId="02F77AB4"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1.3.</w:t>
      </w:r>
      <w:r>
        <w:rPr>
          <w:rFonts w:asciiTheme="minorHAnsi" w:hAnsiTheme="minorHAnsi" w:cstheme="minorBidi"/>
          <w:smallCaps w:val="0"/>
          <w:noProof/>
          <w:sz w:val="24"/>
          <w:szCs w:val="24"/>
        </w:rPr>
        <w:tab/>
      </w:r>
      <w:r>
        <w:rPr>
          <w:noProof/>
        </w:rPr>
        <w:t>Process</w:t>
      </w:r>
      <w:r>
        <w:rPr>
          <w:noProof/>
        </w:rPr>
        <w:tab/>
      </w:r>
      <w:r>
        <w:rPr>
          <w:noProof/>
        </w:rPr>
        <w:fldChar w:fldCharType="begin"/>
      </w:r>
      <w:r>
        <w:rPr>
          <w:noProof/>
        </w:rPr>
        <w:instrText xml:space="preserve"> PAGEREF _Toc290622665 \h </w:instrText>
      </w:r>
      <w:r>
        <w:rPr>
          <w:noProof/>
        </w:rPr>
      </w:r>
      <w:r>
        <w:rPr>
          <w:noProof/>
        </w:rPr>
        <w:fldChar w:fldCharType="separate"/>
      </w:r>
      <w:r>
        <w:rPr>
          <w:noProof/>
        </w:rPr>
        <w:t>12</w:t>
      </w:r>
      <w:r>
        <w:rPr>
          <w:noProof/>
        </w:rPr>
        <w:fldChar w:fldCharType="end"/>
      </w:r>
    </w:p>
    <w:p w14:paraId="6B2B0E26"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2.</w:t>
      </w:r>
      <w:r>
        <w:rPr>
          <w:rFonts w:asciiTheme="minorHAnsi" w:hAnsiTheme="minorHAnsi" w:cstheme="minorBidi"/>
          <w:b w:val="0"/>
          <w:caps w:val="0"/>
          <w:noProof/>
          <w:sz w:val="24"/>
          <w:szCs w:val="24"/>
        </w:rPr>
        <w:tab/>
      </w:r>
      <w:r>
        <w:rPr>
          <w:noProof/>
        </w:rPr>
        <w:t>Design</w:t>
      </w:r>
      <w:r>
        <w:rPr>
          <w:noProof/>
        </w:rPr>
        <w:tab/>
      </w:r>
      <w:r>
        <w:rPr>
          <w:noProof/>
        </w:rPr>
        <w:fldChar w:fldCharType="begin"/>
      </w:r>
      <w:r>
        <w:rPr>
          <w:noProof/>
        </w:rPr>
        <w:instrText xml:space="preserve"> PAGEREF _Toc290622666 \h </w:instrText>
      </w:r>
      <w:r>
        <w:rPr>
          <w:noProof/>
        </w:rPr>
      </w:r>
      <w:r>
        <w:rPr>
          <w:noProof/>
        </w:rPr>
        <w:fldChar w:fldCharType="separate"/>
      </w:r>
      <w:r>
        <w:rPr>
          <w:noProof/>
        </w:rPr>
        <w:t>13</w:t>
      </w:r>
      <w:r>
        <w:rPr>
          <w:noProof/>
        </w:rPr>
        <w:fldChar w:fldCharType="end"/>
      </w:r>
    </w:p>
    <w:p w14:paraId="6DCAC1F0"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2.1.</w:t>
      </w:r>
      <w:r>
        <w:rPr>
          <w:rFonts w:asciiTheme="minorHAnsi" w:hAnsiTheme="minorHAnsi" w:cstheme="minorBidi"/>
          <w:smallCaps w:val="0"/>
          <w:noProof/>
          <w:sz w:val="24"/>
          <w:szCs w:val="24"/>
        </w:rPr>
        <w:tab/>
      </w:r>
      <w:r>
        <w:rPr>
          <w:noProof/>
        </w:rPr>
        <w:t>Overall Architecture</w:t>
      </w:r>
      <w:r>
        <w:rPr>
          <w:noProof/>
        </w:rPr>
        <w:tab/>
      </w:r>
      <w:r>
        <w:rPr>
          <w:noProof/>
        </w:rPr>
        <w:fldChar w:fldCharType="begin"/>
      </w:r>
      <w:r>
        <w:rPr>
          <w:noProof/>
        </w:rPr>
        <w:instrText xml:space="preserve"> PAGEREF _Toc290622667 \h </w:instrText>
      </w:r>
      <w:r>
        <w:rPr>
          <w:noProof/>
        </w:rPr>
      </w:r>
      <w:r>
        <w:rPr>
          <w:noProof/>
        </w:rPr>
        <w:fldChar w:fldCharType="separate"/>
      </w:r>
      <w:r>
        <w:rPr>
          <w:noProof/>
        </w:rPr>
        <w:t>13</w:t>
      </w:r>
      <w:r>
        <w:rPr>
          <w:noProof/>
        </w:rPr>
        <w:fldChar w:fldCharType="end"/>
      </w:r>
    </w:p>
    <w:p w14:paraId="167F07F4"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2.2.</w:t>
      </w:r>
      <w:r>
        <w:rPr>
          <w:rFonts w:asciiTheme="minorHAnsi" w:hAnsiTheme="minorHAnsi" w:cstheme="minorBidi"/>
          <w:smallCaps w:val="0"/>
          <w:noProof/>
          <w:sz w:val="24"/>
          <w:szCs w:val="24"/>
        </w:rPr>
        <w:tab/>
      </w:r>
      <w:r>
        <w:rPr>
          <w:noProof/>
        </w:rPr>
        <w:t>Detailed Design</w:t>
      </w:r>
      <w:r>
        <w:rPr>
          <w:noProof/>
        </w:rPr>
        <w:tab/>
      </w:r>
      <w:r>
        <w:rPr>
          <w:noProof/>
        </w:rPr>
        <w:fldChar w:fldCharType="begin"/>
      </w:r>
      <w:r>
        <w:rPr>
          <w:noProof/>
        </w:rPr>
        <w:instrText xml:space="preserve"> PAGEREF _Toc290622668 \h </w:instrText>
      </w:r>
      <w:r>
        <w:rPr>
          <w:noProof/>
        </w:rPr>
      </w:r>
      <w:r>
        <w:rPr>
          <w:noProof/>
        </w:rPr>
        <w:fldChar w:fldCharType="separate"/>
      </w:r>
      <w:r>
        <w:rPr>
          <w:noProof/>
        </w:rPr>
        <w:t>14</w:t>
      </w:r>
      <w:r>
        <w:rPr>
          <w:noProof/>
        </w:rPr>
        <w:fldChar w:fldCharType="end"/>
      </w:r>
    </w:p>
    <w:p w14:paraId="2260E78C"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2.2.1.</w:t>
      </w:r>
      <w:r>
        <w:rPr>
          <w:rFonts w:asciiTheme="minorHAnsi" w:hAnsiTheme="minorHAnsi" w:cstheme="minorBidi"/>
          <w:i w:val="0"/>
          <w:noProof/>
          <w:sz w:val="24"/>
          <w:szCs w:val="24"/>
        </w:rPr>
        <w:tab/>
      </w:r>
      <w:r>
        <w:rPr>
          <w:noProof/>
        </w:rPr>
        <w:t>Structural View</w:t>
      </w:r>
      <w:r>
        <w:rPr>
          <w:noProof/>
        </w:rPr>
        <w:tab/>
      </w:r>
      <w:r>
        <w:rPr>
          <w:noProof/>
        </w:rPr>
        <w:fldChar w:fldCharType="begin"/>
      </w:r>
      <w:r>
        <w:rPr>
          <w:noProof/>
        </w:rPr>
        <w:instrText xml:space="preserve"> PAGEREF _Toc290622669 \h </w:instrText>
      </w:r>
      <w:r>
        <w:rPr>
          <w:noProof/>
        </w:rPr>
      </w:r>
      <w:r>
        <w:rPr>
          <w:noProof/>
        </w:rPr>
        <w:fldChar w:fldCharType="separate"/>
      </w:r>
      <w:r>
        <w:rPr>
          <w:noProof/>
        </w:rPr>
        <w:t>15</w:t>
      </w:r>
      <w:r>
        <w:rPr>
          <w:noProof/>
        </w:rPr>
        <w:fldChar w:fldCharType="end"/>
      </w:r>
    </w:p>
    <w:p w14:paraId="7A9F9968"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2.2.2.</w:t>
      </w:r>
      <w:r>
        <w:rPr>
          <w:rFonts w:asciiTheme="minorHAnsi" w:hAnsiTheme="minorHAnsi" w:cstheme="minorBidi"/>
          <w:i w:val="0"/>
          <w:noProof/>
          <w:sz w:val="24"/>
          <w:szCs w:val="24"/>
        </w:rPr>
        <w:tab/>
      </w:r>
      <w:r>
        <w:rPr>
          <w:noProof/>
        </w:rPr>
        <w:t>Implementation View</w:t>
      </w:r>
      <w:r>
        <w:rPr>
          <w:noProof/>
        </w:rPr>
        <w:tab/>
      </w:r>
      <w:r>
        <w:rPr>
          <w:noProof/>
        </w:rPr>
        <w:fldChar w:fldCharType="begin"/>
      </w:r>
      <w:r>
        <w:rPr>
          <w:noProof/>
        </w:rPr>
        <w:instrText xml:space="preserve"> PAGEREF _Toc290622670 \h </w:instrText>
      </w:r>
      <w:r>
        <w:rPr>
          <w:noProof/>
        </w:rPr>
      </w:r>
      <w:r>
        <w:rPr>
          <w:noProof/>
        </w:rPr>
        <w:fldChar w:fldCharType="separate"/>
      </w:r>
      <w:r>
        <w:rPr>
          <w:noProof/>
        </w:rPr>
        <w:t>15</w:t>
      </w:r>
      <w:r>
        <w:rPr>
          <w:noProof/>
        </w:rPr>
        <w:fldChar w:fldCharType="end"/>
      </w:r>
    </w:p>
    <w:p w14:paraId="57CD29C9"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2.2.3.</w:t>
      </w:r>
      <w:r>
        <w:rPr>
          <w:rFonts w:asciiTheme="minorHAnsi" w:hAnsiTheme="minorHAnsi" w:cstheme="minorBidi"/>
          <w:i w:val="0"/>
          <w:noProof/>
          <w:sz w:val="24"/>
          <w:szCs w:val="24"/>
        </w:rPr>
        <w:tab/>
      </w:r>
      <w:r>
        <w:rPr>
          <w:noProof/>
        </w:rPr>
        <w:t>Behavioural View</w:t>
      </w:r>
      <w:r>
        <w:rPr>
          <w:noProof/>
        </w:rPr>
        <w:tab/>
      </w:r>
      <w:r>
        <w:rPr>
          <w:noProof/>
        </w:rPr>
        <w:fldChar w:fldCharType="begin"/>
      </w:r>
      <w:r>
        <w:rPr>
          <w:noProof/>
        </w:rPr>
        <w:instrText xml:space="preserve"> PAGEREF _Toc290622671 \h </w:instrText>
      </w:r>
      <w:r>
        <w:rPr>
          <w:noProof/>
        </w:rPr>
      </w:r>
      <w:r>
        <w:rPr>
          <w:noProof/>
        </w:rPr>
        <w:fldChar w:fldCharType="separate"/>
      </w:r>
      <w:r>
        <w:rPr>
          <w:noProof/>
        </w:rPr>
        <w:t>15</w:t>
      </w:r>
      <w:r>
        <w:rPr>
          <w:noProof/>
        </w:rPr>
        <w:fldChar w:fldCharType="end"/>
      </w:r>
    </w:p>
    <w:p w14:paraId="74C8D95C"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2.3.</w:t>
      </w:r>
      <w:r>
        <w:rPr>
          <w:rFonts w:asciiTheme="minorHAnsi" w:hAnsiTheme="minorHAnsi" w:cstheme="minorBidi"/>
          <w:smallCaps w:val="0"/>
          <w:noProof/>
          <w:sz w:val="24"/>
          <w:szCs w:val="24"/>
        </w:rPr>
        <w:tab/>
      </w:r>
      <w:r>
        <w:rPr>
          <w:noProof/>
        </w:rPr>
        <w:t>User Interface Design</w:t>
      </w:r>
      <w:r>
        <w:rPr>
          <w:noProof/>
        </w:rPr>
        <w:tab/>
      </w:r>
      <w:r>
        <w:rPr>
          <w:noProof/>
        </w:rPr>
        <w:fldChar w:fldCharType="begin"/>
      </w:r>
      <w:r>
        <w:rPr>
          <w:noProof/>
        </w:rPr>
        <w:instrText xml:space="preserve"> PAGEREF _Toc290622672 \h </w:instrText>
      </w:r>
      <w:r>
        <w:rPr>
          <w:noProof/>
        </w:rPr>
      </w:r>
      <w:r>
        <w:rPr>
          <w:noProof/>
        </w:rPr>
        <w:fldChar w:fldCharType="separate"/>
      </w:r>
      <w:r>
        <w:rPr>
          <w:noProof/>
        </w:rPr>
        <w:t>15</w:t>
      </w:r>
      <w:r>
        <w:rPr>
          <w:noProof/>
        </w:rPr>
        <w:fldChar w:fldCharType="end"/>
      </w:r>
    </w:p>
    <w:p w14:paraId="58479A5A"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2.4.</w:t>
      </w:r>
      <w:r>
        <w:rPr>
          <w:rFonts w:asciiTheme="minorHAnsi" w:hAnsiTheme="minorHAnsi" w:cstheme="minorBidi"/>
          <w:smallCaps w:val="0"/>
          <w:noProof/>
          <w:sz w:val="24"/>
          <w:szCs w:val="24"/>
        </w:rPr>
        <w:tab/>
      </w:r>
      <w:r>
        <w:rPr>
          <w:noProof/>
        </w:rPr>
        <w:t>Other Relevant Sections</w:t>
      </w:r>
      <w:r>
        <w:rPr>
          <w:noProof/>
        </w:rPr>
        <w:tab/>
      </w:r>
      <w:r>
        <w:rPr>
          <w:noProof/>
        </w:rPr>
        <w:fldChar w:fldCharType="begin"/>
      </w:r>
      <w:r>
        <w:rPr>
          <w:noProof/>
        </w:rPr>
        <w:instrText xml:space="preserve"> PAGEREF _Toc290622673 \h </w:instrText>
      </w:r>
      <w:r>
        <w:rPr>
          <w:noProof/>
        </w:rPr>
      </w:r>
      <w:r>
        <w:rPr>
          <w:noProof/>
        </w:rPr>
        <w:fldChar w:fldCharType="separate"/>
      </w:r>
      <w:r>
        <w:rPr>
          <w:noProof/>
        </w:rPr>
        <w:t>18</w:t>
      </w:r>
      <w:r>
        <w:rPr>
          <w:noProof/>
        </w:rPr>
        <w:fldChar w:fldCharType="end"/>
      </w:r>
    </w:p>
    <w:p w14:paraId="4DF95951"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3.</w:t>
      </w:r>
      <w:r>
        <w:rPr>
          <w:rFonts w:asciiTheme="minorHAnsi" w:hAnsiTheme="minorHAnsi" w:cstheme="minorBidi"/>
          <w:b w:val="0"/>
          <w:caps w:val="0"/>
          <w:noProof/>
          <w:sz w:val="24"/>
          <w:szCs w:val="24"/>
        </w:rPr>
        <w:tab/>
      </w:r>
      <w:r>
        <w:rPr>
          <w:noProof/>
        </w:rPr>
        <w:t>Implementation</w:t>
      </w:r>
      <w:r>
        <w:rPr>
          <w:noProof/>
        </w:rPr>
        <w:tab/>
      </w:r>
      <w:r>
        <w:rPr>
          <w:noProof/>
        </w:rPr>
        <w:fldChar w:fldCharType="begin"/>
      </w:r>
      <w:r>
        <w:rPr>
          <w:noProof/>
        </w:rPr>
        <w:instrText xml:space="preserve"> PAGEREF _Toc290622674 \h </w:instrText>
      </w:r>
      <w:r>
        <w:rPr>
          <w:noProof/>
        </w:rPr>
      </w:r>
      <w:r>
        <w:rPr>
          <w:noProof/>
        </w:rPr>
        <w:fldChar w:fldCharType="separate"/>
      </w:r>
      <w:r>
        <w:rPr>
          <w:noProof/>
        </w:rPr>
        <w:t>19</w:t>
      </w:r>
      <w:r>
        <w:rPr>
          <w:noProof/>
        </w:rPr>
        <w:fldChar w:fldCharType="end"/>
      </w:r>
    </w:p>
    <w:p w14:paraId="71E46478"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4.</w:t>
      </w:r>
      <w:r>
        <w:rPr>
          <w:rFonts w:asciiTheme="minorHAnsi" w:hAnsiTheme="minorHAnsi" w:cstheme="minorBidi"/>
          <w:b w:val="0"/>
          <w:caps w:val="0"/>
          <w:noProof/>
          <w:sz w:val="24"/>
          <w:szCs w:val="24"/>
        </w:rPr>
        <w:tab/>
      </w:r>
      <w:r>
        <w:rPr>
          <w:noProof/>
        </w:rPr>
        <w:t>Testing</w:t>
      </w:r>
      <w:r>
        <w:rPr>
          <w:noProof/>
        </w:rPr>
        <w:tab/>
      </w:r>
      <w:r>
        <w:rPr>
          <w:noProof/>
        </w:rPr>
        <w:fldChar w:fldCharType="begin"/>
      </w:r>
      <w:r>
        <w:rPr>
          <w:noProof/>
        </w:rPr>
        <w:instrText xml:space="preserve"> PAGEREF _Toc290622675 \h </w:instrText>
      </w:r>
      <w:r>
        <w:rPr>
          <w:noProof/>
        </w:rPr>
      </w:r>
      <w:r>
        <w:rPr>
          <w:noProof/>
        </w:rPr>
        <w:fldChar w:fldCharType="separate"/>
      </w:r>
      <w:r>
        <w:rPr>
          <w:noProof/>
        </w:rPr>
        <w:t>21</w:t>
      </w:r>
      <w:r>
        <w:rPr>
          <w:noProof/>
        </w:rPr>
        <w:fldChar w:fldCharType="end"/>
      </w:r>
    </w:p>
    <w:p w14:paraId="61EF4CF2"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sidRPr="00AA4151">
        <w:rPr>
          <w:noProof/>
          <w:lang w:val="en-US"/>
        </w:rPr>
        <w:t>4.1.</w:t>
      </w:r>
      <w:r>
        <w:rPr>
          <w:rFonts w:asciiTheme="minorHAnsi" w:hAnsiTheme="minorHAnsi" w:cstheme="minorBidi"/>
          <w:smallCaps w:val="0"/>
          <w:noProof/>
          <w:sz w:val="24"/>
          <w:szCs w:val="24"/>
        </w:rPr>
        <w:tab/>
      </w:r>
      <w:r w:rsidRPr="00AA4151">
        <w:rPr>
          <w:noProof/>
          <w:lang w:val="en-US"/>
        </w:rPr>
        <w:t>Overall Approach to Testing</w:t>
      </w:r>
      <w:r>
        <w:rPr>
          <w:noProof/>
        </w:rPr>
        <w:tab/>
      </w:r>
      <w:r>
        <w:rPr>
          <w:noProof/>
        </w:rPr>
        <w:fldChar w:fldCharType="begin"/>
      </w:r>
      <w:r>
        <w:rPr>
          <w:noProof/>
        </w:rPr>
        <w:instrText xml:space="preserve"> PAGEREF _Toc290622676 \h </w:instrText>
      </w:r>
      <w:r>
        <w:rPr>
          <w:noProof/>
        </w:rPr>
      </w:r>
      <w:r>
        <w:rPr>
          <w:noProof/>
        </w:rPr>
        <w:fldChar w:fldCharType="separate"/>
      </w:r>
      <w:r>
        <w:rPr>
          <w:noProof/>
        </w:rPr>
        <w:t>21</w:t>
      </w:r>
      <w:r>
        <w:rPr>
          <w:noProof/>
        </w:rPr>
        <w:fldChar w:fldCharType="end"/>
      </w:r>
    </w:p>
    <w:p w14:paraId="3467DBC6"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sidRPr="00AA4151">
        <w:rPr>
          <w:noProof/>
          <w:lang w:val="en-US"/>
        </w:rPr>
        <w:t>4.2.</w:t>
      </w:r>
      <w:r>
        <w:rPr>
          <w:rFonts w:asciiTheme="minorHAnsi" w:hAnsiTheme="minorHAnsi" w:cstheme="minorBidi"/>
          <w:smallCaps w:val="0"/>
          <w:noProof/>
          <w:sz w:val="24"/>
          <w:szCs w:val="24"/>
        </w:rPr>
        <w:tab/>
      </w:r>
      <w:r w:rsidRPr="00AA4151">
        <w:rPr>
          <w:noProof/>
          <w:lang w:val="en-US"/>
        </w:rPr>
        <w:t>Automated Testing</w:t>
      </w:r>
      <w:r>
        <w:rPr>
          <w:noProof/>
        </w:rPr>
        <w:tab/>
      </w:r>
      <w:r>
        <w:rPr>
          <w:noProof/>
        </w:rPr>
        <w:fldChar w:fldCharType="begin"/>
      </w:r>
      <w:r>
        <w:rPr>
          <w:noProof/>
        </w:rPr>
        <w:instrText xml:space="preserve"> PAGEREF _Toc290622677 \h </w:instrText>
      </w:r>
      <w:r>
        <w:rPr>
          <w:noProof/>
        </w:rPr>
      </w:r>
      <w:r>
        <w:rPr>
          <w:noProof/>
        </w:rPr>
        <w:fldChar w:fldCharType="separate"/>
      </w:r>
      <w:r>
        <w:rPr>
          <w:noProof/>
        </w:rPr>
        <w:t>21</w:t>
      </w:r>
      <w:r>
        <w:rPr>
          <w:noProof/>
        </w:rPr>
        <w:fldChar w:fldCharType="end"/>
      </w:r>
    </w:p>
    <w:p w14:paraId="0F66F813"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lang w:val="en-US"/>
        </w:rPr>
        <w:t>4.2.1.</w:t>
      </w:r>
      <w:r>
        <w:rPr>
          <w:rFonts w:asciiTheme="minorHAnsi" w:hAnsiTheme="minorHAnsi" w:cstheme="minorBidi"/>
          <w:i w:val="0"/>
          <w:noProof/>
          <w:sz w:val="24"/>
          <w:szCs w:val="24"/>
        </w:rPr>
        <w:tab/>
      </w:r>
      <w:r w:rsidRPr="00AA4151">
        <w:rPr>
          <w:noProof/>
          <w:lang w:val="en-US"/>
        </w:rPr>
        <w:t>Unit Tests</w:t>
      </w:r>
      <w:r>
        <w:rPr>
          <w:noProof/>
        </w:rPr>
        <w:tab/>
      </w:r>
      <w:r>
        <w:rPr>
          <w:noProof/>
        </w:rPr>
        <w:fldChar w:fldCharType="begin"/>
      </w:r>
      <w:r>
        <w:rPr>
          <w:noProof/>
        </w:rPr>
        <w:instrText xml:space="preserve"> PAGEREF _Toc290622678 \h </w:instrText>
      </w:r>
      <w:r>
        <w:rPr>
          <w:noProof/>
        </w:rPr>
      </w:r>
      <w:r>
        <w:rPr>
          <w:noProof/>
        </w:rPr>
        <w:fldChar w:fldCharType="separate"/>
      </w:r>
      <w:r>
        <w:rPr>
          <w:noProof/>
        </w:rPr>
        <w:t>21</w:t>
      </w:r>
      <w:r>
        <w:rPr>
          <w:noProof/>
        </w:rPr>
        <w:fldChar w:fldCharType="end"/>
      </w:r>
    </w:p>
    <w:p w14:paraId="7C47ACC4"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lang w:val="en-US"/>
        </w:rPr>
        <w:t>4.2.2.</w:t>
      </w:r>
      <w:r>
        <w:rPr>
          <w:rFonts w:asciiTheme="minorHAnsi" w:hAnsiTheme="minorHAnsi" w:cstheme="minorBidi"/>
          <w:i w:val="0"/>
          <w:noProof/>
          <w:sz w:val="24"/>
          <w:szCs w:val="24"/>
        </w:rPr>
        <w:tab/>
      </w:r>
      <w:r w:rsidRPr="00AA4151">
        <w:rPr>
          <w:noProof/>
          <w:lang w:val="en-US"/>
        </w:rPr>
        <w:t>User Interface Testing</w:t>
      </w:r>
      <w:r>
        <w:rPr>
          <w:noProof/>
        </w:rPr>
        <w:tab/>
      </w:r>
      <w:r>
        <w:rPr>
          <w:noProof/>
        </w:rPr>
        <w:fldChar w:fldCharType="begin"/>
      </w:r>
      <w:r>
        <w:rPr>
          <w:noProof/>
        </w:rPr>
        <w:instrText xml:space="preserve"> PAGEREF _Toc290622679 \h </w:instrText>
      </w:r>
      <w:r>
        <w:rPr>
          <w:noProof/>
        </w:rPr>
      </w:r>
      <w:r>
        <w:rPr>
          <w:noProof/>
        </w:rPr>
        <w:fldChar w:fldCharType="separate"/>
      </w:r>
      <w:r>
        <w:rPr>
          <w:noProof/>
        </w:rPr>
        <w:t>21</w:t>
      </w:r>
      <w:r>
        <w:rPr>
          <w:noProof/>
        </w:rPr>
        <w:fldChar w:fldCharType="end"/>
      </w:r>
    </w:p>
    <w:p w14:paraId="64BBE06C"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lang w:val="en-US"/>
        </w:rPr>
        <w:t>4.2.3.</w:t>
      </w:r>
      <w:r>
        <w:rPr>
          <w:rFonts w:asciiTheme="minorHAnsi" w:hAnsiTheme="minorHAnsi" w:cstheme="minorBidi"/>
          <w:i w:val="0"/>
          <w:noProof/>
          <w:sz w:val="24"/>
          <w:szCs w:val="24"/>
        </w:rPr>
        <w:tab/>
      </w:r>
      <w:r w:rsidRPr="00AA4151">
        <w:rPr>
          <w:noProof/>
          <w:lang w:val="en-US"/>
        </w:rPr>
        <w:t>Stress Testing</w:t>
      </w:r>
      <w:r>
        <w:rPr>
          <w:noProof/>
        </w:rPr>
        <w:tab/>
      </w:r>
      <w:r>
        <w:rPr>
          <w:noProof/>
        </w:rPr>
        <w:fldChar w:fldCharType="begin"/>
      </w:r>
      <w:r>
        <w:rPr>
          <w:noProof/>
        </w:rPr>
        <w:instrText xml:space="preserve"> PAGEREF _Toc290622680 \h </w:instrText>
      </w:r>
      <w:r>
        <w:rPr>
          <w:noProof/>
        </w:rPr>
      </w:r>
      <w:r>
        <w:rPr>
          <w:noProof/>
        </w:rPr>
        <w:fldChar w:fldCharType="separate"/>
      </w:r>
      <w:r>
        <w:rPr>
          <w:noProof/>
        </w:rPr>
        <w:t>21</w:t>
      </w:r>
      <w:r>
        <w:rPr>
          <w:noProof/>
        </w:rPr>
        <w:fldChar w:fldCharType="end"/>
      </w:r>
    </w:p>
    <w:p w14:paraId="169D8DF1"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sidRPr="00AA4151">
        <w:rPr>
          <w:noProof/>
          <w:lang w:val="en-US"/>
        </w:rPr>
        <w:t>4.3.</w:t>
      </w:r>
      <w:r>
        <w:rPr>
          <w:rFonts w:asciiTheme="minorHAnsi" w:hAnsiTheme="minorHAnsi" w:cstheme="minorBidi"/>
          <w:smallCaps w:val="0"/>
          <w:noProof/>
          <w:sz w:val="24"/>
          <w:szCs w:val="24"/>
        </w:rPr>
        <w:tab/>
      </w:r>
      <w:r w:rsidRPr="00AA4151">
        <w:rPr>
          <w:noProof/>
          <w:lang w:val="en-US"/>
        </w:rPr>
        <w:t>Integration Testing</w:t>
      </w:r>
      <w:r>
        <w:rPr>
          <w:noProof/>
        </w:rPr>
        <w:tab/>
      </w:r>
      <w:r>
        <w:rPr>
          <w:noProof/>
        </w:rPr>
        <w:fldChar w:fldCharType="begin"/>
      </w:r>
      <w:r>
        <w:rPr>
          <w:noProof/>
        </w:rPr>
        <w:instrText xml:space="preserve"> PAGEREF _Toc290622681 \h </w:instrText>
      </w:r>
      <w:r>
        <w:rPr>
          <w:noProof/>
        </w:rPr>
      </w:r>
      <w:r>
        <w:rPr>
          <w:noProof/>
        </w:rPr>
        <w:fldChar w:fldCharType="separate"/>
      </w:r>
      <w:r>
        <w:rPr>
          <w:noProof/>
        </w:rPr>
        <w:t>21</w:t>
      </w:r>
      <w:r>
        <w:rPr>
          <w:noProof/>
        </w:rPr>
        <w:fldChar w:fldCharType="end"/>
      </w:r>
    </w:p>
    <w:p w14:paraId="355B0FF2"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sidRPr="00AA4151">
        <w:rPr>
          <w:noProof/>
          <w:lang w:val="en-US"/>
        </w:rPr>
        <w:t>4.4.</w:t>
      </w:r>
      <w:r>
        <w:rPr>
          <w:rFonts w:asciiTheme="minorHAnsi" w:hAnsiTheme="minorHAnsi" w:cstheme="minorBidi"/>
          <w:smallCaps w:val="0"/>
          <w:noProof/>
          <w:sz w:val="24"/>
          <w:szCs w:val="24"/>
        </w:rPr>
        <w:tab/>
      </w:r>
      <w:r w:rsidRPr="00AA4151">
        <w:rPr>
          <w:noProof/>
          <w:lang w:val="en-US"/>
        </w:rPr>
        <w:t>User Testing</w:t>
      </w:r>
      <w:r>
        <w:rPr>
          <w:noProof/>
        </w:rPr>
        <w:tab/>
      </w:r>
      <w:r>
        <w:rPr>
          <w:noProof/>
        </w:rPr>
        <w:fldChar w:fldCharType="begin"/>
      </w:r>
      <w:r>
        <w:rPr>
          <w:noProof/>
        </w:rPr>
        <w:instrText xml:space="preserve"> PAGEREF _Toc290622682 \h </w:instrText>
      </w:r>
      <w:r>
        <w:rPr>
          <w:noProof/>
        </w:rPr>
      </w:r>
      <w:r>
        <w:rPr>
          <w:noProof/>
        </w:rPr>
        <w:fldChar w:fldCharType="separate"/>
      </w:r>
      <w:r>
        <w:rPr>
          <w:noProof/>
        </w:rPr>
        <w:t>21</w:t>
      </w:r>
      <w:r>
        <w:rPr>
          <w:noProof/>
        </w:rPr>
        <w:fldChar w:fldCharType="end"/>
      </w:r>
    </w:p>
    <w:p w14:paraId="017F9601"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5.</w:t>
      </w:r>
      <w:r>
        <w:rPr>
          <w:rFonts w:asciiTheme="minorHAnsi" w:hAnsiTheme="minorHAnsi" w:cstheme="minorBidi"/>
          <w:b w:val="0"/>
          <w:caps w:val="0"/>
          <w:noProof/>
          <w:sz w:val="24"/>
          <w:szCs w:val="24"/>
        </w:rPr>
        <w:tab/>
      </w:r>
      <w:r>
        <w:rPr>
          <w:noProof/>
        </w:rPr>
        <w:t>Critical Evaluation</w:t>
      </w:r>
      <w:r>
        <w:rPr>
          <w:noProof/>
        </w:rPr>
        <w:tab/>
      </w:r>
      <w:r>
        <w:rPr>
          <w:noProof/>
        </w:rPr>
        <w:fldChar w:fldCharType="begin"/>
      </w:r>
      <w:r>
        <w:rPr>
          <w:noProof/>
        </w:rPr>
        <w:instrText xml:space="preserve"> PAGEREF _Toc290622683 \h </w:instrText>
      </w:r>
      <w:r>
        <w:rPr>
          <w:noProof/>
        </w:rPr>
      </w:r>
      <w:r>
        <w:rPr>
          <w:noProof/>
        </w:rPr>
        <w:fldChar w:fldCharType="separate"/>
      </w:r>
      <w:r>
        <w:rPr>
          <w:noProof/>
        </w:rPr>
        <w:t>22</w:t>
      </w:r>
      <w:r>
        <w:rPr>
          <w:noProof/>
        </w:rPr>
        <w:fldChar w:fldCharType="end"/>
      </w:r>
    </w:p>
    <w:p w14:paraId="16AA44BC"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6.</w:t>
      </w:r>
      <w:r>
        <w:rPr>
          <w:rFonts w:asciiTheme="minorHAnsi" w:hAnsiTheme="minorHAnsi" w:cstheme="minorBidi"/>
          <w:b w:val="0"/>
          <w:caps w:val="0"/>
          <w:noProof/>
          <w:sz w:val="24"/>
          <w:szCs w:val="24"/>
        </w:rPr>
        <w:tab/>
      </w:r>
      <w:r>
        <w:rPr>
          <w:noProof/>
        </w:rPr>
        <w:t>Appendices</w:t>
      </w:r>
      <w:r>
        <w:rPr>
          <w:noProof/>
        </w:rPr>
        <w:tab/>
      </w:r>
      <w:r>
        <w:rPr>
          <w:noProof/>
        </w:rPr>
        <w:fldChar w:fldCharType="begin"/>
      </w:r>
      <w:r>
        <w:rPr>
          <w:noProof/>
        </w:rPr>
        <w:instrText xml:space="preserve"> PAGEREF _Toc290622684 \h </w:instrText>
      </w:r>
      <w:r>
        <w:rPr>
          <w:noProof/>
        </w:rPr>
      </w:r>
      <w:r>
        <w:rPr>
          <w:noProof/>
        </w:rPr>
        <w:fldChar w:fldCharType="separate"/>
      </w:r>
      <w:r>
        <w:rPr>
          <w:noProof/>
        </w:rPr>
        <w:t>23</w:t>
      </w:r>
      <w:r>
        <w:rPr>
          <w:noProof/>
        </w:rPr>
        <w:fldChar w:fldCharType="end"/>
      </w:r>
    </w:p>
    <w:p w14:paraId="1D1BA5C2" w14:textId="77777777" w:rsidR="007005EA" w:rsidRDefault="007005EA">
      <w:pPr>
        <w:pStyle w:val="TOC2"/>
        <w:tabs>
          <w:tab w:val="left" w:pos="668"/>
          <w:tab w:val="right" w:leader="dot" w:pos="8290"/>
        </w:tabs>
        <w:rPr>
          <w:rFonts w:asciiTheme="minorHAnsi" w:hAnsiTheme="minorHAnsi" w:cstheme="minorBidi"/>
          <w:smallCaps w:val="0"/>
          <w:noProof/>
          <w:sz w:val="24"/>
          <w:szCs w:val="24"/>
        </w:rPr>
      </w:pPr>
      <w:r>
        <w:rPr>
          <w:noProof/>
        </w:rPr>
        <w:t>A.</w:t>
      </w:r>
      <w:r>
        <w:rPr>
          <w:rFonts w:asciiTheme="minorHAnsi" w:hAnsiTheme="minorHAnsi" w:cstheme="minorBidi"/>
          <w:smallCaps w:val="0"/>
          <w:noProof/>
          <w:sz w:val="24"/>
          <w:szCs w:val="24"/>
        </w:rPr>
        <w:tab/>
      </w:r>
      <w:r>
        <w:rPr>
          <w:noProof/>
        </w:rPr>
        <w:t>Third-Party Code and Libraries</w:t>
      </w:r>
      <w:r>
        <w:rPr>
          <w:noProof/>
        </w:rPr>
        <w:tab/>
      </w:r>
      <w:r>
        <w:rPr>
          <w:noProof/>
        </w:rPr>
        <w:fldChar w:fldCharType="begin"/>
      </w:r>
      <w:r>
        <w:rPr>
          <w:noProof/>
        </w:rPr>
        <w:instrText xml:space="preserve"> PAGEREF _Toc290622685 \h </w:instrText>
      </w:r>
      <w:r>
        <w:rPr>
          <w:noProof/>
        </w:rPr>
      </w:r>
      <w:r>
        <w:rPr>
          <w:noProof/>
        </w:rPr>
        <w:fldChar w:fldCharType="separate"/>
      </w:r>
      <w:r>
        <w:rPr>
          <w:noProof/>
        </w:rPr>
        <w:t>23</w:t>
      </w:r>
      <w:r>
        <w:rPr>
          <w:noProof/>
        </w:rPr>
        <w:fldChar w:fldCharType="end"/>
      </w:r>
    </w:p>
    <w:p w14:paraId="48B2D111"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sidRPr="00AA4151">
        <w:rPr>
          <w:noProof/>
          <w:lang w:val="en-US"/>
        </w:rPr>
        <w:t>6.1.</w:t>
      </w:r>
      <w:r>
        <w:rPr>
          <w:rFonts w:asciiTheme="minorHAnsi" w:hAnsiTheme="minorHAnsi" w:cstheme="minorBidi"/>
          <w:smallCaps w:val="0"/>
          <w:noProof/>
          <w:sz w:val="24"/>
          <w:szCs w:val="24"/>
        </w:rPr>
        <w:tab/>
      </w:r>
      <w:r w:rsidRPr="00AA4151">
        <w:rPr>
          <w:noProof/>
          <w:lang w:val="en-US"/>
        </w:rPr>
        <w:t>Project Specification</w:t>
      </w:r>
      <w:r>
        <w:rPr>
          <w:noProof/>
        </w:rPr>
        <w:tab/>
      </w:r>
      <w:r>
        <w:rPr>
          <w:noProof/>
        </w:rPr>
        <w:fldChar w:fldCharType="begin"/>
      </w:r>
      <w:r>
        <w:rPr>
          <w:noProof/>
        </w:rPr>
        <w:instrText xml:space="preserve"> PAGEREF _Toc290622686 \h </w:instrText>
      </w:r>
      <w:r>
        <w:rPr>
          <w:noProof/>
        </w:rPr>
      </w:r>
      <w:r>
        <w:rPr>
          <w:noProof/>
        </w:rPr>
        <w:fldChar w:fldCharType="separate"/>
      </w:r>
      <w:r>
        <w:rPr>
          <w:noProof/>
        </w:rPr>
        <w:t>23</w:t>
      </w:r>
      <w:r>
        <w:rPr>
          <w:noProof/>
        </w:rPr>
        <w:fldChar w:fldCharType="end"/>
      </w:r>
    </w:p>
    <w:p w14:paraId="0F0B433F"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lang w:val="en-US"/>
        </w:rPr>
        <w:t>6.1.1.</w:t>
      </w:r>
      <w:r>
        <w:rPr>
          <w:rFonts w:asciiTheme="minorHAnsi" w:hAnsiTheme="minorHAnsi" w:cstheme="minorBidi"/>
          <w:i w:val="0"/>
          <w:noProof/>
          <w:sz w:val="24"/>
          <w:szCs w:val="24"/>
        </w:rPr>
        <w:tab/>
      </w:r>
      <w:r w:rsidRPr="00AA4151">
        <w:rPr>
          <w:noProof/>
          <w:lang w:val="en-US"/>
        </w:rPr>
        <w:t>Android App</w:t>
      </w:r>
      <w:r>
        <w:rPr>
          <w:noProof/>
        </w:rPr>
        <w:tab/>
      </w:r>
      <w:r>
        <w:rPr>
          <w:noProof/>
        </w:rPr>
        <w:fldChar w:fldCharType="begin"/>
      </w:r>
      <w:r>
        <w:rPr>
          <w:noProof/>
        </w:rPr>
        <w:instrText xml:space="preserve"> PAGEREF _Toc290622687 \h </w:instrText>
      </w:r>
      <w:r>
        <w:rPr>
          <w:noProof/>
        </w:rPr>
      </w:r>
      <w:r>
        <w:rPr>
          <w:noProof/>
        </w:rPr>
        <w:fldChar w:fldCharType="separate"/>
      </w:r>
      <w:r>
        <w:rPr>
          <w:noProof/>
        </w:rPr>
        <w:t>23</w:t>
      </w:r>
      <w:r>
        <w:rPr>
          <w:noProof/>
        </w:rPr>
        <w:fldChar w:fldCharType="end"/>
      </w:r>
    </w:p>
    <w:p w14:paraId="3E1F7D63"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6.2.</w:t>
      </w:r>
      <w:r>
        <w:rPr>
          <w:rFonts w:asciiTheme="minorHAnsi" w:hAnsiTheme="minorHAnsi" w:cstheme="minorBidi"/>
          <w:smallCaps w:val="0"/>
          <w:noProof/>
          <w:sz w:val="24"/>
          <w:szCs w:val="24"/>
        </w:rPr>
        <w:tab/>
      </w:r>
      <w:r>
        <w:rPr>
          <w:noProof/>
        </w:rPr>
        <w:t>Graph View</w:t>
      </w:r>
      <w:r>
        <w:rPr>
          <w:noProof/>
        </w:rPr>
        <w:tab/>
      </w:r>
      <w:r>
        <w:rPr>
          <w:noProof/>
        </w:rPr>
        <w:fldChar w:fldCharType="begin"/>
      </w:r>
      <w:r>
        <w:rPr>
          <w:noProof/>
        </w:rPr>
        <w:instrText xml:space="preserve"> PAGEREF _Toc290622688 \h </w:instrText>
      </w:r>
      <w:r>
        <w:rPr>
          <w:noProof/>
        </w:rPr>
      </w:r>
      <w:r>
        <w:rPr>
          <w:noProof/>
        </w:rPr>
        <w:fldChar w:fldCharType="separate"/>
      </w:r>
      <w:r>
        <w:rPr>
          <w:noProof/>
        </w:rPr>
        <w:t>23</w:t>
      </w:r>
      <w:r>
        <w:rPr>
          <w:noProof/>
        </w:rPr>
        <w:fldChar w:fldCharType="end"/>
      </w:r>
    </w:p>
    <w:p w14:paraId="591A0CF7"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6.3.</w:t>
      </w:r>
      <w:r>
        <w:rPr>
          <w:rFonts w:asciiTheme="minorHAnsi" w:hAnsiTheme="minorHAnsi" w:cstheme="minorBidi"/>
          <w:smallCaps w:val="0"/>
          <w:noProof/>
          <w:sz w:val="24"/>
          <w:szCs w:val="24"/>
        </w:rPr>
        <w:tab/>
      </w:r>
      <w:r>
        <w:rPr>
          <w:noProof/>
        </w:rPr>
        <w:t>jAudio 2.0</w:t>
      </w:r>
      <w:r>
        <w:rPr>
          <w:noProof/>
        </w:rPr>
        <w:tab/>
      </w:r>
      <w:r>
        <w:rPr>
          <w:noProof/>
        </w:rPr>
        <w:fldChar w:fldCharType="begin"/>
      </w:r>
      <w:r>
        <w:rPr>
          <w:noProof/>
        </w:rPr>
        <w:instrText xml:space="preserve"> PAGEREF _Toc290622689 \h </w:instrText>
      </w:r>
      <w:r>
        <w:rPr>
          <w:noProof/>
        </w:rPr>
      </w:r>
      <w:r>
        <w:rPr>
          <w:noProof/>
        </w:rPr>
        <w:fldChar w:fldCharType="separate"/>
      </w:r>
      <w:r>
        <w:rPr>
          <w:noProof/>
        </w:rPr>
        <w:t>24</w:t>
      </w:r>
      <w:r>
        <w:rPr>
          <w:noProof/>
        </w:rPr>
        <w:fldChar w:fldCharType="end"/>
      </w:r>
    </w:p>
    <w:p w14:paraId="57703CF1"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6.4.</w:t>
      </w:r>
      <w:r>
        <w:rPr>
          <w:rFonts w:asciiTheme="minorHAnsi" w:hAnsiTheme="minorHAnsi" w:cstheme="minorBidi"/>
          <w:smallCaps w:val="0"/>
          <w:noProof/>
          <w:sz w:val="24"/>
          <w:szCs w:val="24"/>
        </w:rPr>
        <w:tab/>
      </w:r>
      <w:r>
        <w:rPr>
          <w:noProof/>
        </w:rPr>
        <w:t>libsndfile</w:t>
      </w:r>
      <w:r>
        <w:rPr>
          <w:noProof/>
        </w:rPr>
        <w:tab/>
      </w:r>
      <w:r>
        <w:rPr>
          <w:noProof/>
        </w:rPr>
        <w:fldChar w:fldCharType="begin"/>
      </w:r>
      <w:r>
        <w:rPr>
          <w:noProof/>
        </w:rPr>
        <w:instrText xml:space="preserve"> PAGEREF _Toc290622690 \h </w:instrText>
      </w:r>
      <w:r>
        <w:rPr>
          <w:noProof/>
        </w:rPr>
      </w:r>
      <w:r>
        <w:rPr>
          <w:noProof/>
        </w:rPr>
        <w:fldChar w:fldCharType="separate"/>
      </w:r>
      <w:r>
        <w:rPr>
          <w:noProof/>
        </w:rPr>
        <w:t>24</w:t>
      </w:r>
      <w:r>
        <w:rPr>
          <w:noProof/>
        </w:rPr>
        <w:fldChar w:fldCharType="end"/>
      </w:r>
    </w:p>
    <w:p w14:paraId="07DEC1E5" w14:textId="77777777" w:rsidR="007005EA" w:rsidRDefault="007005EA">
      <w:pPr>
        <w:pStyle w:val="TOC2"/>
        <w:tabs>
          <w:tab w:val="left" w:pos="827"/>
          <w:tab w:val="right" w:leader="dot" w:pos="8290"/>
        </w:tabs>
        <w:rPr>
          <w:rFonts w:asciiTheme="minorHAnsi" w:hAnsiTheme="minorHAnsi" w:cstheme="minorBidi"/>
          <w:smallCaps w:val="0"/>
          <w:noProof/>
          <w:sz w:val="24"/>
          <w:szCs w:val="24"/>
        </w:rPr>
      </w:pPr>
      <w:r>
        <w:rPr>
          <w:noProof/>
        </w:rPr>
        <w:t>6.5.</w:t>
      </w:r>
      <w:r>
        <w:rPr>
          <w:rFonts w:asciiTheme="minorHAnsi" w:hAnsiTheme="minorHAnsi" w:cstheme="minorBidi"/>
          <w:smallCaps w:val="0"/>
          <w:noProof/>
          <w:sz w:val="24"/>
          <w:szCs w:val="24"/>
        </w:rPr>
        <w:tab/>
      </w:r>
      <w:r>
        <w:rPr>
          <w:noProof/>
        </w:rPr>
        <w:t>Testing Tables</w:t>
      </w:r>
      <w:r>
        <w:rPr>
          <w:noProof/>
        </w:rPr>
        <w:tab/>
      </w:r>
      <w:r>
        <w:rPr>
          <w:noProof/>
        </w:rPr>
        <w:fldChar w:fldCharType="begin"/>
      </w:r>
      <w:r>
        <w:rPr>
          <w:noProof/>
        </w:rPr>
        <w:instrText xml:space="preserve"> PAGEREF _Toc290622691 \h </w:instrText>
      </w:r>
      <w:r>
        <w:rPr>
          <w:noProof/>
        </w:rPr>
      </w:r>
      <w:r>
        <w:rPr>
          <w:noProof/>
        </w:rPr>
        <w:fldChar w:fldCharType="separate"/>
      </w:r>
      <w:r>
        <w:rPr>
          <w:noProof/>
        </w:rPr>
        <w:t>24</w:t>
      </w:r>
      <w:r>
        <w:rPr>
          <w:noProof/>
        </w:rPr>
        <w:fldChar w:fldCharType="end"/>
      </w:r>
    </w:p>
    <w:p w14:paraId="07C12797"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6.5.1.</w:t>
      </w:r>
      <w:r>
        <w:rPr>
          <w:rFonts w:asciiTheme="minorHAnsi" w:hAnsiTheme="minorHAnsi" w:cstheme="minorBidi"/>
          <w:i w:val="0"/>
          <w:noProof/>
          <w:sz w:val="24"/>
          <w:szCs w:val="24"/>
        </w:rPr>
        <w:tab/>
      </w:r>
      <w:r>
        <w:rPr>
          <w:noProof/>
        </w:rPr>
        <w:t>Load the application.</w:t>
      </w:r>
      <w:r>
        <w:rPr>
          <w:noProof/>
        </w:rPr>
        <w:tab/>
      </w:r>
      <w:r>
        <w:rPr>
          <w:noProof/>
        </w:rPr>
        <w:fldChar w:fldCharType="begin"/>
      </w:r>
      <w:r>
        <w:rPr>
          <w:noProof/>
        </w:rPr>
        <w:instrText xml:space="preserve"> PAGEREF _Toc290622692 \h </w:instrText>
      </w:r>
      <w:r>
        <w:rPr>
          <w:noProof/>
        </w:rPr>
      </w:r>
      <w:r>
        <w:rPr>
          <w:noProof/>
        </w:rPr>
        <w:fldChar w:fldCharType="separate"/>
      </w:r>
      <w:r>
        <w:rPr>
          <w:noProof/>
        </w:rPr>
        <w:t>24</w:t>
      </w:r>
      <w:r>
        <w:rPr>
          <w:noProof/>
        </w:rPr>
        <w:fldChar w:fldCharType="end"/>
      </w:r>
    </w:p>
    <w:p w14:paraId="18188494"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Pr>
          <w:noProof/>
        </w:rPr>
        <w:t>6.5.2.</w:t>
      </w:r>
      <w:r>
        <w:rPr>
          <w:rFonts w:asciiTheme="minorHAnsi" w:hAnsiTheme="minorHAnsi" w:cstheme="minorBidi"/>
          <w:i w:val="0"/>
          <w:noProof/>
          <w:sz w:val="24"/>
          <w:szCs w:val="24"/>
        </w:rPr>
        <w:tab/>
      </w:r>
      <w:r>
        <w:rPr>
          <w:noProof/>
        </w:rPr>
        <w:t>Main Menu Screen</w:t>
      </w:r>
      <w:r>
        <w:rPr>
          <w:noProof/>
        </w:rPr>
        <w:tab/>
      </w:r>
      <w:r>
        <w:rPr>
          <w:noProof/>
        </w:rPr>
        <w:fldChar w:fldCharType="begin"/>
      </w:r>
      <w:r>
        <w:rPr>
          <w:noProof/>
        </w:rPr>
        <w:instrText xml:space="preserve"> PAGEREF _Toc290622693 \h </w:instrText>
      </w:r>
      <w:r>
        <w:rPr>
          <w:noProof/>
        </w:rPr>
      </w:r>
      <w:r>
        <w:rPr>
          <w:noProof/>
        </w:rPr>
        <w:fldChar w:fldCharType="separate"/>
      </w:r>
      <w:r>
        <w:rPr>
          <w:noProof/>
        </w:rPr>
        <w:t>24</w:t>
      </w:r>
      <w:r>
        <w:rPr>
          <w:noProof/>
        </w:rPr>
        <w:fldChar w:fldCharType="end"/>
      </w:r>
    </w:p>
    <w:p w14:paraId="7FA2E87F"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rPr>
        <w:t>6.5.3.</w:t>
      </w:r>
      <w:r>
        <w:rPr>
          <w:rFonts w:asciiTheme="minorHAnsi" w:hAnsiTheme="minorHAnsi" w:cstheme="minorBidi"/>
          <w:i w:val="0"/>
          <w:noProof/>
          <w:sz w:val="24"/>
          <w:szCs w:val="24"/>
        </w:rPr>
        <w:tab/>
      </w:r>
      <w:r w:rsidRPr="00AA4151">
        <w:rPr>
          <w:noProof/>
        </w:rPr>
        <w:t>Record screen</w:t>
      </w:r>
      <w:r>
        <w:rPr>
          <w:noProof/>
        </w:rPr>
        <w:tab/>
      </w:r>
      <w:r>
        <w:rPr>
          <w:noProof/>
        </w:rPr>
        <w:fldChar w:fldCharType="begin"/>
      </w:r>
      <w:r>
        <w:rPr>
          <w:noProof/>
        </w:rPr>
        <w:instrText xml:space="preserve"> PAGEREF _Toc290622694 \h </w:instrText>
      </w:r>
      <w:r>
        <w:rPr>
          <w:noProof/>
        </w:rPr>
      </w:r>
      <w:r>
        <w:rPr>
          <w:noProof/>
        </w:rPr>
        <w:fldChar w:fldCharType="separate"/>
      </w:r>
      <w:r>
        <w:rPr>
          <w:noProof/>
        </w:rPr>
        <w:t>25</w:t>
      </w:r>
      <w:r>
        <w:rPr>
          <w:noProof/>
        </w:rPr>
        <w:fldChar w:fldCharType="end"/>
      </w:r>
    </w:p>
    <w:p w14:paraId="27BE3BF6"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rPr>
        <w:t>6.5.4.</w:t>
      </w:r>
      <w:r>
        <w:rPr>
          <w:rFonts w:asciiTheme="minorHAnsi" w:hAnsiTheme="minorHAnsi" w:cstheme="minorBidi"/>
          <w:i w:val="0"/>
          <w:noProof/>
          <w:sz w:val="24"/>
          <w:szCs w:val="24"/>
        </w:rPr>
        <w:tab/>
      </w:r>
      <w:r w:rsidRPr="00AA4151">
        <w:rPr>
          <w:noProof/>
        </w:rPr>
        <w:t>Save As Screens</w:t>
      </w:r>
      <w:r>
        <w:rPr>
          <w:noProof/>
        </w:rPr>
        <w:tab/>
      </w:r>
      <w:r>
        <w:rPr>
          <w:noProof/>
        </w:rPr>
        <w:fldChar w:fldCharType="begin"/>
      </w:r>
      <w:r>
        <w:rPr>
          <w:noProof/>
        </w:rPr>
        <w:instrText xml:space="preserve"> PAGEREF _Toc290622695 \h </w:instrText>
      </w:r>
      <w:r>
        <w:rPr>
          <w:noProof/>
        </w:rPr>
      </w:r>
      <w:r>
        <w:rPr>
          <w:noProof/>
        </w:rPr>
        <w:fldChar w:fldCharType="separate"/>
      </w:r>
      <w:r>
        <w:rPr>
          <w:noProof/>
        </w:rPr>
        <w:t>26</w:t>
      </w:r>
      <w:r>
        <w:rPr>
          <w:noProof/>
        </w:rPr>
        <w:fldChar w:fldCharType="end"/>
      </w:r>
    </w:p>
    <w:p w14:paraId="480F0E87"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rPr>
        <w:t>6.5.5.</w:t>
      </w:r>
      <w:r>
        <w:rPr>
          <w:rFonts w:asciiTheme="minorHAnsi" w:hAnsiTheme="minorHAnsi" w:cstheme="minorBidi"/>
          <w:i w:val="0"/>
          <w:noProof/>
          <w:sz w:val="24"/>
          <w:szCs w:val="24"/>
        </w:rPr>
        <w:tab/>
      </w:r>
      <w:r w:rsidRPr="00AA4151">
        <w:rPr>
          <w:noProof/>
        </w:rPr>
        <w:t>File Chooser Screen</w:t>
      </w:r>
      <w:r>
        <w:rPr>
          <w:noProof/>
        </w:rPr>
        <w:tab/>
      </w:r>
      <w:r>
        <w:rPr>
          <w:noProof/>
        </w:rPr>
        <w:fldChar w:fldCharType="begin"/>
      </w:r>
      <w:r>
        <w:rPr>
          <w:noProof/>
        </w:rPr>
        <w:instrText xml:space="preserve"> PAGEREF _Toc290622696 \h </w:instrText>
      </w:r>
      <w:r>
        <w:rPr>
          <w:noProof/>
        </w:rPr>
      </w:r>
      <w:r>
        <w:rPr>
          <w:noProof/>
        </w:rPr>
        <w:fldChar w:fldCharType="separate"/>
      </w:r>
      <w:r>
        <w:rPr>
          <w:noProof/>
        </w:rPr>
        <w:t>26</w:t>
      </w:r>
      <w:r>
        <w:rPr>
          <w:noProof/>
        </w:rPr>
        <w:fldChar w:fldCharType="end"/>
      </w:r>
    </w:p>
    <w:p w14:paraId="04AD39CC" w14:textId="77777777" w:rsidR="007005EA" w:rsidRDefault="007005EA">
      <w:pPr>
        <w:pStyle w:val="TOC3"/>
        <w:tabs>
          <w:tab w:val="left" w:pos="1230"/>
          <w:tab w:val="right" w:leader="dot" w:pos="8290"/>
        </w:tabs>
        <w:rPr>
          <w:rFonts w:asciiTheme="minorHAnsi" w:hAnsiTheme="minorHAnsi" w:cstheme="minorBidi"/>
          <w:i w:val="0"/>
          <w:noProof/>
          <w:sz w:val="24"/>
          <w:szCs w:val="24"/>
        </w:rPr>
      </w:pPr>
      <w:r w:rsidRPr="00AA4151">
        <w:rPr>
          <w:noProof/>
        </w:rPr>
        <w:t>6.5.6.</w:t>
      </w:r>
      <w:r>
        <w:rPr>
          <w:rFonts w:asciiTheme="minorHAnsi" w:hAnsiTheme="minorHAnsi" w:cstheme="minorBidi"/>
          <w:i w:val="0"/>
          <w:noProof/>
          <w:sz w:val="24"/>
          <w:szCs w:val="24"/>
        </w:rPr>
        <w:tab/>
      </w:r>
      <w:r w:rsidRPr="00AA4151">
        <w:rPr>
          <w:noProof/>
        </w:rPr>
        <w:t>View Data screen</w:t>
      </w:r>
      <w:r>
        <w:rPr>
          <w:noProof/>
        </w:rPr>
        <w:tab/>
      </w:r>
      <w:r>
        <w:rPr>
          <w:noProof/>
        </w:rPr>
        <w:fldChar w:fldCharType="begin"/>
      </w:r>
      <w:r>
        <w:rPr>
          <w:noProof/>
        </w:rPr>
        <w:instrText xml:space="preserve"> PAGEREF _Toc290622697 \h </w:instrText>
      </w:r>
      <w:r>
        <w:rPr>
          <w:noProof/>
        </w:rPr>
      </w:r>
      <w:r>
        <w:rPr>
          <w:noProof/>
        </w:rPr>
        <w:fldChar w:fldCharType="separate"/>
      </w:r>
      <w:r>
        <w:rPr>
          <w:noProof/>
        </w:rPr>
        <w:t>27</w:t>
      </w:r>
      <w:r>
        <w:rPr>
          <w:noProof/>
        </w:rPr>
        <w:fldChar w:fldCharType="end"/>
      </w:r>
    </w:p>
    <w:p w14:paraId="048EF80B" w14:textId="77777777" w:rsidR="007005EA" w:rsidRDefault="007005EA">
      <w:pPr>
        <w:pStyle w:val="TOC2"/>
        <w:tabs>
          <w:tab w:val="left" w:pos="668"/>
          <w:tab w:val="right" w:leader="dot" w:pos="8290"/>
        </w:tabs>
        <w:rPr>
          <w:rFonts w:asciiTheme="minorHAnsi" w:hAnsiTheme="minorHAnsi" w:cstheme="minorBidi"/>
          <w:smallCaps w:val="0"/>
          <w:noProof/>
          <w:sz w:val="24"/>
          <w:szCs w:val="24"/>
        </w:rPr>
      </w:pPr>
      <w:r>
        <w:rPr>
          <w:noProof/>
        </w:rPr>
        <w:t>B.</w:t>
      </w:r>
      <w:r>
        <w:rPr>
          <w:rFonts w:asciiTheme="minorHAnsi" w:hAnsiTheme="minorHAnsi" w:cstheme="minorBidi"/>
          <w:smallCaps w:val="0"/>
          <w:noProof/>
          <w:sz w:val="24"/>
          <w:szCs w:val="24"/>
        </w:rPr>
        <w:tab/>
      </w:r>
      <w:r>
        <w:rPr>
          <w:noProof/>
        </w:rPr>
        <w:t>Code Samples</w:t>
      </w:r>
      <w:r>
        <w:rPr>
          <w:noProof/>
        </w:rPr>
        <w:tab/>
      </w:r>
      <w:r>
        <w:rPr>
          <w:noProof/>
        </w:rPr>
        <w:fldChar w:fldCharType="begin"/>
      </w:r>
      <w:r>
        <w:rPr>
          <w:noProof/>
        </w:rPr>
        <w:instrText xml:space="preserve"> PAGEREF _Toc290622698 \h </w:instrText>
      </w:r>
      <w:r>
        <w:rPr>
          <w:noProof/>
        </w:rPr>
      </w:r>
      <w:r>
        <w:rPr>
          <w:noProof/>
        </w:rPr>
        <w:fldChar w:fldCharType="separate"/>
      </w:r>
      <w:r>
        <w:rPr>
          <w:noProof/>
        </w:rPr>
        <w:t>28</w:t>
      </w:r>
      <w:r>
        <w:rPr>
          <w:noProof/>
        </w:rPr>
        <w:fldChar w:fldCharType="end"/>
      </w:r>
    </w:p>
    <w:p w14:paraId="7BCE628F" w14:textId="77777777" w:rsidR="007005EA" w:rsidRDefault="007005EA">
      <w:pPr>
        <w:pStyle w:val="TOC1"/>
        <w:tabs>
          <w:tab w:val="left" w:pos="423"/>
          <w:tab w:val="right" w:leader="dot" w:pos="8290"/>
        </w:tabs>
        <w:rPr>
          <w:rFonts w:asciiTheme="minorHAnsi" w:hAnsiTheme="minorHAnsi" w:cstheme="minorBidi"/>
          <w:b w:val="0"/>
          <w:caps w:val="0"/>
          <w:noProof/>
          <w:sz w:val="24"/>
          <w:szCs w:val="24"/>
        </w:rPr>
      </w:pPr>
      <w:r>
        <w:rPr>
          <w:noProof/>
        </w:rPr>
        <w:t>7.</w:t>
      </w:r>
      <w:r>
        <w:rPr>
          <w:rFonts w:asciiTheme="minorHAnsi" w:hAnsiTheme="minorHAnsi" w:cstheme="minorBidi"/>
          <w:b w:val="0"/>
          <w:caps w:val="0"/>
          <w:noProof/>
          <w:sz w:val="24"/>
          <w:szCs w:val="24"/>
        </w:rPr>
        <w:tab/>
      </w:r>
      <w:r>
        <w:rPr>
          <w:noProof/>
        </w:rPr>
        <w:t>Annotated Bibliography</w:t>
      </w:r>
      <w:r>
        <w:rPr>
          <w:noProof/>
        </w:rPr>
        <w:tab/>
      </w:r>
      <w:r>
        <w:rPr>
          <w:noProof/>
        </w:rPr>
        <w:fldChar w:fldCharType="begin"/>
      </w:r>
      <w:r>
        <w:rPr>
          <w:noProof/>
        </w:rPr>
        <w:instrText xml:space="preserve"> PAGEREF _Toc290622699 \h </w:instrText>
      </w:r>
      <w:r>
        <w:rPr>
          <w:noProof/>
        </w:rPr>
      </w:r>
      <w:r>
        <w:rPr>
          <w:noProof/>
        </w:rPr>
        <w:fldChar w:fldCharType="separate"/>
      </w:r>
      <w:r>
        <w:rPr>
          <w:noProof/>
        </w:rPr>
        <w:t>29</w:t>
      </w:r>
      <w:r>
        <w:rPr>
          <w:noProof/>
        </w:rPr>
        <w:fldChar w:fldCharType="end"/>
      </w:r>
    </w:p>
    <w:p w14:paraId="67C6E4FA" w14:textId="77777777" w:rsidR="007A3E41" w:rsidRDefault="004C12FA" w:rsidP="004C12FA">
      <w:r>
        <w:fldChar w:fldCharType="end"/>
      </w:r>
    </w:p>
    <w:p w14:paraId="544B2F86" w14:textId="77777777" w:rsidR="00740C6B" w:rsidRDefault="00740C6B" w:rsidP="004C12FA">
      <w:r>
        <w:br w:type="page"/>
      </w:r>
    </w:p>
    <w:p w14:paraId="4DE974B5" w14:textId="2160F662" w:rsidR="00335316" w:rsidRDefault="004C12FA" w:rsidP="00335316">
      <w:pPr>
        <w:pStyle w:val="Heading1"/>
      </w:pPr>
      <w:bookmarkStart w:id="0" w:name="_Toc192777705"/>
      <w:bookmarkStart w:id="1" w:name="_Toc222978592"/>
      <w:bookmarkStart w:id="2" w:name="_Toc290622658"/>
      <w:r>
        <w:t xml:space="preserve">Background, Analysis </w:t>
      </w:r>
      <w:r w:rsidR="00711DBE">
        <w:t xml:space="preserve">&amp; </w:t>
      </w:r>
      <w:bookmarkEnd w:id="0"/>
      <w:bookmarkEnd w:id="1"/>
      <w:r>
        <w:t>Process</w:t>
      </w:r>
      <w:bookmarkStart w:id="3" w:name="_Toc192777706"/>
      <w:bookmarkEnd w:id="2"/>
    </w:p>
    <w:p w14:paraId="1FD8C13B" w14:textId="77777777" w:rsidR="00A64276" w:rsidRPr="00A64276" w:rsidRDefault="00A64276" w:rsidP="00A64276"/>
    <w:p w14:paraId="1DC00AB9" w14:textId="484D368F" w:rsidR="0029634D" w:rsidRPr="00EB0F1B" w:rsidRDefault="008C1EF4" w:rsidP="008A08A1">
      <w:pPr>
        <w:rPr>
          <w:lang w:val="en-US"/>
        </w:rPr>
      </w:pPr>
      <w:r>
        <w:t xml:space="preserve">Partial Discharge is one of the leading causes of transformers in a power system. </w:t>
      </w:r>
      <w:r w:rsidR="00EB0F1B">
        <w:t>A</w:t>
      </w:r>
      <w:r>
        <w:t xml:space="preserve"> transformer converts b</w:t>
      </w:r>
      <w:r w:rsidR="00EE0490">
        <w:t>etween different voltage levels, and is one of the most critical aspects of the system</w:t>
      </w:r>
      <w:r w:rsidR="0029634D">
        <w:t xml:space="preserve">. </w:t>
      </w:r>
      <w:r w:rsidR="00E04BFE">
        <w:t xml:space="preserve">While many transformers </w:t>
      </w:r>
      <w:r w:rsidR="00EB0F1B">
        <w:t xml:space="preserve">today </w:t>
      </w:r>
      <w:r w:rsidR="00D87709">
        <w:t>are</w:t>
      </w:r>
      <w:r w:rsidR="00E04BFE">
        <w:t xml:space="preserve"> in service </w:t>
      </w:r>
      <w:r w:rsidR="00EB0F1B">
        <w:t>and are now past</w:t>
      </w:r>
      <w:r w:rsidR="00E04BFE">
        <w:t xml:space="preserve"> </w:t>
      </w:r>
      <w:r w:rsidR="00EB0F1B">
        <w:t>there</w:t>
      </w:r>
      <w:r w:rsidR="00E04BFE">
        <w:t xml:space="preserve"> designed </w:t>
      </w:r>
      <w:r w:rsidR="00EB0F1B">
        <w:t xml:space="preserve">life cycle, </w:t>
      </w:r>
      <w:r w:rsidR="00EB0F1B" w:rsidRPr="00EB0F1B">
        <w:rPr>
          <w:lang w:val="en-US"/>
        </w:rPr>
        <w:t>it has a strong economic impact if they can continu</w:t>
      </w:r>
      <w:r w:rsidR="00EB0F1B">
        <w:rPr>
          <w:lang w:val="en-US"/>
        </w:rPr>
        <w:t xml:space="preserve">e to run safely over many years. </w:t>
      </w:r>
      <w:r w:rsidR="003E7F50">
        <w:rPr>
          <w:lang w:val="en-US"/>
        </w:rPr>
        <w:t xml:space="preserve">This is due to the fact that transformers are so expensive, and the repairs can take a very long time in relation </w:t>
      </w:r>
      <w:r w:rsidR="00F73E57">
        <w:rPr>
          <w:lang w:val="en-US"/>
        </w:rPr>
        <w:t>to not</w:t>
      </w:r>
      <w:r w:rsidR="005C7325">
        <w:rPr>
          <w:lang w:val="en-US"/>
        </w:rPr>
        <w:t xml:space="preserve"> supplying power to a section.</w:t>
      </w:r>
      <w:r w:rsidR="00F73E57">
        <w:rPr>
          <w:lang w:val="en-US"/>
        </w:rPr>
        <w:t xml:space="preserve"> This brings about a very interested party to </w:t>
      </w:r>
      <w:r w:rsidR="00930D76">
        <w:rPr>
          <w:lang w:val="en-US"/>
        </w:rPr>
        <w:t>be able to detect the condition of an asset and to plan its life in service.</w:t>
      </w:r>
    </w:p>
    <w:p w14:paraId="16E7A91F" w14:textId="77777777" w:rsidR="0029634D" w:rsidRDefault="0029634D" w:rsidP="008A08A1"/>
    <w:p w14:paraId="4245FA3A" w14:textId="6B682F33" w:rsidR="00C90AE3" w:rsidRPr="0029634D" w:rsidRDefault="00C90AE3" w:rsidP="008A08A1">
      <w:r w:rsidRPr="001D1860">
        <w:rPr>
          <w:lang w:val="en-US"/>
        </w:rPr>
        <w:t>A study about transformer failures carried out on transformers rated at 25 MVA or above for the period 19</w:t>
      </w:r>
      <w:r>
        <w:rPr>
          <w:lang w:val="en-US"/>
        </w:rPr>
        <w:t xml:space="preserve">97 till 2001 was reported in </w:t>
      </w:r>
      <w:r>
        <w:rPr>
          <w:lang w:val="en-US"/>
        </w:rPr>
        <w:fldChar w:fldCharType="begin"/>
      </w:r>
      <w:r>
        <w:rPr>
          <w:lang w:val="en-US"/>
        </w:rPr>
        <w:instrText xml:space="preserve"> REF _Ref288122705 \n \h </w:instrText>
      </w:r>
      <w:r>
        <w:rPr>
          <w:lang w:val="en-US"/>
        </w:rPr>
      </w:r>
      <w:r>
        <w:rPr>
          <w:lang w:val="en-US"/>
        </w:rPr>
        <w:fldChar w:fldCharType="separate"/>
      </w:r>
      <w:r>
        <w:rPr>
          <w:lang w:val="en-US"/>
        </w:rPr>
        <w:t>[11]</w:t>
      </w:r>
      <w:r>
        <w:rPr>
          <w:lang w:val="en-US"/>
        </w:rPr>
        <w:fldChar w:fldCharType="end"/>
      </w:r>
      <w:r>
        <w:rPr>
          <w:lang w:val="en-US"/>
        </w:rPr>
        <w:t>.</w:t>
      </w:r>
      <w:r w:rsidRPr="001D1860">
        <w:rPr>
          <w:lang w:val="en-US"/>
        </w:rPr>
        <w:t xml:space="preserve"> The study shows that insulation failure is the leading cause of transformer failure. </w:t>
      </w:r>
    </w:p>
    <w:p w14:paraId="4560D8A6" w14:textId="77777777" w:rsidR="00081AC3" w:rsidRDefault="00081AC3" w:rsidP="008A08A1"/>
    <w:p w14:paraId="4BE98032" w14:textId="7AFF8418" w:rsidR="00ED6A5D" w:rsidRDefault="00ED6A5D" w:rsidP="008A08A1">
      <w:pPr>
        <w:rPr>
          <w:lang w:val="en-US"/>
        </w:rPr>
      </w:pPr>
      <w:r w:rsidRPr="00ED6A5D">
        <w:rPr>
          <w:lang w:val="en-US"/>
        </w:rPr>
        <w:t xml:space="preserve">Several methods can be used for monitoring of changes in the </w:t>
      </w:r>
      <w:r>
        <w:rPr>
          <w:lang w:val="en-US"/>
        </w:rPr>
        <w:t>electrical asset; a</w:t>
      </w:r>
      <w:r w:rsidRPr="00ED6A5D">
        <w:rPr>
          <w:lang w:val="en-US"/>
        </w:rPr>
        <w:t xml:space="preserve"> nearly complet</w:t>
      </w:r>
      <w:r>
        <w:rPr>
          <w:lang w:val="en-US"/>
        </w:rPr>
        <w:t xml:space="preserve">e list of available methods </w:t>
      </w:r>
      <w:r w:rsidRPr="00ED6A5D">
        <w:rPr>
          <w:lang w:val="en-US"/>
        </w:rPr>
        <w:t xml:space="preserve">is available in </w:t>
      </w:r>
      <w:r>
        <w:rPr>
          <w:lang w:val="en-US"/>
        </w:rPr>
        <w:fldChar w:fldCharType="begin"/>
      </w:r>
      <w:r>
        <w:rPr>
          <w:lang w:val="en-US"/>
        </w:rPr>
        <w:instrText xml:space="preserve"> REF _Ref288128234 \n \h </w:instrText>
      </w:r>
      <w:r>
        <w:rPr>
          <w:lang w:val="en-US"/>
        </w:rPr>
      </w:r>
      <w:r>
        <w:rPr>
          <w:lang w:val="en-US"/>
        </w:rPr>
        <w:fldChar w:fldCharType="separate"/>
      </w:r>
      <w:r>
        <w:rPr>
          <w:lang w:val="en-US"/>
        </w:rPr>
        <w:t>[12]</w:t>
      </w:r>
      <w:r>
        <w:rPr>
          <w:lang w:val="en-US"/>
        </w:rPr>
        <w:fldChar w:fldCharType="end"/>
      </w:r>
      <w:r>
        <w:rPr>
          <w:lang w:val="en-US"/>
        </w:rPr>
        <w:t xml:space="preserve">. Conversely </w:t>
      </w:r>
      <w:r w:rsidR="0080708C">
        <w:rPr>
          <w:lang w:val="en-US"/>
        </w:rPr>
        <w:t>I will be focusing on using the ultrasonic data released by PD.</w:t>
      </w:r>
    </w:p>
    <w:p w14:paraId="263BD952" w14:textId="77777777" w:rsidR="00ED0E06" w:rsidRDefault="00ED0E06" w:rsidP="008A08A1">
      <w:pPr>
        <w:rPr>
          <w:lang w:val="en-US"/>
        </w:rPr>
      </w:pPr>
    </w:p>
    <w:p w14:paraId="57178A7B" w14:textId="02547155" w:rsidR="00F61AC1" w:rsidRDefault="00ED0E06" w:rsidP="008A08A1">
      <w:r>
        <w:rPr>
          <w:lang w:val="en-US"/>
        </w:rPr>
        <w:t>This project will be in conjunction with a company called EA Technology</w:t>
      </w:r>
      <w:r w:rsidR="006B0015">
        <w:rPr>
          <w:lang w:val="en-US"/>
        </w:rPr>
        <w:t>.</w:t>
      </w:r>
      <w:r w:rsidR="000A4B8E">
        <w:rPr>
          <w:lang w:val="en-US"/>
        </w:rPr>
        <w:t xml:space="preserve"> EA Technology </w:t>
      </w:r>
      <w:r w:rsidR="00564FDA">
        <w:rPr>
          <w:lang w:val="en-US"/>
        </w:rPr>
        <w:t>works</w:t>
      </w:r>
      <w:r w:rsidR="000A4B8E">
        <w:rPr>
          <w:lang w:val="en-US"/>
        </w:rPr>
        <w:t xml:space="preserve"> in </w:t>
      </w:r>
      <w:r w:rsidR="000A4B8E">
        <w:t xml:space="preserve">the electrical industry offering services and instruments to help manage the state of the High voltage/ Medium voltage assets. </w:t>
      </w:r>
      <w:r w:rsidR="006B0015">
        <w:rPr>
          <w:lang w:val="en-US"/>
        </w:rPr>
        <w:t>I worked there for my year in industry</w:t>
      </w:r>
      <w:r w:rsidR="00564FDA">
        <w:rPr>
          <w:lang w:val="en-US"/>
        </w:rPr>
        <w:t xml:space="preserve"> and ha</w:t>
      </w:r>
      <w:r w:rsidR="00637500">
        <w:rPr>
          <w:lang w:val="en-US"/>
        </w:rPr>
        <w:t>ve a job there after University.</w:t>
      </w:r>
    </w:p>
    <w:p w14:paraId="68EDF381" w14:textId="77777777" w:rsidR="00925076" w:rsidRDefault="00925076" w:rsidP="008A08A1"/>
    <w:p w14:paraId="515AB60F" w14:textId="04E63827" w:rsidR="00F61AC1" w:rsidRDefault="00F61AC1" w:rsidP="008A08A1">
      <w:r>
        <w:t>My reading for this project has involved heavily around Partial discharge and the many forms a</w:t>
      </w:r>
      <w:r w:rsidR="003A1DE3">
        <w:t>nd characteristics if can take</w:t>
      </w:r>
      <w:r w:rsidR="003556B4">
        <w:t>, Cigre is a paper which has looked at the many forms of PD via an oscilloscope</w:t>
      </w:r>
      <w:r w:rsidR="00221EF7">
        <w:t xml:space="preserve"> </w:t>
      </w:r>
      <w:r w:rsidR="00221EF7">
        <w:fldChar w:fldCharType="begin"/>
      </w:r>
      <w:r w:rsidR="00221EF7">
        <w:instrText xml:space="preserve"> REF _Ref290142242 \r \h </w:instrText>
      </w:r>
      <w:r w:rsidR="00221EF7">
        <w:fldChar w:fldCharType="separate"/>
      </w:r>
      <w:r w:rsidR="00221EF7">
        <w:t>[14]</w:t>
      </w:r>
      <w:r w:rsidR="00221EF7">
        <w:fldChar w:fldCharType="end"/>
      </w:r>
      <w:r w:rsidR="003A1DE3">
        <w:t>.</w:t>
      </w:r>
      <w:r w:rsidR="00221EF7">
        <w:t xml:space="preserve"> </w:t>
      </w:r>
      <w:r w:rsidR="003A1DE3">
        <w:t xml:space="preserve"> </w:t>
      </w:r>
      <w:r w:rsidR="003556B4">
        <w:t>While this is not exactly what I will be using it provides a better understanding of how each sub groups of PD happen and their effects on electrical assets.</w:t>
      </w:r>
    </w:p>
    <w:p w14:paraId="70F61BBC" w14:textId="77777777" w:rsidR="004903FF" w:rsidRDefault="004903FF" w:rsidP="008A08A1"/>
    <w:p w14:paraId="2C68497C" w14:textId="2729010E" w:rsidR="000374C2" w:rsidRDefault="006C14F2" w:rsidP="008A08A1">
      <w:r>
        <w:t>For the AI approach</w:t>
      </w:r>
      <w:r w:rsidR="009D5FF5">
        <w:t xml:space="preserve"> to classify the acoustic data,</w:t>
      </w:r>
      <w:r>
        <w:t xml:space="preserve"> I looked in to Artificial Neural Networks (ANN), as these are really good classifiers with a very low computational overhead. </w:t>
      </w:r>
      <w:r w:rsidR="000D0A7A">
        <w:t xml:space="preserve">Also </w:t>
      </w:r>
      <w:r w:rsidR="00B42806">
        <w:t xml:space="preserve">I found I statistical approach to understanding the wave form </w:t>
      </w:r>
      <w:r w:rsidR="00087E2B">
        <w:fldChar w:fldCharType="begin"/>
      </w:r>
      <w:r w:rsidR="00087E2B">
        <w:instrText xml:space="preserve"> REF _Ref290203320 \r \h </w:instrText>
      </w:r>
      <w:r w:rsidR="00087E2B">
        <w:fldChar w:fldCharType="separate"/>
      </w:r>
      <w:r w:rsidR="00087E2B">
        <w:t>[19]</w:t>
      </w:r>
      <w:r w:rsidR="00087E2B">
        <w:fldChar w:fldCharType="end"/>
      </w:r>
      <w:r w:rsidR="00087E2B">
        <w:t xml:space="preserve"> from this I would be able to build either a rule base classifier or depending on my findings a decision tree could be used to classify what type </w:t>
      </w:r>
      <w:r w:rsidR="00FC09F1">
        <w:t xml:space="preserve">of partial discharge is occurring. </w:t>
      </w:r>
    </w:p>
    <w:p w14:paraId="6D524D45" w14:textId="77777777" w:rsidR="00744D3B" w:rsidRDefault="00744D3B" w:rsidP="008A08A1"/>
    <w:p w14:paraId="40312D9E" w14:textId="6E789C31" w:rsidR="0097541F" w:rsidRDefault="00FA1515" w:rsidP="008A08A1">
      <w:r>
        <w:t xml:space="preserve">My motivation for this project came from my industrial year at EA Technology who </w:t>
      </w:r>
      <w:proofErr w:type="gramStart"/>
      <w:r>
        <w:t>are</w:t>
      </w:r>
      <w:proofErr w:type="gramEnd"/>
      <w:r>
        <w:t xml:space="preserve"> the industrial partners in this project. </w:t>
      </w:r>
      <w:r w:rsidR="0097541F">
        <w:t>While there I was able to learn a lot regarding partial discharge and the effects it can have</w:t>
      </w:r>
      <w:r w:rsidR="006A18C3">
        <w:t>,</w:t>
      </w:r>
      <w:r w:rsidR="0097541F">
        <w:t xml:space="preserve"> </w:t>
      </w:r>
      <w:r w:rsidR="006A18C3">
        <w:t>and this is where the interest came from.</w:t>
      </w:r>
      <w:r w:rsidR="001638AF">
        <w:t xml:space="preserve"> I was also offered a job with EA Technology on completion of my degree scheme.</w:t>
      </w:r>
      <w:r w:rsidR="007E05AD">
        <w:t xml:space="preserve"> </w:t>
      </w:r>
    </w:p>
    <w:p w14:paraId="72211207" w14:textId="39AFD107" w:rsidR="00FA1515" w:rsidRDefault="00FA1515" w:rsidP="008A08A1">
      <w:r>
        <w:t>I have always had an interest in electrical and electronic engineering hold a HND in this area, and being able to further my education and research in both Artificial intelligence and electrical engineering</w:t>
      </w:r>
      <w:r w:rsidR="0097541F">
        <w:t xml:space="preserve"> is a big plus into doing this project.</w:t>
      </w:r>
    </w:p>
    <w:p w14:paraId="796EAAB3" w14:textId="77777777" w:rsidR="0097541F" w:rsidRDefault="0097541F" w:rsidP="008A08A1"/>
    <w:p w14:paraId="5B134C14" w14:textId="21FD00FA" w:rsidR="00587BA1" w:rsidRDefault="00587BA1" w:rsidP="008A08A1"/>
    <w:p w14:paraId="3BEBF87C" w14:textId="7FF3AAC3" w:rsidR="001D1860" w:rsidRDefault="00DA1F56" w:rsidP="00A73BE6">
      <w:pPr>
        <w:pStyle w:val="Heading3"/>
      </w:pPr>
      <w:bookmarkStart w:id="4" w:name="_Toc290622659"/>
      <w:r>
        <w:t xml:space="preserve">Partial Discharge </w:t>
      </w:r>
      <w:r w:rsidR="00046594">
        <w:t>Basics</w:t>
      </w:r>
      <w:bookmarkEnd w:id="4"/>
    </w:p>
    <w:p w14:paraId="633743EA" w14:textId="77777777" w:rsidR="00D76E71" w:rsidRDefault="00D76E71" w:rsidP="00A73BE6"/>
    <w:p w14:paraId="0B3AFAE1" w14:textId="0EBA32D5" w:rsidR="00081AC3" w:rsidRDefault="00D76E71" w:rsidP="00A73BE6">
      <w:r>
        <w:t xml:space="preserve">Definition -- </w:t>
      </w:r>
      <w:r w:rsidR="00A73BE6">
        <w:t>“</w:t>
      </w:r>
      <w:r w:rsidR="00A73BE6" w:rsidRPr="00A73BE6">
        <w:t>A Partial Discharge is an electrical discharge or spark that bridges a small portion of the insulation between two conducting electrodes. Partial Discharge activity can occur at any point in the insulation system, where the electric field strength exceeds the breakdown strength of that port</w:t>
      </w:r>
      <w:r w:rsidR="00C10D30">
        <w:t>ion of the insulating material</w:t>
      </w:r>
      <w:r w:rsidR="00A73BE6">
        <w:t>”</w:t>
      </w:r>
      <w:r w:rsidR="000374C2">
        <w:fldChar w:fldCharType="begin"/>
      </w:r>
      <w:r w:rsidR="000374C2">
        <w:instrText xml:space="preserve"> REF _Ref286336007 \r \h </w:instrText>
      </w:r>
      <w:r w:rsidR="000374C2">
        <w:fldChar w:fldCharType="separate"/>
      </w:r>
      <w:r w:rsidR="000374C2">
        <w:t>[1]</w:t>
      </w:r>
      <w:r w:rsidR="000374C2">
        <w:fldChar w:fldCharType="end"/>
      </w:r>
      <w:r w:rsidR="000374C2">
        <w:t xml:space="preserve"> </w:t>
      </w:r>
    </w:p>
    <w:p w14:paraId="0DD9E06B" w14:textId="77777777" w:rsidR="00EE6D5B" w:rsidRDefault="00EE6D5B" w:rsidP="00A73BE6"/>
    <w:p w14:paraId="5DFBDA7D" w14:textId="4CCAC360" w:rsidR="00D735AD" w:rsidRDefault="00D735AD" w:rsidP="00A73BE6">
      <w:r>
        <w:t>Partial discharge is a sign that the electrical asset has begun to ware and may fail.</w:t>
      </w:r>
      <w:r w:rsidR="00416D6E">
        <w:t xml:space="preserve"> This is why it is very important to be able to detect and monitor the </w:t>
      </w:r>
      <w:r w:rsidR="00335316">
        <w:t>condition of electrical assets</w:t>
      </w:r>
      <w:r w:rsidR="002B7BEA">
        <w:t xml:space="preserve"> to better understand the ware and assess if an asset will need replacing.</w:t>
      </w:r>
    </w:p>
    <w:p w14:paraId="75D3EB6E" w14:textId="77777777" w:rsidR="00D735AD" w:rsidRDefault="00D735AD" w:rsidP="00A73BE6"/>
    <w:p w14:paraId="314E6FC7" w14:textId="37A19DE4" w:rsidR="00140086" w:rsidRPr="0071423C" w:rsidRDefault="00140086" w:rsidP="00A73BE6">
      <w:pPr>
        <w:rPr>
          <w:lang w:val="en-US"/>
        </w:rPr>
      </w:pPr>
      <w:r w:rsidRPr="00140086">
        <w:rPr>
          <w:lang w:val="en-US"/>
        </w:rPr>
        <w:t xml:space="preserve">PD has the deteriorating effect and over time it reduces the lifetime of </w:t>
      </w:r>
      <w:r w:rsidR="006655E9">
        <w:rPr>
          <w:lang w:val="en-US"/>
        </w:rPr>
        <w:t>an insulation system. During Partial Discharge</w:t>
      </w:r>
      <w:r w:rsidR="009F6B45">
        <w:rPr>
          <w:lang w:val="en-US"/>
        </w:rPr>
        <w:t xml:space="preserve"> </w:t>
      </w:r>
      <w:r w:rsidRPr="00140086">
        <w:rPr>
          <w:lang w:val="en-US"/>
        </w:rPr>
        <w:t>on the surface or inside an electrical insulation, high-energy electrons or ions cause deterioration of the insulation material. This bombardment may result in chemical decomposition in the insulation material, which could finally lead to complete breakdown of the insulation.</w:t>
      </w:r>
      <w:r w:rsidR="000D7A98">
        <w:rPr>
          <w:lang w:val="en-US"/>
        </w:rPr>
        <w:fldChar w:fldCharType="begin"/>
      </w:r>
      <w:r w:rsidR="000D7A98">
        <w:rPr>
          <w:lang w:val="en-US"/>
        </w:rPr>
        <w:instrText xml:space="preserve"> REF _Ref290202193 \r \h </w:instrText>
      </w:r>
      <w:r w:rsidR="000D7A98">
        <w:rPr>
          <w:lang w:val="en-US"/>
        </w:rPr>
      </w:r>
      <w:r w:rsidR="000D7A98">
        <w:rPr>
          <w:lang w:val="en-US"/>
        </w:rPr>
        <w:fldChar w:fldCharType="separate"/>
      </w:r>
      <w:r w:rsidR="000D7A98">
        <w:rPr>
          <w:lang w:val="en-US"/>
        </w:rPr>
        <w:t>[18]</w:t>
      </w:r>
      <w:r w:rsidR="000D7A98">
        <w:rPr>
          <w:lang w:val="en-US"/>
        </w:rPr>
        <w:fldChar w:fldCharType="end"/>
      </w:r>
      <w:r w:rsidRPr="00140086">
        <w:rPr>
          <w:lang w:val="en-US"/>
        </w:rPr>
        <w:t xml:space="preserve"> </w:t>
      </w:r>
    </w:p>
    <w:p w14:paraId="2E796851" w14:textId="77777777" w:rsidR="000374C2" w:rsidRPr="00A73BE6" w:rsidRDefault="000374C2" w:rsidP="00A73BE6"/>
    <w:p w14:paraId="21F20D45" w14:textId="2C536802" w:rsidR="00DA1F56" w:rsidRDefault="00DA1F56" w:rsidP="00DA1F56">
      <w:pPr>
        <w:pStyle w:val="Heading3"/>
      </w:pPr>
      <w:bookmarkStart w:id="5" w:name="_Toc290622660"/>
      <w:r>
        <w:t>Ways of detecting Partial discharge</w:t>
      </w:r>
      <w:bookmarkEnd w:id="5"/>
      <w:r>
        <w:t xml:space="preserve"> </w:t>
      </w:r>
    </w:p>
    <w:p w14:paraId="303F91F9" w14:textId="223CCCEF" w:rsidR="000B4EF6" w:rsidRPr="00B05D86" w:rsidRDefault="006F3BF7" w:rsidP="00231B31">
      <w:pPr>
        <w:rPr>
          <w:b/>
        </w:rPr>
      </w:pPr>
      <w:r w:rsidRPr="00B05D86">
        <w:rPr>
          <w:b/>
        </w:rPr>
        <w:t>Electrical Detection</w:t>
      </w:r>
    </w:p>
    <w:p w14:paraId="4DB59BA1" w14:textId="77777777" w:rsidR="000B4EF6" w:rsidRDefault="000B4EF6" w:rsidP="000B4EF6">
      <w:pPr>
        <w:rPr>
          <w:lang w:val="en-US"/>
        </w:rPr>
      </w:pPr>
      <w:r w:rsidRPr="000B4EF6">
        <w:rPr>
          <w:lang w:val="en-US"/>
        </w:rPr>
        <w:t xml:space="preserve">Two types of sensors are usually used for PD measurement in transformers: capacitive and inductive coupling sensors. </w:t>
      </w:r>
    </w:p>
    <w:p w14:paraId="0F7AB2FD" w14:textId="61865892" w:rsidR="00873D02" w:rsidRDefault="00873D02" w:rsidP="00873D02">
      <w:r>
        <w:rPr>
          <w:lang w:val="en-US"/>
        </w:rPr>
        <w:t>Capacitive sensors work</w:t>
      </w:r>
      <w:r w:rsidRPr="00873D02">
        <w:t xml:space="preserve"> by measuring changes in an electrical property called capacitance. Capacitance describes how two conductive objects with a space between them respond to a voltage difference applied to them</w:t>
      </w:r>
      <w:r w:rsidR="00872B9C">
        <w:t xml:space="preserve">. </w:t>
      </w:r>
    </w:p>
    <w:p w14:paraId="1B7FF2ED" w14:textId="54D5F2BF" w:rsidR="00697C37" w:rsidRPr="000B4EF6" w:rsidRDefault="00872B9C" w:rsidP="000B4EF6">
      <w:pPr>
        <w:rPr>
          <w:lang w:val="en-US"/>
        </w:rPr>
      </w:pPr>
      <w:r>
        <w:t xml:space="preserve">Inductive sensors </w:t>
      </w:r>
      <w:r w:rsidR="006F406B" w:rsidRPr="006F406B">
        <w:t>operating principle is based on a coil and oscillator that creates an electromagnetic field in the close surroundings of the sensing surface.</w:t>
      </w:r>
      <w:r w:rsidR="00886C3C">
        <w:t xml:space="preserve"> The inductive sensors </w:t>
      </w:r>
      <w:r w:rsidRPr="00872B9C">
        <w:t>are common measuring devices for rapidly varying currents</w:t>
      </w:r>
      <w:r w:rsidR="0093599C">
        <w:t>.</w:t>
      </w:r>
      <w:r w:rsidR="0081769F">
        <w:fldChar w:fldCharType="begin"/>
      </w:r>
      <w:r w:rsidR="0081769F">
        <w:instrText xml:space="preserve"> REF _Ref290146930 \r \h </w:instrText>
      </w:r>
      <w:r w:rsidR="0081769F">
        <w:fldChar w:fldCharType="separate"/>
      </w:r>
      <w:r w:rsidR="0081769F">
        <w:t>[16]</w:t>
      </w:r>
      <w:r w:rsidR="0081769F">
        <w:fldChar w:fldCharType="end"/>
      </w:r>
      <w:r w:rsidR="00CF41FA" w:rsidRPr="00873D02">
        <w:t xml:space="preserve"> </w:t>
      </w:r>
    </w:p>
    <w:p w14:paraId="677719B8" w14:textId="77777777" w:rsidR="000B4EF6" w:rsidRDefault="000B4EF6" w:rsidP="00231B31"/>
    <w:p w14:paraId="20A62BEA" w14:textId="168283A4" w:rsidR="006F3BF7" w:rsidRPr="00B05D86" w:rsidRDefault="006F3BF7" w:rsidP="00231B31">
      <w:pPr>
        <w:rPr>
          <w:b/>
        </w:rPr>
      </w:pPr>
      <w:r w:rsidRPr="00B05D86">
        <w:rPr>
          <w:b/>
        </w:rPr>
        <w:t>Acoustic detection</w:t>
      </w:r>
    </w:p>
    <w:p w14:paraId="54AB5158" w14:textId="627EBAF8" w:rsidR="00EC34AD" w:rsidRDefault="00063635" w:rsidP="00EC34AD">
      <w:pPr>
        <w:rPr>
          <w:lang w:val="en-US"/>
        </w:rPr>
      </w:pPr>
      <w:r>
        <w:t>T</w:t>
      </w:r>
      <w:r w:rsidRPr="00063635">
        <w:rPr>
          <w:lang w:val="en-US"/>
        </w:rPr>
        <w:t>he acoustic wave, audible or not, is due to the expansion of gases near the discharge channel, which</w:t>
      </w:r>
      <w:r w:rsidR="00EC34AD">
        <w:rPr>
          <w:lang w:val="en-US"/>
        </w:rPr>
        <w:t xml:space="preserve"> propagates as a pressure wave. </w:t>
      </w:r>
      <w:r w:rsidR="00EC34AD" w:rsidRPr="00EC34AD">
        <w:rPr>
          <w:lang w:val="en-US"/>
        </w:rPr>
        <w:t>The main frequency used for acoustic detection is</w:t>
      </w:r>
      <w:r w:rsidR="00EC34AD">
        <w:rPr>
          <w:lang w:val="en-US"/>
        </w:rPr>
        <w:t xml:space="preserve"> between 10 kHz to 1000 kHz</w:t>
      </w:r>
      <w:r w:rsidR="00EC34AD" w:rsidRPr="00EC34AD">
        <w:rPr>
          <w:lang w:val="en-US"/>
        </w:rPr>
        <w:t xml:space="preserve"> and usually ultra-sonic PD detectors are tuned at 40 kHz. </w:t>
      </w:r>
    </w:p>
    <w:p w14:paraId="2ECE7223" w14:textId="5EA5A1A6" w:rsidR="00CF41FA" w:rsidRPr="00E9008A" w:rsidRDefault="00A26EE9" w:rsidP="00231B31">
      <w:pPr>
        <w:rPr>
          <w:lang w:val="en-US"/>
        </w:rPr>
      </w:pPr>
      <w:r w:rsidRPr="00A26EE9">
        <w:rPr>
          <w:lang w:val="en-US"/>
        </w:rPr>
        <w:t xml:space="preserve">An advantage of acoustic detection is the ability to use multiple sensors in different positions on the transformer tank in order to localize the PD source, as well as being immune against electrical interference. </w:t>
      </w:r>
    </w:p>
    <w:p w14:paraId="11CFD5E0" w14:textId="77777777" w:rsidR="000B4EF6" w:rsidRDefault="000B4EF6" w:rsidP="00231B31"/>
    <w:p w14:paraId="77A01F87" w14:textId="2800E001" w:rsidR="006F3BF7" w:rsidRDefault="006F3BF7" w:rsidP="00231B31">
      <w:pPr>
        <w:rPr>
          <w:b/>
        </w:rPr>
      </w:pPr>
      <w:r w:rsidRPr="00B05D86">
        <w:rPr>
          <w:b/>
        </w:rPr>
        <w:t>Chemical detection</w:t>
      </w:r>
    </w:p>
    <w:p w14:paraId="25D37479" w14:textId="5C719ED9" w:rsidR="00733FA4" w:rsidRDefault="00733FA4" w:rsidP="001409D0">
      <w:pPr>
        <w:rPr>
          <w:lang w:val="en-US"/>
        </w:rPr>
      </w:pPr>
      <w:r w:rsidRPr="00733FA4">
        <w:rPr>
          <w:lang w:val="en-US"/>
        </w:rPr>
        <w:t>Detection of chemical byproducts produced by PD activity is one of the si</w:t>
      </w:r>
      <w:r>
        <w:rPr>
          <w:lang w:val="en-US"/>
        </w:rPr>
        <w:t xml:space="preserve">mplest methods for PD detection. </w:t>
      </w:r>
      <w:r w:rsidR="001409D0" w:rsidRPr="001409D0">
        <w:rPr>
          <w:lang w:val="en-US"/>
        </w:rPr>
        <w:t xml:space="preserve">Partial discharges can be detected chemically because </w:t>
      </w:r>
      <w:r w:rsidR="001409D0">
        <w:rPr>
          <w:lang w:val="en-US"/>
        </w:rPr>
        <w:t xml:space="preserve">the current streamer across the </w:t>
      </w:r>
      <w:r w:rsidR="001409D0" w:rsidRPr="001409D0">
        <w:rPr>
          <w:lang w:val="en-US"/>
        </w:rPr>
        <w:t>void can break down the surrounding materials into different chemical components.</w:t>
      </w:r>
      <w:r w:rsidR="003870B6">
        <w:rPr>
          <w:lang w:val="en-US"/>
        </w:rPr>
        <w:t xml:space="preserve"> </w:t>
      </w:r>
    </w:p>
    <w:p w14:paraId="3A369EA9" w14:textId="647CE404" w:rsidR="003870B6" w:rsidRPr="003870B6" w:rsidRDefault="003870B6" w:rsidP="001409D0">
      <w:r w:rsidRPr="003870B6">
        <w:t>The two primary chemical tests employed by power companies today are dissolved gas analysis (DGA) and high performance liquid chromatography (HPLC).</w:t>
      </w:r>
      <w:r w:rsidR="004C60B3">
        <w:fldChar w:fldCharType="begin"/>
      </w:r>
      <w:r w:rsidR="004C60B3">
        <w:instrText xml:space="preserve"> REF _Ref290197902 \r \h </w:instrText>
      </w:r>
      <w:r w:rsidR="004C60B3">
        <w:fldChar w:fldCharType="separate"/>
      </w:r>
      <w:r w:rsidR="004C60B3">
        <w:t>[17]</w:t>
      </w:r>
      <w:r w:rsidR="004C60B3">
        <w:fldChar w:fldCharType="end"/>
      </w:r>
    </w:p>
    <w:p w14:paraId="46BFBA83" w14:textId="27911936" w:rsidR="00733FA4" w:rsidRPr="00E64A9C" w:rsidRDefault="00733FA4" w:rsidP="00231B31">
      <w:pPr>
        <w:rPr>
          <w:lang w:val="en-US"/>
        </w:rPr>
      </w:pPr>
      <w:r w:rsidRPr="00733FA4">
        <w:rPr>
          <w:lang w:val="en-US"/>
        </w:rPr>
        <w:t xml:space="preserve">The main advantage of this method is that it is very well established, immune against noises and relatively easy to measure. However it cannot say much about the type of defect, location and intensity of PD, which is the main </w:t>
      </w:r>
      <w:r w:rsidR="00E64A9C">
        <w:rPr>
          <w:lang w:val="en-US"/>
        </w:rPr>
        <w:t xml:space="preserve">disadvantage for this method. </w:t>
      </w:r>
    </w:p>
    <w:p w14:paraId="24A7273E" w14:textId="2D677DE8" w:rsidR="005A3351" w:rsidRDefault="00DA1F56" w:rsidP="005A3351">
      <w:pPr>
        <w:pStyle w:val="Heading3"/>
      </w:pPr>
      <w:bookmarkStart w:id="6" w:name="_Toc290622661"/>
      <w:r>
        <w:t>Classification problem within p</w:t>
      </w:r>
      <w:r w:rsidR="00E21368">
        <w:t>artial discharge</w:t>
      </w:r>
      <w:bookmarkEnd w:id="6"/>
    </w:p>
    <w:p w14:paraId="6EF6DA40" w14:textId="12FB13A3" w:rsidR="00223D2C" w:rsidRDefault="00223D2C" w:rsidP="00081AC3">
      <w:r>
        <w:t xml:space="preserve">Partial discharge </w:t>
      </w:r>
      <w:r w:rsidR="002E3209">
        <w:t>can be split</w:t>
      </w:r>
      <w:r>
        <w:t xml:space="preserve"> in</w:t>
      </w:r>
      <w:r w:rsidR="005C10B8">
        <w:t xml:space="preserve"> to</w:t>
      </w:r>
      <w:r>
        <w:t xml:space="preserve"> two main forms, internal and external. </w:t>
      </w:r>
      <w:r w:rsidR="0002113D">
        <w:t xml:space="preserve">See </w:t>
      </w:r>
      <w:r w:rsidR="0002113D">
        <w:fldChar w:fldCharType="begin"/>
      </w:r>
      <w:r w:rsidR="0002113D">
        <w:instrText xml:space="preserve"> REF _Ref290200370 \h </w:instrText>
      </w:r>
      <w:r w:rsidR="0002113D">
        <w:fldChar w:fldCharType="separate"/>
      </w:r>
      <w:r w:rsidR="0002113D">
        <w:t xml:space="preserve">Figure </w:t>
      </w:r>
      <w:r w:rsidR="0002113D">
        <w:rPr>
          <w:noProof/>
        </w:rPr>
        <w:t>1</w:t>
      </w:r>
      <w:r w:rsidR="0002113D">
        <w:t xml:space="preserve"> -- Partial discharge form</w:t>
      </w:r>
      <w:r w:rsidR="0002113D">
        <w:fldChar w:fldCharType="end"/>
      </w:r>
      <w:r w:rsidR="0002113D">
        <w:t>.</w:t>
      </w:r>
    </w:p>
    <w:p w14:paraId="3DD13831" w14:textId="77777777" w:rsidR="00223D2C" w:rsidRDefault="00223D2C" w:rsidP="00081AC3"/>
    <w:p w14:paraId="1407DD00" w14:textId="77777777" w:rsidR="0002113D" w:rsidRDefault="0002113D" w:rsidP="0002113D">
      <w:pPr>
        <w:keepNext/>
        <w:jc w:val="center"/>
      </w:pPr>
      <w:r>
        <w:rPr>
          <w:noProof/>
          <w:lang w:val="en-US" w:eastAsia="en-US"/>
        </w:rPr>
        <w:drawing>
          <wp:inline distT="0" distB="0" distL="0" distR="0" wp14:anchorId="0F6AFD06" wp14:editId="031FC51B">
            <wp:extent cx="2971165" cy="1790317"/>
            <wp:effectExtent l="0" t="0" r="635" b="0"/>
            <wp:docPr id="2" name="Picture 2" descr="Macintosh HD:Users:Slaters:Desktop:PD 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laters:Desktop:PD Form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165" cy="1790317"/>
                    </a:xfrm>
                    <a:prstGeom prst="rect">
                      <a:avLst/>
                    </a:prstGeom>
                    <a:noFill/>
                    <a:ln>
                      <a:noFill/>
                    </a:ln>
                  </pic:spPr>
                </pic:pic>
              </a:graphicData>
            </a:graphic>
          </wp:inline>
        </w:drawing>
      </w:r>
    </w:p>
    <w:p w14:paraId="3A43F465" w14:textId="168F34AB" w:rsidR="00223D2C" w:rsidRDefault="0002113D" w:rsidP="0002113D">
      <w:pPr>
        <w:pStyle w:val="Caption"/>
        <w:jc w:val="center"/>
      </w:pPr>
      <w:bookmarkStart w:id="7" w:name="_Ref290200370"/>
      <w:r>
        <w:t xml:space="preserve">Figure </w:t>
      </w:r>
      <w:fldSimple w:instr=" SEQ Figure \* ARABIC ">
        <w:r w:rsidR="00816E42">
          <w:rPr>
            <w:noProof/>
          </w:rPr>
          <w:t>1</w:t>
        </w:r>
      </w:fldSimple>
      <w:r>
        <w:t xml:space="preserve"> -- Partial discharge form</w:t>
      </w:r>
      <w:bookmarkEnd w:id="7"/>
    </w:p>
    <w:p w14:paraId="6EA94344" w14:textId="2FF01784" w:rsidR="00A25D1B" w:rsidRPr="00A25D1B" w:rsidRDefault="00A25D1B" w:rsidP="00A25D1B">
      <w:r>
        <w:t xml:space="preserve">These two sub groups of partial discharge, </w:t>
      </w:r>
      <w:r w:rsidR="005C10B8">
        <w:t xml:space="preserve">each have their own classifications depending on the findings, such as void discharge etc. </w:t>
      </w:r>
      <w:r w:rsidR="008F1232">
        <w:t>I will mainly focus on classifying what is PD and what isn’t, however if time permitted I will try and see if I can distinguish what type of PD it is.</w:t>
      </w:r>
    </w:p>
    <w:p w14:paraId="21A5BF51" w14:textId="77777777" w:rsidR="00A25D1B" w:rsidRPr="00A25D1B" w:rsidRDefault="00A25D1B" w:rsidP="00A25D1B"/>
    <w:p w14:paraId="1A7C4BFC" w14:textId="3BE1B1A8" w:rsidR="009633F2" w:rsidRDefault="005A3351" w:rsidP="005A3351">
      <w:pPr>
        <w:pStyle w:val="Heading3"/>
      </w:pPr>
      <w:bookmarkStart w:id="8" w:name="_Toc290622662"/>
      <w:r>
        <w:t>Android Device capabilities</w:t>
      </w:r>
      <w:r w:rsidR="00231C67">
        <w:t xml:space="preserve"> and limitations</w:t>
      </w:r>
      <w:bookmarkEnd w:id="8"/>
      <w:r w:rsidR="00231C67">
        <w:t xml:space="preserve"> </w:t>
      </w:r>
    </w:p>
    <w:p w14:paraId="2D7BB7F9" w14:textId="186D7C6A" w:rsidR="009633F2" w:rsidRDefault="00261045" w:rsidP="009633F2">
      <w:r w:rsidRPr="00261045">
        <w:t>Android is the operating system that powers more than one</w:t>
      </w:r>
      <w:r>
        <w:t xml:space="preserve"> billion smartphones and tablets.</w:t>
      </w:r>
      <w:r w:rsidR="005061C6">
        <w:t xml:space="preserve"> It</w:t>
      </w:r>
      <w:r w:rsidR="00E34BC3">
        <w:t xml:space="preserve"> is the choice of the customer EA Technology, they want it deployed on an Android device so that it can be mobile and on a robust </w:t>
      </w:r>
      <w:r w:rsidR="000C446B">
        <w:t>operating system.</w:t>
      </w:r>
    </w:p>
    <w:p w14:paraId="0354CDDD" w14:textId="6729B464" w:rsidR="00A2739E" w:rsidRDefault="00A2739E" w:rsidP="009633F2">
      <w:r>
        <w:t>Another point to make for Android is that devices running the OS are avai</w:t>
      </w:r>
      <w:r w:rsidR="00F90610">
        <w:t>lable world</w:t>
      </w:r>
      <w:r>
        <w:t>wide</w:t>
      </w:r>
      <w:r w:rsidR="00F90610">
        <w:t xml:space="preserve"> and via the</w:t>
      </w:r>
      <w:r w:rsidR="00D84C18">
        <w:t xml:space="preserve"> Google</w:t>
      </w:r>
      <w:r w:rsidR="00F90610">
        <w:t xml:space="preserve"> </w:t>
      </w:r>
      <w:r w:rsidR="00D84C18">
        <w:t>Play store</w:t>
      </w:r>
      <w:r w:rsidR="00F90610">
        <w:t xml:space="preserve"> the app can be distributed to all our customers.</w:t>
      </w:r>
    </w:p>
    <w:p w14:paraId="4A6BA4C4" w14:textId="77777777" w:rsidR="00261045" w:rsidRDefault="00261045" w:rsidP="009633F2"/>
    <w:p w14:paraId="1E9CC314" w14:textId="17C2EA79" w:rsidR="00261045" w:rsidRDefault="00261045" w:rsidP="009633F2">
      <w:r>
        <w:t>And</w:t>
      </w:r>
      <w:r w:rsidR="008759FF">
        <w:t>roid has been out since 2008</w:t>
      </w:r>
      <w:r w:rsidR="000C2798">
        <w:t>,</w:t>
      </w:r>
      <w:r>
        <w:t xml:space="preserve"> </w:t>
      </w:r>
      <w:r w:rsidR="00344BCE">
        <w:t>on version 1.0 and by 2009 it was on 1.5 and had the official name cupcake</w:t>
      </w:r>
      <w:r w:rsidR="008759FF">
        <w:t>.</w:t>
      </w:r>
      <w:r w:rsidR="00344BCE">
        <w:t xml:space="preserve"> There </w:t>
      </w:r>
      <w:r w:rsidR="00E83BA3">
        <w:t>have</w:t>
      </w:r>
      <w:r w:rsidR="00344BCE">
        <w:t xml:space="preserve"> been many iterations of Android in the last 7 years and currently we are on version 5.0 called Lollipop.</w:t>
      </w:r>
      <w:r w:rsidR="00D60460">
        <w:t xml:space="preserve"> When making an App you can make it backwards compatible and with some </w:t>
      </w:r>
      <w:r w:rsidR="00D1071A">
        <w:t>convocation</w:t>
      </w:r>
      <w:r w:rsidR="00D60460">
        <w:t xml:space="preserve"> with EA Technology we decided on making all devices running 4.4+ onwards available to download the app.</w:t>
      </w:r>
    </w:p>
    <w:p w14:paraId="04A3A327" w14:textId="77777777" w:rsidR="00B340EC" w:rsidRDefault="00B340EC" w:rsidP="009633F2"/>
    <w:p w14:paraId="14B6D262" w14:textId="0AFBE827" w:rsidR="00B340EC" w:rsidRDefault="00B340EC" w:rsidP="009633F2">
      <w:r>
        <w:t xml:space="preserve">The minimum </w:t>
      </w:r>
      <w:r w:rsidR="00337234">
        <w:t>specifications for running Android 4.4 is only 512 RAM, see</w:t>
      </w:r>
      <w:r w:rsidR="00A7259E">
        <w:t xml:space="preserve"> </w:t>
      </w:r>
      <w:r w:rsidR="00A7259E">
        <w:fldChar w:fldCharType="begin"/>
      </w:r>
      <w:r w:rsidR="00A7259E">
        <w:instrText xml:space="preserve"> REF _Ref290236264 \r \h </w:instrText>
      </w:r>
      <w:r w:rsidR="00A7259E">
        <w:fldChar w:fldCharType="separate"/>
      </w:r>
      <w:r w:rsidR="00A7259E">
        <w:t>[22]</w:t>
      </w:r>
      <w:r w:rsidR="00A7259E">
        <w:fldChar w:fldCharType="end"/>
      </w:r>
      <w:r w:rsidR="00A7259E">
        <w:t xml:space="preserve"> </w:t>
      </w:r>
      <w:r>
        <w:t>for the full list of hardware requirements</w:t>
      </w:r>
      <w:r w:rsidR="000D5D0C">
        <w:t xml:space="preserve">. I will be designing the app on </w:t>
      </w:r>
      <w:r w:rsidR="00B83DDF">
        <w:t>a</w:t>
      </w:r>
      <w:r w:rsidR="000D5D0C">
        <w:t xml:space="preserve"> Samsung S4 the spec is</w:t>
      </w:r>
      <w:r w:rsidR="00CB4691">
        <w:t xml:space="preserve"> </w:t>
      </w:r>
      <w:r w:rsidR="00A70B21">
        <w:fldChar w:fldCharType="begin"/>
      </w:r>
      <w:r w:rsidR="00A70B21">
        <w:instrText xml:space="preserve"> REF _Ref290219662 \r \h </w:instrText>
      </w:r>
      <w:r w:rsidR="00A70B21">
        <w:fldChar w:fldCharType="separate"/>
      </w:r>
      <w:r w:rsidR="00A70B21">
        <w:t>[20]</w:t>
      </w:r>
      <w:r w:rsidR="00A70B21">
        <w:fldChar w:fldCharType="end"/>
      </w:r>
      <w:r w:rsidR="00A70B21">
        <w:t>:</w:t>
      </w:r>
      <w:r w:rsidR="000D5D0C">
        <w:t xml:space="preserve"> -</w:t>
      </w:r>
    </w:p>
    <w:p w14:paraId="249525F9" w14:textId="028EAC31" w:rsidR="000D5D0C" w:rsidRPr="000D5D0C" w:rsidRDefault="000D5D0C" w:rsidP="000D5D0C">
      <w:pPr>
        <w:pStyle w:val="ListParagraph"/>
        <w:numPr>
          <w:ilvl w:val="0"/>
          <w:numId w:val="37"/>
        </w:numPr>
      </w:pPr>
      <w:r>
        <w:t xml:space="preserve">Screen - </w:t>
      </w:r>
      <w:r w:rsidRPr="000D5D0C">
        <w:t>5.0 inches</w:t>
      </w:r>
    </w:p>
    <w:p w14:paraId="762111AA" w14:textId="77777777" w:rsidR="000D5D0C" w:rsidRPr="000D5D0C" w:rsidRDefault="000D5D0C" w:rsidP="000D5D0C">
      <w:pPr>
        <w:pStyle w:val="ListParagraph"/>
        <w:numPr>
          <w:ilvl w:val="0"/>
          <w:numId w:val="37"/>
        </w:numPr>
      </w:pPr>
      <w:r>
        <w:t xml:space="preserve">Processor - </w:t>
      </w:r>
      <w:r w:rsidRPr="000D5D0C">
        <w:t>Quad-core 1.6 GHz Cortex-A15 &amp; quad-core 1.2 GHz Cortex-A7</w:t>
      </w:r>
    </w:p>
    <w:p w14:paraId="4C514A90" w14:textId="77777777" w:rsidR="008874C1" w:rsidRDefault="008874C1" w:rsidP="008874C1">
      <w:pPr>
        <w:pStyle w:val="ListParagraph"/>
        <w:numPr>
          <w:ilvl w:val="0"/>
          <w:numId w:val="37"/>
        </w:numPr>
      </w:pPr>
      <w:r>
        <w:t xml:space="preserve">Sensors - </w:t>
      </w:r>
      <w:r w:rsidRPr="008874C1">
        <w:t>Accelerometer, gyro, proximity, compass, barometer, temperature, humidity, gesture</w:t>
      </w:r>
    </w:p>
    <w:p w14:paraId="646E9889" w14:textId="77E74187" w:rsidR="00A707A6" w:rsidRPr="008874C1" w:rsidRDefault="00A707A6" w:rsidP="00A707A6">
      <w:pPr>
        <w:pStyle w:val="ListParagraph"/>
        <w:numPr>
          <w:ilvl w:val="0"/>
          <w:numId w:val="37"/>
        </w:numPr>
      </w:pPr>
      <w:r>
        <w:t xml:space="preserve">Memory </w:t>
      </w:r>
      <w:r w:rsidRPr="00A707A6">
        <w:t>2 GB RAM</w:t>
      </w:r>
      <w:r>
        <w:t>, 8GB Internal storage</w:t>
      </w:r>
    </w:p>
    <w:p w14:paraId="3CFF95A9" w14:textId="77777777" w:rsidR="00A707A6" w:rsidRPr="00A707A6" w:rsidRDefault="00A707A6" w:rsidP="00A707A6">
      <w:pPr>
        <w:pStyle w:val="ListParagraph"/>
        <w:numPr>
          <w:ilvl w:val="0"/>
          <w:numId w:val="37"/>
        </w:numPr>
      </w:pPr>
      <w:r>
        <w:t xml:space="preserve">Battery - </w:t>
      </w:r>
      <w:r w:rsidRPr="00A707A6">
        <w:t>Li-Ion 2600 mAh battery</w:t>
      </w:r>
    </w:p>
    <w:p w14:paraId="1E967D90" w14:textId="77777777" w:rsidR="00A51A00" w:rsidRDefault="00A51A00" w:rsidP="00A51A00"/>
    <w:p w14:paraId="0E5BC5FF" w14:textId="33A61557" w:rsidR="00A51A00" w:rsidRDefault="007723B3" w:rsidP="00A51A00">
      <w:pPr>
        <w:pStyle w:val="Heading3"/>
      </w:pPr>
      <w:bookmarkStart w:id="9" w:name="_Toc290622663"/>
      <w:r>
        <w:t xml:space="preserve">Features and </w:t>
      </w:r>
      <w:r w:rsidR="00C87F08">
        <w:t>Artificial Intelligence C</w:t>
      </w:r>
      <w:r w:rsidR="00A51A00">
        <w:t xml:space="preserve">lassifiers </w:t>
      </w:r>
      <w:r w:rsidR="00146199">
        <w:t>options</w:t>
      </w:r>
      <w:bookmarkEnd w:id="9"/>
    </w:p>
    <w:p w14:paraId="74F581E3" w14:textId="69518EE8" w:rsidR="00146199" w:rsidRDefault="004A61F8" w:rsidP="00146199">
      <w:r>
        <w:t xml:space="preserve">With all AI techniques </w:t>
      </w:r>
      <w:r w:rsidR="00CE2B93">
        <w:t xml:space="preserve">to classify </w:t>
      </w:r>
      <w:r>
        <w:t xml:space="preserve">it can all depend on what features you have, with PD </w:t>
      </w:r>
      <w:r w:rsidR="00352D39">
        <w:t xml:space="preserve">there can be three types of </w:t>
      </w:r>
      <w:r w:rsidR="008907EE">
        <w:t>data</w:t>
      </w:r>
      <w:r w:rsidR="00352D39">
        <w:t xml:space="preserve"> criteria:</w:t>
      </w:r>
      <w:r w:rsidR="00500C85">
        <w:t xml:space="preserve"> -</w:t>
      </w:r>
    </w:p>
    <w:p w14:paraId="4EB8184B" w14:textId="36602C72" w:rsidR="00352D39" w:rsidRPr="00352D39" w:rsidRDefault="00352D39" w:rsidP="00352D39">
      <w:pPr>
        <w:pStyle w:val="ListParagraph"/>
        <w:numPr>
          <w:ilvl w:val="0"/>
          <w:numId w:val="38"/>
        </w:numPr>
        <w:rPr>
          <w:lang w:val="en-US"/>
        </w:rPr>
      </w:pPr>
      <w:r>
        <w:rPr>
          <w:lang w:val="en-US"/>
        </w:rPr>
        <w:t>Phased-Resolved data</w:t>
      </w:r>
    </w:p>
    <w:p w14:paraId="0E15C3A7" w14:textId="48569475" w:rsidR="00352D39" w:rsidRDefault="00385B5A" w:rsidP="00352D39">
      <w:pPr>
        <w:pStyle w:val="ListParagraph"/>
        <w:numPr>
          <w:ilvl w:val="0"/>
          <w:numId w:val="38"/>
        </w:numPr>
      </w:pPr>
      <w:r>
        <w:t>Time-Resolved data</w:t>
      </w:r>
    </w:p>
    <w:p w14:paraId="5CB5DFC6" w14:textId="7D247817" w:rsidR="00385B5A" w:rsidRDefault="00385B5A" w:rsidP="00352D39">
      <w:pPr>
        <w:pStyle w:val="ListParagraph"/>
        <w:numPr>
          <w:ilvl w:val="0"/>
          <w:numId w:val="38"/>
        </w:numPr>
      </w:pPr>
      <w:r>
        <w:t>Data without Phase/Time information</w:t>
      </w:r>
    </w:p>
    <w:p w14:paraId="019AB955" w14:textId="77777777" w:rsidR="00500C85" w:rsidRDefault="00500C85" w:rsidP="00500C85"/>
    <w:p w14:paraId="5733CE1B" w14:textId="6B3CD6BE" w:rsidR="009602B4" w:rsidRPr="00F217FF" w:rsidRDefault="009602B4" w:rsidP="00500C85">
      <w:pPr>
        <w:rPr>
          <w:b/>
        </w:rPr>
      </w:pPr>
      <w:r w:rsidRPr="009602B4">
        <w:rPr>
          <w:b/>
        </w:rPr>
        <w:t>Phase-Resolved data</w:t>
      </w:r>
      <w:r w:rsidR="00F217FF">
        <w:rPr>
          <w:b/>
        </w:rPr>
        <w:t xml:space="preserve"> </w:t>
      </w:r>
      <w:r w:rsidR="00F217FF">
        <w:t>-</w:t>
      </w:r>
      <w:r>
        <w:t xml:space="preserve"> has been captured with relation to the ac test voltage. The test voltage is a constant and the phase angle is split up to plot any PD activity within the divided phase angle. PD is active as the power builds, so we would expect to see more activity in certain places on the </w:t>
      </w:r>
      <w:r w:rsidR="00852A55">
        <w:t>waveform</w:t>
      </w:r>
      <w:r>
        <w:t>.</w:t>
      </w:r>
    </w:p>
    <w:p w14:paraId="553F73C9" w14:textId="77777777" w:rsidR="00F217FF" w:rsidRDefault="00F217FF" w:rsidP="00500C85"/>
    <w:p w14:paraId="5E37E8B0" w14:textId="4B4A1C0D" w:rsidR="00F217FF" w:rsidRPr="00FE0EA1" w:rsidRDefault="00F217FF" w:rsidP="00F217FF">
      <w:pPr>
        <w:rPr>
          <w:lang w:val="en-US"/>
        </w:rPr>
      </w:pPr>
      <w:r w:rsidRPr="00F217FF">
        <w:rPr>
          <w:b/>
        </w:rPr>
        <w:t>Time-Resolved data</w:t>
      </w:r>
      <w:r>
        <w:rPr>
          <w:b/>
        </w:rPr>
        <w:t xml:space="preserve"> </w:t>
      </w:r>
      <w:r>
        <w:t xml:space="preserve">- </w:t>
      </w:r>
      <w:r w:rsidRPr="00F217FF">
        <w:rPr>
          <w:lang w:val="en-US"/>
        </w:rPr>
        <w:t>displays the true sha</w:t>
      </w:r>
      <w:r>
        <w:rPr>
          <w:lang w:val="en-US"/>
        </w:rPr>
        <w:t>p</w:t>
      </w:r>
      <w:r w:rsidR="00FE0EA1">
        <w:rPr>
          <w:lang w:val="en-US"/>
        </w:rPr>
        <w:t>es of the individual PD pulses. T</w:t>
      </w:r>
      <w:r w:rsidRPr="00F217FF">
        <w:rPr>
          <w:lang w:val="en-US"/>
        </w:rPr>
        <w:t>he test voltage is treated as a constant</w:t>
      </w:r>
      <w:r w:rsidR="00FE0EA1">
        <w:rPr>
          <w:lang w:val="en-US"/>
        </w:rPr>
        <w:t xml:space="preserve"> like Phase-Resolved data</w:t>
      </w:r>
      <w:r w:rsidRPr="00F217FF">
        <w:rPr>
          <w:lang w:val="en-US"/>
        </w:rPr>
        <w:t>. This data pattern has attractive advantages, since</w:t>
      </w:r>
      <w:r>
        <w:rPr>
          <w:lang w:val="en-US"/>
        </w:rPr>
        <w:t xml:space="preserve"> there exists some direct rela</w:t>
      </w:r>
      <w:r w:rsidRPr="00F217FF">
        <w:rPr>
          <w:lang w:val="en-US"/>
        </w:rPr>
        <w:t>tionship between the physics of the defect and the shape of the PD signal</w:t>
      </w:r>
      <w:r w:rsidR="002D5AD1">
        <w:rPr>
          <w:lang w:val="en-US"/>
        </w:rPr>
        <w:t>.</w:t>
      </w:r>
      <w:r w:rsidRPr="00F217FF">
        <w:rPr>
          <w:lang w:val="en-US"/>
        </w:rPr>
        <w:t xml:space="preserve"> </w:t>
      </w:r>
    </w:p>
    <w:p w14:paraId="008F6F3E" w14:textId="77777777" w:rsidR="00F217FF" w:rsidRDefault="00F217FF" w:rsidP="00500C85"/>
    <w:p w14:paraId="0C82FB88" w14:textId="57217987" w:rsidR="002D5AD1" w:rsidRPr="002D5AD1" w:rsidRDefault="002D5AD1" w:rsidP="002D5AD1">
      <w:r w:rsidRPr="002D5AD1">
        <w:rPr>
          <w:b/>
        </w:rPr>
        <w:t>Data without Phase/Time information</w:t>
      </w:r>
      <w:r>
        <w:rPr>
          <w:b/>
        </w:rPr>
        <w:t xml:space="preserve"> </w:t>
      </w:r>
      <w:r w:rsidR="00010DEA">
        <w:t>–</w:t>
      </w:r>
      <w:r>
        <w:t xml:space="preserve"> </w:t>
      </w:r>
      <w:r w:rsidR="00010DEA">
        <w:t xml:space="preserve">a typical PD pulse where time and phase data are not recorded. </w:t>
      </w:r>
    </w:p>
    <w:p w14:paraId="5A1C58AE" w14:textId="77777777" w:rsidR="002D5AD1" w:rsidRDefault="002D5AD1" w:rsidP="00500C85"/>
    <w:p w14:paraId="0F9DE882" w14:textId="42E41B05" w:rsidR="000B5EC6" w:rsidRDefault="00EB1C32" w:rsidP="00500C85">
      <w:pPr>
        <w:rPr>
          <w:b/>
        </w:rPr>
      </w:pPr>
      <w:r w:rsidRPr="00EB1C32">
        <w:rPr>
          <w:b/>
        </w:rPr>
        <w:t xml:space="preserve">Statistical </w:t>
      </w:r>
      <w:r>
        <w:rPr>
          <w:b/>
        </w:rPr>
        <w:t>m</w:t>
      </w:r>
      <w:r w:rsidRPr="00EB1C32">
        <w:rPr>
          <w:b/>
        </w:rPr>
        <w:t>ethods for feature extraction</w:t>
      </w:r>
    </w:p>
    <w:p w14:paraId="6A9867C2" w14:textId="6A14F90D" w:rsidR="00EB1C32" w:rsidRDefault="00EB1C32" w:rsidP="00500C85">
      <w:r>
        <w:t>Each wav audio file can be represented as a</w:t>
      </w:r>
      <w:r w:rsidR="002E1F18">
        <w:t>n</w:t>
      </w:r>
      <w:r>
        <w:t xml:space="preserve"> array of values between 1 and -1. With this array ma</w:t>
      </w:r>
      <w:r w:rsidR="00003290">
        <w:t>ny statistical functions can be</w:t>
      </w:r>
      <w:r>
        <w:t xml:space="preserve"> applied at gain more information on the audio file.</w:t>
      </w:r>
      <w:r w:rsidR="008A763D">
        <w:t xml:space="preserve"> For example: -</w:t>
      </w:r>
      <w:r w:rsidR="0022562A">
        <w:t xml:space="preserve"> Where </w:t>
      </w:r>
      <w:r w:rsidR="003548BA">
        <w:t>N is the number of values</w:t>
      </w:r>
    </w:p>
    <w:p w14:paraId="282BF8D3" w14:textId="77777777" w:rsidR="008A763D" w:rsidRDefault="008A763D" w:rsidP="00500C85"/>
    <w:p w14:paraId="30BAD3D7" w14:textId="585C8EF5" w:rsidR="008A763D" w:rsidRPr="005B197D" w:rsidRDefault="00B75C4D" w:rsidP="00500C85">
      <m:oMathPara>
        <m:oMathParaPr>
          <m:jc m:val="center"/>
        </m:oMathParaPr>
        <m:oMath>
          <m:d>
            <m:dPr>
              <m:ctrlPr>
                <w:rPr>
                  <w:rFonts w:ascii="Cambria Math" w:hAnsi="Cambria Math"/>
                  <w:i/>
                </w:rPr>
              </m:ctrlPr>
            </m:dPr>
            <m:e>
              <m:r>
                <w:rPr>
                  <w:rFonts w:ascii="Cambria Math" w:hAnsi="Cambria Math"/>
                </w:rPr>
                <m:t>Avg</m:t>
              </m:r>
            </m:e>
          </m:d>
          <m:r>
            <w:rPr>
              <w:rFonts w:ascii="Cambria Math" w:hAnsi="Cambria Math"/>
            </w:rPr>
            <m:t xml:space="preserve"> μ=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6CC708AC" w14:textId="1F7EC37E" w:rsidR="00D47FC2" w:rsidRDefault="00D47FC2" w:rsidP="00D47FC2">
      <w:r>
        <w:t xml:space="preserve">Average of all the values, this can show a </w:t>
      </w:r>
      <w:r w:rsidRPr="00D47FC2">
        <w:t>"measure of central tendency"</w:t>
      </w:r>
      <w:proofErr w:type="gramStart"/>
      <w:r w:rsidRPr="00D47FC2">
        <w:t>,</w:t>
      </w:r>
      <w:proofErr w:type="gramEnd"/>
      <w:r w:rsidRPr="00D47FC2">
        <w:t xml:space="preserve"> meaning any statistic that in some sense represents a typical value from a data set.</w:t>
      </w:r>
      <w:r>
        <w:t xml:space="preserve"> </w:t>
      </w:r>
    </w:p>
    <w:p w14:paraId="71E52DE2" w14:textId="77777777" w:rsidR="0022562A" w:rsidRPr="00D47FC2" w:rsidRDefault="0022562A" w:rsidP="00D47FC2"/>
    <w:p w14:paraId="5780A9C8" w14:textId="7DFE3FE2" w:rsidR="0022562A" w:rsidRPr="0022562A" w:rsidRDefault="00B75C4D" w:rsidP="00500C85">
      <w:pPr>
        <w:rPr>
          <w:lang w:val="en-US"/>
        </w:rPr>
      </w:pPr>
      <m:oMathPara>
        <m:oMathParaPr>
          <m:jc m:val="center"/>
        </m:oMathParaPr>
        <m:oMath>
          <m:d>
            <m:dPr>
              <m:ctrlPr>
                <w:rPr>
                  <w:rFonts w:ascii="Cambria Math" w:hAnsi="Cambria Math"/>
                  <w:i/>
                </w:rPr>
              </m:ctrlPr>
            </m:dPr>
            <m:e>
              <m:r>
                <w:rPr>
                  <w:rFonts w:ascii="Cambria Math" w:hAnsi="Cambria Math"/>
                  <w:lang w:val="en-US"/>
                </w:rPr>
                <m:t>Variance</m:t>
              </m:r>
            </m:e>
          </m:d>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(X- μ)</m:t>
                      </m:r>
                    </m:e>
                    <m:sup>
                      <m:r>
                        <w:rPr>
                          <w:rFonts w:ascii="Cambria Math" w:hAnsi="Cambria Math"/>
                          <w:lang w:val="en-US"/>
                        </w:rPr>
                        <m:t>2</m:t>
                      </m:r>
                    </m:sup>
                  </m:sSup>
                </m:e>
              </m:nary>
            </m:num>
            <m:den>
              <m:r>
                <w:rPr>
                  <w:rFonts w:ascii="Cambria Math" w:hAnsi="Cambria Math"/>
                  <w:lang w:val="en-US"/>
                </w:rPr>
                <m:t>N</m:t>
              </m:r>
            </m:den>
          </m:f>
        </m:oMath>
      </m:oMathPara>
    </w:p>
    <w:p w14:paraId="1DE5C654" w14:textId="2318D7FD" w:rsidR="0022562A" w:rsidRDefault="005575F6" w:rsidP="00500C85">
      <w:r>
        <w:rPr>
          <w:lang w:val="en-US"/>
        </w:rPr>
        <w:t xml:space="preserve">The variance </w:t>
      </w:r>
      <w:r w:rsidRPr="005575F6">
        <w:t>measures how far a set of numbers is spread out. A variance of zero indicates that all the values are identical.</w:t>
      </w:r>
    </w:p>
    <w:p w14:paraId="66A35F7E" w14:textId="77777777" w:rsidR="00BC6336" w:rsidRDefault="00BC6336" w:rsidP="00500C85"/>
    <w:p w14:paraId="2E597094" w14:textId="6688C119" w:rsidR="00485817" w:rsidRPr="00086ACC" w:rsidRDefault="00B75C4D" w:rsidP="00500C85">
      <w:pPr>
        <w:rPr>
          <w:lang w:val="en-US"/>
        </w:rPr>
      </w:pPr>
      <m:oMathPara>
        <m:oMathParaPr>
          <m:jc m:val="center"/>
        </m:oMathParaPr>
        <m:oMath>
          <m:d>
            <m:dPr>
              <m:ctrlPr>
                <w:rPr>
                  <w:rFonts w:ascii="Cambria Math" w:hAnsi="Cambria Math"/>
                  <w:i/>
                </w:rPr>
              </m:ctrlPr>
            </m:dPr>
            <m:e>
              <m:r>
                <w:rPr>
                  <w:rFonts w:ascii="Cambria Math" w:hAnsi="Cambria Math"/>
                </w:rPr>
                <m:t>Skewness</m:t>
              </m:r>
            </m:e>
          </m:d>
          <m:r>
            <w:rPr>
              <w:rFonts w:ascii="Cambria Math" w:hAnsi="Cambria Math"/>
            </w:rPr>
            <m:t xml:space="preserve"> Sk= </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
            <m:fPr>
              <m:ctrlPr>
                <w:rPr>
                  <w:rFonts w:ascii="Cambria Math" w:hAnsi="Cambria Math"/>
                  <w:i/>
                  <w:lang w:val="en-US"/>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sup>
                      <m:r>
                        <w:rPr>
                          <w:rFonts w:ascii="Cambria Math" w:hAnsi="Cambria Math"/>
                          <w:lang w:val="en-US"/>
                        </w:rPr>
                        <m:t>3</m:t>
                      </m:r>
                    </m:sup>
                  </m:sSup>
                </m:e>
              </m:nary>
            </m:num>
            <m:den>
              <m:sSup>
                <m:sSupPr>
                  <m:ctrlPr>
                    <w:rPr>
                      <w:rFonts w:ascii="Cambria Math" w:hAnsi="Cambria Math"/>
                      <w:i/>
                    </w:rPr>
                  </m:ctrlPr>
                </m:sSupPr>
                <m:e>
                  <m:r>
                    <w:rPr>
                      <w:rFonts w:ascii="Cambria Math" w:hAnsi="Cambria Math"/>
                      <w:lang w:val="en-US"/>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d>
                        </m:e>
                        <m:sup>
                          <m:r>
                            <w:rPr>
                              <w:rFonts w:ascii="Cambria Math" w:hAnsi="Cambria Math"/>
                              <w:lang w:val="en-US"/>
                            </w:rPr>
                            <m:t>2</m:t>
                          </m:r>
                        </m:sup>
                      </m:sSup>
                    </m:e>
                  </m:nary>
                  <m:r>
                    <w:rPr>
                      <w:rFonts w:ascii="Cambria Math" w:hAnsi="Cambria Math"/>
                    </w:rPr>
                    <m:t>)</m:t>
                  </m:r>
                </m:e>
                <m:sup>
                  <m:r>
                    <w:rPr>
                      <w:rFonts w:ascii="Cambria Math" w:hAnsi="Cambria Math"/>
                    </w:rPr>
                    <m:t>3/2</m:t>
                  </m:r>
                </m:sup>
              </m:sSup>
            </m:den>
          </m:f>
        </m:oMath>
      </m:oMathPara>
    </w:p>
    <w:p w14:paraId="6DCCCDD6" w14:textId="11D6401D" w:rsidR="00086ACC" w:rsidRDefault="00E22011" w:rsidP="00500C85">
      <w:pPr>
        <w:rPr>
          <w:lang w:val="en-US"/>
        </w:rPr>
      </w:pPr>
      <w:r>
        <w:rPr>
          <w:lang w:val="en-US"/>
        </w:rPr>
        <w:t>Skewness is a measure of how symmetric the data is for</w:t>
      </w:r>
      <w:r w:rsidR="002B46F5">
        <w:rPr>
          <w:lang w:val="en-US"/>
        </w:rPr>
        <w:t xml:space="preserve"> if its tilted to one end of the array. This can show the noise of </w:t>
      </w:r>
      <w:proofErr w:type="gramStart"/>
      <w:r w:rsidR="002B46F5">
        <w:rPr>
          <w:lang w:val="en-US"/>
        </w:rPr>
        <w:t>a</w:t>
      </w:r>
      <w:proofErr w:type="gramEnd"/>
      <w:r w:rsidR="002B46F5">
        <w:rPr>
          <w:lang w:val="en-US"/>
        </w:rPr>
        <w:t xml:space="preserve"> audio file as PD can be irregular and noise if a constant.</w:t>
      </w:r>
    </w:p>
    <w:p w14:paraId="6DE381B2" w14:textId="77777777" w:rsidR="00C0581F" w:rsidRDefault="00C0581F" w:rsidP="00500C85">
      <w:pPr>
        <w:rPr>
          <w:lang w:val="en-US"/>
        </w:rPr>
      </w:pPr>
    </w:p>
    <w:p w14:paraId="4BF37676" w14:textId="6639907F" w:rsidR="00C0581F" w:rsidRDefault="00C0581F" w:rsidP="00500C85">
      <w:pPr>
        <w:rPr>
          <w:lang w:val="en-US"/>
        </w:rPr>
      </w:pPr>
      <w:r>
        <w:rPr>
          <w:lang w:val="en-US"/>
        </w:rPr>
        <w:t>These are a small sample of summary statistical formulas that together can make a feature vector to compare new data against.</w:t>
      </w:r>
    </w:p>
    <w:p w14:paraId="58B94B7A" w14:textId="77777777" w:rsidR="007F78F6" w:rsidRDefault="007F78F6" w:rsidP="00500C85">
      <w:pPr>
        <w:rPr>
          <w:lang w:val="en-US"/>
        </w:rPr>
      </w:pPr>
    </w:p>
    <w:p w14:paraId="579176D0" w14:textId="0287EE32" w:rsidR="007F78F6" w:rsidRDefault="007F78F6" w:rsidP="00500C85">
      <w:pPr>
        <w:rPr>
          <w:b/>
          <w:lang w:val="en-US"/>
        </w:rPr>
      </w:pPr>
      <w:r w:rsidRPr="007F78F6">
        <w:rPr>
          <w:b/>
          <w:lang w:val="en-US"/>
        </w:rPr>
        <w:t>Signal processing tools</w:t>
      </w:r>
    </w:p>
    <w:p w14:paraId="3C122F5E" w14:textId="26BAA2A5" w:rsidR="007F78F6" w:rsidRPr="007F78F6" w:rsidRDefault="007F78F6" w:rsidP="007F78F6">
      <w:pPr>
        <w:rPr>
          <w:lang w:val="en-US"/>
        </w:rPr>
      </w:pPr>
      <w:r>
        <w:rPr>
          <w:lang w:val="en-US"/>
        </w:rPr>
        <w:t xml:space="preserve">Some signal processor have been used to extract features from the data, an example of these processes are, </w:t>
      </w:r>
      <w:r w:rsidRPr="007F78F6">
        <w:rPr>
          <w:lang w:val="en-US"/>
        </w:rPr>
        <w:t>Fourie</w:t>
      </w:r>
      <w:r>
        <w:rPr>
          <w:lang w:val="en-US"/>
        </w:rPr>
        <w:t>r transform, wavelet transforms and</w:t>
      </w:r>
      <w:r w:rsidRPr="007F78F6">
        <w:rPr>
          <w:lang w:val="en-US"/>
        </w:rPr>
        <w:t xml:space="preserve"> Haar trans</w:t>
      </w:r>
      <w:r>
        <w:rPr>
          <w:lang w:val="en-US"/>
        </w:rPr>
        <w:t>forms.</w:t>
      </w:r>
    </w:p>
    <w:p w14:paraId="33C9A578" w14:textId="2F21BE53" w:rsidR="007F78F6" w:rsidRDefault="007F78F6" w:rsidP="00500C85"/>
    <w:p w14:paraId="5326B690" w14:textId="4F898AA5" w:rsidR="00C71745" w:rsidRDefault="00F142B5" w:rsidP="00500C85">
      <w:r>
        <w:t xml:space="preserve">A fast Fourier transform on the audio signal can show the relation between the test ac voltage and the PD activity. A limit to Fourier transforms is that it looks at the frequency and not time domain </w:t>
      </w:r>
      <w:r w:rsidR="008A0CCA">
        <w:t xml:space="preserve">to over come this we can use wavelet transforms, while this area is still developing </w:t>
      </w:r>
      <w:r w:rsidR="008A46A1">
        <w:t>there is still much to learn.</w:t>
      </w:r>
    </w:p>
    <w:p w14:paraId="4A6A40DB" w14:textId="4FF2E3AC" w:rsidR="00F142B5" w:rsidRDefault="008A0CCA" w:rsidP="00500C85">
      <w:r>
        <w:t xml:space="preserve"> </w:t>
      </w:r>
    </w:p>
    <w:p w14:paraId="6FBCB4E1" w14:textId="22379408" w:rsidR="00142B76" w:rsidRDefault="004F5D30" w:rsidP="00500C85">
      <w:pPr>
        <w:rPr>
          <w:b/>
        </w:rPr>
      </w:pPr>
      <w:r w:rsidRPr="0070200F">
        <w:rPr>
          <w:b/>
        </w:rPr>
        <w:t>A</w:t>
      </w:r>
      <w:r>
        <w:rPr>
          <w:b/>
        </w:rPr>
        <w:t xml:space="preserve">rtificial </w:t>
      </w:r>
      <w:r w:rsidR="00142B76" w:rsidRPr="0070200F">
        <w:rPr>
          <w:b/>
        </w:rPr>
        <w:t>I</w:t>
      </w:r>
      <w:r>
        <w:rPr>
          <w:b/>
        </w:rPr>
        <w:t>ntelligent</w:t>
      </w:r>
      <w:r w:rsidR="00142B76" w:rsidRPr="0070200F">
        <w:rPr>
          <w:b/>
        </w:rPr>
        <w:t xml:space="preserve"> Classifiers</w:t>
      </w:r>
    </w:p>
    <w:p w14:paraId="3445A550" w14:textId="77777777" w:rsidR="0070200F" w:rsidRDefault="0070200F" w:rsidP="0070200F">
      <w:pPr>
        <w:rPr>
          <w:b/>
          <w:lang w:val="en-US"/>
        </w:rPr>
      </w:pPr>
      <w:r>
        <w:rPr>
          <w:b/>
          <w:lang w:val="en-US"/>
        </w:rPr>
        <w:t>Distance/Decision function classifiers</w:t>
      </w:r>
    </w:p>
    <w:p w14:paraId="5ABB8225" w14:textId="538B8BFA" w:rsidR="0070200F" w:rsidRDefault="00E9765C" w:rsidP="0070200F">
      <w:pPr>
        <w:rPr>
          <w:lang w:val="en-US"/>
        </w:rPr>
      </w:pPr>
      <w:r w:rsidRPr="00E9765C">
        <w:rPr>
          <w:lang w:val="en-US"/>
        </w:rPr>
        <w:t xml:space="preserve">These </w:t>
      </w:r>
      <w:r>
        <w:rPr>
          <w:lang w:val="en-US"/>
        </w:rPr>
        <w:t>classifiers work</w:t>
      </w:r>
      <w:r w:rsidR="00471816">
        <w:rPr>
          <w:lang w:val="en-US"/>
        </w:rPr>
        <w:t>s</w:t>
      </w:r>
      <w:r>
        <w:rPr>
          <w:lang w:val="en-US"/>
        </w:rPr>
        <w:t xml:space="preserve"> on the </w:t>
      </w:r>
      <w:r w:rsidR="00302FB7">
        <w:rPr>
          <w:lang w:val="en-US"/>
        </w:rPr>
        <w:t>dat</w:t>
      </w:r>
      <w:r w:rsidR="00471816">
        <w:rPr>
          <w:lang w:val="en-US"/>
        </w:rPr>
        <w:t xml:space="preserve">a from other already classified and uses the information as a reference. The distance each data feature is from the features from the </w:t>
      </w:r>
      <w:r w:rsidR="00317669">
        <w:rPr>
          <w:lang w:val="en-US"/>
        </w:rPr>
        <w:t xml:space="preserve">already </w:t>
      </w:r>
      <w:r w:rsidR="000502AD">
        <w:rPr>
          <w:lang w:val="en-US"/>
        </w:rPr>
        <w:t>classified features</w:t>
      </w:r>
      <w:r w:rsidR="002B48B6">
        <w:rPr>
          <w:lang w:val="en-US"/>
        </w:rPr>
        <w:t xml:space="preserve"> and the distance they are apart can be the </w:t>
      </w:r>
      <w:r w:rsidR="00DA6CAF">
        <w:rPr>
          <w:lang w:val="en-US"/>
        </w:rPr>
        <w:t>decision of the classification and new data.</w:t>
      </w:r>
    </w:p>
    <w:p w14:paraId="29C9D12C" w14:textId="787C8A8A" w:rsidR="00DB7060" w:rsidRPr="00DB7060" w:rsidRDefault="00DB7060" w:rsidP="00DB7060">
      <w:pPr>
        <w:rPr>
          <w:lang w:val="en-US"/>
        </w:rPr>
      </w:pPr>
      <w:r>
        <w:rPr>
          <w:lang w:val="en-US"/>
        </w:rPr>
        <w:t>Examples of these classifiers are Minimum Distance</w:t>
      </w:r>
      <w:r w:rsidR="004E4230">
        <w:rPr>
          <w:lang w:val="en-US"/>
        </w:rPr>
        <w:t>, Manhat</w:t>
      </w:r>
      <w:r w:rsidR="00C71745">
        <w:rPr>
          <w:lang w:val="en-US"/>
        </w:rPr>
        <w:t xml:space="preserve">tan Distance, </w:t>
      </w:r>
      <w:r w:rsidR="00F3369B">
        <w:rPr>
          <w:lang w:val="en-US"/>
        </w:rPr>
        <w:t>and Nearest</w:t>
      </w:r>
      <w:r w:rsidR="00C71745">
        <w:rPr>
          <w:lang w:val="en-US"/>
        </w:rPr>
        <w:t xml:space="preserve"> Neighbor. </w:t>
      </w:r>
    </w:p>
    <w:p w14:paraId="0037A32F" w14:textId="7C659A39" w:rsidR="007B59B4" w:rsidRDefault="007B59B4" w:rsidP="007B59B4">
      <w:r>
        <w:t>Minimum distance</w:t>
      </w:r>
      <w:r w:rsidR="00CC16B9">
        <w:t xml:space="preserve"> classifier</w:t>
      </w:r>
      <w:r>
        <w:t xml:space="preserve"> is the</w:t>
      </w:r>
      <w:r w:rsidRPr="00C71745">
        <w:t xml:space="preserve"> distance defined as an index of similarity so that the minimum distance is identical to the maximum similarity</w:t>
      </w:r>
      <w:r>
        <w:t>.</w:t>
      </w:r>
    </w:p>
    <w:p w14:paraId="1BA447E0" w14:textId="438E961F" w:rsidR="00C61A36" w:rsidRDefault="00CC16B9" w:rsidP="00C61A36">
      <w:r>
        <w:t>Manhattan Distance</w:t>
      </w:r>
      <w:r w:rsidR="007B59B4">
        <w:t xml:space="preserve"> </w:t>
      </w:r>
      <w:r>
        <w:t>classifier,</w:t>
      </w:r>
      <w:r w:rsidR="00C61A36">
        <w:t xml:space="preserve"> i</w:t>
      </w:r>
      <w:r w:rsidR="00C61A36" w:rsidRPr="00C61A36">
        <w:t>f an attribute is numeric, then the local distance function can be defined as the absolute difference of the values</w:t>
      </w:r>
      <w:r w:rsidR="00C61A36">
        <w:t>. Therefore</w:t>
      </w:r>
      <w:r w:rsidR="00C61A36" w:rsidRPr="00C61A36">
        <w:t xml:space="preserve"> the global distance is computed as the sum of these local distances, and then we refer to it as the Manhattan distance. Weighted sums and weighted averages are also possible.</w:t>
      </w:r>
    </w:p>
    <w:p w14:paraId="01B94662" w14:textId="44B1E035" w:rsidR="00C533C5" w:rsidRPr="00C533C5" w:rsidRDefault="00C533C5" w:rsidP="00C533C5">
      <w:r>
        <w:t xml:space="preserve">Nearest Neighbour classifier, works by </w:t>
      </w:r>
      <w:r w:rsidRPr="00C533C5">
        <w:t>identifying the nearest neighbours to a query example and using those neighbours to determine the class of the query.</w:t>
      </w:r>
      <w:r w:rsidR="00DB7486">
        <w:t xml:space="preserve"> For example the classifier assigns an instance to the class most heavily represented </w:t>
      </w:r>
      <w:r w:rsidR="00EF1830">
        <w:t xml:space="preserve">among it neighbours. </w:t>
      </w:r>
      <w:r w:rsidR="008366F2">
        <w:t>This is based on the idea that the closer it is to another instance the more likely it is to part of the same class.</w:t>
      </w:r>
    </w:p>
    <w:p w14:paraId="65AD73E0" w14:textId="6A71779C" w:rsidR="00684C21" w:rsidRPr="00C61A36" w:rsidRDefault="00684C21" w:rsidP="00C61A36"/>
    <w:p w14:paraId="41DCAF1B" w14:textId="00B412B0" w:rsidR="00C61A36" w:rsidRPr="001437D4" w:rsidRDefault="001437D4" w:rsidP="00C61A36">
      <w:pPr>
        <w:rPr>
          <w:b/>
        </w:rPr>
      </w:pPr>
      <w:r w:rsidRPr="001437D4">
        <w:rPr>
          <w:b/>
        </w:rPr>
        <w:t>Statistical Classifiers</w:t>
      </w:r>
    </w:p>
    <w:p w14:paraId="30234943" w14:textId="18E28E7E" w:rsidR="00E23F93" w:rsidRPr="007D6BA6" w:rsidRDefault="00B75C4D" w:rsidP="00B75C4D">
      <w:pPr>
        <w:rPr>
          <w:lang w:val="en-US"/>
        </w:rPr>
      </w:pPr>
      <w:r w:rsidRPr="00B75C4D">
        <w:t xml:space="preserve">This approach is </w:t>
      </w:r>
      <w:r>
        <w:t xml:space="preserve">to find statistical features to separate the data and to classify the results. </w:t>
      </w:r>
      <w:r w:rsidR="00E23F93" w:rsidRPr="00E23F93">
        <w:rPr>
          <w:lang w:val="en-US"/>
        </w:rPr>
        <w:t>Statistical learning theory models this as a function estimation problem</w:t>
      </w:r>
      <w:r w:rsidR="007D6BA6">
        <w:rPr>
          <w:lang w:val="en-US"/>
        </w:rPr>
        <w:t>.</w:t>
      </w:r>
      <w:r w:rsidR="003314AC">
        <w:rPr>
          <w:lang w:val="en-US"/>
        </w:rPr>
        <w:t xml:space="preserve"> </w:t>
      </w:r>
      <w:r w:rsidR="00E23F93" w:rsidRPr="00E23F93">
        <w:rPr>
          <w:lang w:val="en-US"/>
        </w:rPr>
        <w:t xml:space="preserve">  </w:t>
      </w:r>
    </w:p>
    <w:p w14:paraId="4BC13F65" w14:textId="5E0F20A3" w:rsidR="00B75C4D" w:rsidRDefault="00B75C4D" w:rsidP="00B75C4D">
      <w:pPr>
        <w:rPr>
          <w:lang w:val="en-US"/>
        </w:rPr>
      </w:pPr>
      <w:r>
        <w:t>There are a couple of choices to use a classifier for statistical data, for example Bayes Classifier</w:t>
      </w:r>
      <w:r w:rsidR="007D6BA6">
        <w:rPr>
          <w:lang w:val="en-US"/>
        </w:rPr>
        <w:t xml:space="preserve"> and support vector machines</w:t>
      </w:r>
      <w:r w:rsidR="006D5ABD">
        <w:rPr>
          <w:lang w:val="en-US"/>
        </w:rPr>
        <w:t>.</w:t>
      </w:r>
    </w:p>
    <w:p w14:paraId="1159A4E3" w14:textId="4724C64F" w:rsidR="00AF06FF" w:rsidRPr="00AF06FF" w:rsidRDefault="00264459" w:rsidP="00AF06FF">
      <w:r>
        <w:t xml:space="preserve">Bayes </w:t>
      </w:r>
      <w:r w:rsidR="00AF06FF">
        <w:t>Classifier</w:t>
      </w:r>
      <w:r>
        <w:t xml:space="preserve"> </w:t>
      </w:r>
      <w:r w:rsidR="00AF06FF" w:rsidRPr="00AF06FF">
        <w:t>is to predict the values of feat</w:t>
      </w:r>
      <w:r w:rsidR="00F23CB0">
        <w:t xml:space="preserve">ures for members of that class. </w:t>
      </w:r>
      <w:r w:rsidR="00AF06FF" w:rsidRPr="00AF06FF">
        <w:t>Examples are grouped in classes because they have common values for the features.</w:t>
      </w:r>
    </w:p>
    <w:p w14:paraId="1DF93472" w14:textId="78C83946" w:rsidR="00BA0044" w:rsidRDefault="00F23CB0" w:rsidP="00BA0044">
      <w:pPr>
        <w:rPr>
          <w:lang w:val="en-US"/>
        </w:rPr>
      </w:pPr>
      <w:r>
        <w:rPr>
          <w:lang w:val="en-US"/>
        </w:rPr>
        <w:t xml:space="preserve">Support vector machines, is to find the optimal hyper </w:t>
      </w:r>
      <w:r w:rsidR="00BA0044">
        <w:rPr>
          <w:lang w:val="en-US"/>
        </w:rPr>
        <w:t>plane for linear separable data. It can e</w:t>
      </w:r>
      <w:r w:rsidR="00BA0044" w:rsidRPr="00BA0044">
        <w:rPr>
          <w:lang w:val="en-US"/>
        </w:rPr>
        <w:t>xtend to patterns that are not linearly separable by transformations of original data</w:t>
      </w:r>
      <w:r w:rsidR="00BA0044">
        <w:rPr>
          <w:lang w:val="en-US"/>
        </w:rPr>
        <w:t xml:space="preserve">. </w:t>
      </w:r>
      <w:r w:rsidR="00BA0044" w:rsidRPr="00BA0044">
        <w:rPr>
          <w:lang w:val="en-US"/>
        </w:rPr>
        <w:t xml:space="preserve">  </w:t>
      </w:r>
    </w:p>
    <w:p w14:paraId="5CFC237C" w14:textId="77777777" w:rsidR="00AB3B7D" w:rsidRPr="00BA0044" w:rsidRDefault="00AB3B7D" w:rsidP="00BA0044">
      <w:pPr>
        <w:rPr>
          <w:lang w:val="en-US"/>
        </w:rPr>
      </w:pPr>
    </w:p>
    <w:p w14:paraId="74FB40A1" w14:textId="6DD3449D" w:rsidR="00F23CB0" w:rsidRPr="00AB3B7D" w:rsidRDefault="00AB3B7D" w:rsidP="00F23CB0">
      <w:pPr>
        <w:rPr>
          <w:b/>
          <w:lang w:val="en-US"/>
        </w:rPr>
      </w:pPr>
      <w:r w:rsidRPr="00AB3B7D">
        <w:rPr>
          <w:b/>
          <w:lang w:val="en-US"/>
        </w:rPr>
        <w:t>Neural Networks</w:t>
      </w:r>
    </w:p>
    <w:p w14:paraId="4E665A4B" w14:textId="706005F2" w:rsidR="00264459" w:rsidRPr="00B75C4D" w:rsidRDefault="00B615A3" w:rsidP="00B75C4D">
      <w:pPr>
        <w:rPr>
          <w:lang w:val="en-US"/>
        </w:rPr>
      </w:pPr>
      <w:r>
        <w:rPr>
          <w:lang w:val="en-US"/>
        </w:rPr>
        <w:t>Artificial Neural networks have been very successful in pattern recognition and classification problems</w:t>
      </w:r>
      <w:r w:rsidR="001E2939">
        <w:rPr>
          <w:lang w:val="en-US"/>
        </w:rPr>
        <w:t xml:space="preserve">. </w:t>
      </w:r>
      <w:r w:rsidR="001E2939" w:rsidRPr="001E2939">
        <w:rPr>
          <w:lang w:val="en-US"/>
        </w:rPr>
        <w:t>The basic ad</w:t>
      </w:r>
      <w:r w:rsidR="004761C8">
        <w:rPr>
          <w:lang w:val="en-US"/>
        </w:rPr>
        <w:t>vantage of ANN over other clas</w:t>
      </w:r>
      <w:r w:rsidR="001E2939" w:rsidRPr="001E2939">
        <w:rPr>
          <w:lang w:val="en-US"/>
        </w:rPr>
        <w:t xml:space="preserve">sifiers is its ability to learn from examples. Knowledge in the training set is extracted and stored in the connection weights and neuron biases during the learning phase </w:t>
      </w:r>
      <w:r w:rsidR="00AD0A4B">
        <w:rPr>
          <w:lang w:val="en-US"/>
        </w:rPr>
        <w:fldChar w:fldCharType="begin"/>
      </w:r>
      <w:r w:rsidR="00AD0A4B">
        <w:rPr>
          <w:lang w:val="en-US"/>
        </w:rPr>
        <w:instrText xml:space="preserve"> REF _Ref290379947 \r \h </w:instrText>
      </w:r>
      <w:r w:rsidR="00AD0A4B">
        <w:rPr>
          <w:lang w:val="en-US"/>
        </w:rPr>
      </w:r>
      <w:r w:rsidR="00AD0A4B">
        <w:rPr>
          <w:lang w:val="en-US"/>
        </w:rPr>
        <w:fldChar w:fldCharType="separate"/>
      </w:r>
      <w:r w:rsidR="00AD0A4B">
        <w:rPr>
          <w:lang w:val="en-US"/>
        </w:rPr>
        <w:t>[23]</w:t>
      </w:r>
      <w:r w:rsidR="00AD0A4B">
        <w:rPr>
          <w:lang w:val="en-US"/>
        </w:rPr>
        <w:fldChar w:fldCharType="end"/>
      </w:r>
      <w:r w:rsidR="00094797">
        <w:rPr>
          <w:lang w:val="en-US"/>
        </w:rPr>
        <w:t xml:space="preserve">. </w:t>
      </w:r>
      <w:r w:rsidR="00133654">
        <w:rPr>
          <w:lang w:val="en-US"/>
        </w:rPr>
        <w:t xml:space="preserve">However once an ANN has been taught it cannot learn new instances and thus having to re teach a new ANN. </w:t>
      </w:r>
    </w:p>
    <w:p w14:paraId="556F7A6B" w14:textId="478257BA" w:rsidR="0070200F" w:rsidRPr="00B75C4D" w:rsidRDefault="0070200F" w:rsidP="00500C85"/>
    <w:p w14:paraId="53A237E9" w14:textId="77777777" w:rsidR="004C12FA" w:rsidRDefault="004C12FA" w:rsidP="004C12FA">
      <w:pPr>
        <w:pStyle w:val="Heading2"/>
      </w:pPr>
      <w:bookmarkStart w:id="10" w:name="_Toc290622664"/>
      <w:r>
        <w:t>Analysis</w:t>
      </w:r>
      <w:bookmarkEnd w:id="10"/>
      <w:r>
        <w:t xml:space="preserve"> </w:t>
      </w:r>
    </w:p>
    <w:p w14:paraId="68C04073" w14:textId="77777777" w:rsidR="00F84B7E" w:rsidRDefault="00776F9C" w:rsidP="004C12FA">
      <w:r>
        <w:t xml:space="preserve">Taking into account the problem and what you learned from the background work, what was your analysis of the problem? </w:t>
      </w:r>
    </w:p>
    <w:p w14:paraId="1A06D62B" w14:textId="77777777" w:rsidR="00462076" w:rsidRDefault="00462076" w:rsidP="004C12FA"/>
    <w:p w14:paraId="6EC236C0" w14:textId="046BF9B6" w:rsidR="006770BE" w:rsidRDefault="00F84B7E" w:rsidP="004C12FA">
      <w:r>
        <w:t>The problem is to use the saved</w:t>
      </w:r>
      <w:r w:rsidR="0037152C">
        <w:t xml:space="preserve"> or recorded</w:t>
      </w:r>
      <w:r>
        <w:t xml:space="preserve"> WAV</w:t>
      </w:r>
      <w:r w:rsidR="0037152C">
        <w:t xml:space="preserve"> audio</w:t>
      </w:r>
      <w:r>
        <w:t xml:space="preserve"> files, to classify if the asset the instrument have measured is showing signs of PD.</w:t>
      </w:r>
      <w:r w:rsidR="00DD0472">
        <w:t xml:space="preserve"> There are many options to chose from for which AI technique to use, weighing up the pro and cons of each and the fact from my meeting with EA Technology the chance of having new data that will need to be classified further than just a binary classification (is or isn’t parti</w:t>
      </w:r>
      <w:r w:rsidR="00687DE9">
        <w:t>al discharge).</w:t>
      </w:r>
      <w:r w:rsidR="00DD0472">
        <w:t xml:space="preserve"> </w:t>
      </w:r>
    </w:p>
    <w:p w14:paraId="62451BDF" w14:textId="77777777" w:rsidR="00DD0472" w:rsidRDefault="00DD0472" w:rsidP="00846DF3"/>
    <w:p w14:paraId="276F80EF" w14:textId="71B4EA7C" w:rsidR="00A93896" w:rsidRDefault="006770BE" w:rsidP="00846DF3">
      <w:r>
        <w:t>To do this the feature extraction I feel is the key, fr</w:t>
      </w:r>
      <w:r w:rsidR="00846DF3">
        <w:t xml:space="preserve">om the background research done </w:t>
      </w:r>
      <w:r>
        <w:t>and talking with my supervisor</w:t>
      </w:r>
      <w:r w:rsidR="00D50C17">
        <w:t xml:space="preserve"> we felt that a statistical feature extraction would be </w:t>
      </w:r>
      <w:r w:rsidR="005A2EC6">
        <w:t xml:space="preserve">provide the best outcome. Maybe not at the first </w:t>
      </w:r>
      <w:r w:rsidR="00846DF3">
        <w:t xml:space="preserve">but having the ability to build upon the system and add complexity to be able to better classify the data. For example </w:t>
      </w:r>
      <w:r w:rsidR="00480887">
        <w:t xml:space="preserve">if by just checking the features we extract we could get a 80% correct classifier but then by adding on some complexity such as a fuzzy logic classifier we could make a </w:t>
      </w:r>
      <w:r w:rsidR="00305E30">
        <w:t xml:space="preserve">90+% correct classifier. </w:t>
      </w:r>
    </w:p>
    <w:p w14:paraId="392D44C9" w14:textId="77777777" w:rsidR="00F84B7E" w:rsidRDefault="00F84B7E" w:rsidP="004C12FA"/>
    <w:p w14:paraId="4B6740A2" w14:textId="2AE95FE1" w:rsidR="00DC2046" w:rsidRDefault="00F84B7E" w:rsidP="004C12FA">
      <w:r>
        <w:t>From my research there are many forms of PD and as many forms of noise that can effect the results</w:t>
      </w:r>
      <w:r w:rsidR="004E1497">
        <w:t xml:space="preserve"> within ultrasonic detection</w:t>
      </w:r>
      <w:r>
        <w:t>.</w:t>
      </w:r>
      <w:r w:rsidR="00CA1D8A">
        <w:t xml:space="preserve"> </w:t>
      </w:r>
      <w:r w:rsidR="00DC2046">
        <w:t xml:space="preserve">Such as corona has a different </w:t>
      </w:r>
      <w:r w:rsidR="00B44EA0">
        <w:t>thumbprint</w:t>
      </w:r>
      <w:r w:rsidR="00DC2046">
        <w:t xml:space="preserve"> to </w:t>
      </w:r>
      <w:r w:rsidR="00B44EA0">
        <w:t xml:space="preserve">surface discharge. This is shown in the Cigre paper and from other papers the acoustic thumbprint also differs. </w:t>
      </w:r>
    </w:p>
    <w:p w14:paraId="3D10D74D" w14:textId="77777777" w:rsidR="001E4F77" w:rsidRDefault="00B44EA0" w:rsidP="004C12FA">
      <w:r>
        <w:t xml:space="preserve">Noise can play a major factor in </w:t>
      </w:r>
      <w:r w:rsidR="00717B87">
        <w:t xml:space="preserve">capturing acoustic data, such as wind or other sources of sound ultrasonic or not in our audible bandwidth. </w:t>
      </w:r>
    </w:p>
    <w:p w14:paraId="4B4BD73B" w14:textId="6A67D3D6" w:rsidR="00B44EA0" w:rsidRDefault="001E4F77" w:rsidP="004C12FA">
      <w:r>
        <w:t xml:space="preserve">After a meeting with the domain experts at EA Technology they confirmed that they </w:t>
      </w:r>
      <w:r w:rsidR="00261378">
        <w:t>could</w:t>
      </w:r>
      <w:r>
        <w:t xml:space="preserve"> hear a difference is the play back</w:t>
      </w:r>
      <w:r w:rsidR="009F1464">
        <w:t xml:space="preserve"> of the recorded difference</w:t>
      </w:r>
      <w:r w:rsidR="001A042C">
        <w:t xml:space="preserve"> and pointed out what they were listening out for.</w:t>
      </w:r>
    </w:p>
    <w:p w14:paraId="3B955197" w14:textId="6D0CC7DA" w:rsidR="001A042C" w:rsidRDefault="001A042C" w:rsidP="004C12FA">
      <w:r>
        <w:t xml:space="preserve">In this meeting they went through how the data was captured and how they processed the raw data. The instrument uses </w:t>
      </w:r>
      <w:r w:rsidR="00F811B2">
        <w:t>a</w:t>
      </w:r>
      <w:r w:rsidR="00765D14">
        <w:t xml:space="preserve"> band pass filter to a </w:t>
      </w:r>
      <w:r w:rsidR="00F811B2">
        <w:t>40KHz heterodyne</w:t>
      </w:r>
      <w:r w:rsidR="002A70FE">
        <w:t xml:space="preserve"> </w:t>
      </w:r>
      <w:r w:rsidR="00765D14">
        <w:t>process to convert</w:t>
      </w:r>
      <w:r w:rsidR="00517117">
        <w:t xml:space="preserve"> the raw audio to a digital signal </w:t>
      </w:r>
      <w:r w:rsidR="00765D14">
        <w:t xml:space="preserve">to save as a WAV audio file. </w:t>
      </w:r>
      <w:r w:rsidR="00BF1F41">
        <w:t>I can use this information to process the WAV file to convert it back to the original raw data</w:t>
      </w:r>
      <w:r w:rsidR="00BE5033">
        <w:t xml:space="preserve"> </w:t>
      </w:r>
      <w:r w:rsidR="00BE5033" w:rsidRPr="00BE5033">
        <w:t>this may provide more information than the compressed data saved.</w:t>
      </w:r>
    </w:p>
    <w:p w14:paraId="29E50916" w14:textId="77777777" w:rsidR="00D9432B" w:rsidRDefault="00D9432B" w:rsidP="004C12FA"/>
    <w:p w14:paraId="19AC158D" w14:textId="1450B405" w:rsidR="00A40C8E" w:rsidRDefault="003A1162" w:rsidP="004C12FA">
      <w:r>
        <w:t>From the background reading I knew the main aspect of the work will be analysing the WAV file and being abl</w:t>
      </w:r>
      <w:r w:rsidR="0077243E">
        <w:t>e to pick out relevant features.</w:t>
      </w:r>
      <w:r w:rsidR="00BE5033">
        <w:t xml:space="preserve"> To do this I did some spike work into how t</w:t>
      </w:r>
      <w:r w:rsidR="00000FA3">
        <w:t>o read in the audio file using J</w:t>
      </w:r>
      <w:r w:rsidR="00BE5033">
        <w:t>ava.</w:t>
      </w:r>
      <w:r w:rsidR="00000FA3">
        <w:t xml:space="preserve"> I found just normal playback was very simple in Java, however </w:t>
      </w:r>
      <w:r w:rsidR="00A038E0">
        <w:t>when trying to load a WAV file and co</w:t>
      </w:r>
      <w:r w:rsidR="00380771">
        <w:t>n</w:t>
      </w:r>
      <w:r w:rsidR="00A038E0">
        <w:t>vert the binary data to a double array within the Android environment was ve</w:t>
      </w:r>
      <w:r w:rsidR="00CF263D">
        <w:t>r</w:t>
      </w:r>
      <w:r w:rsidR="00A038E0">
        <w:t xml:space="preserve">y tricky. </w:t>
      </w:r>
    </w:p>
    <w:p w14:paraId="07E733BF" w14:textId="77777777" w:rsidR="00936143" w:rsidRDefault="00936143" w:rsidP="004C12FA"/>
    <w:p w14:paraId="76067EAE" w14:textId="610B5F99" w:rsidR="003A1162" w:rsidRDefault="00A038E0" w:rsidP="004C12FA">
      <w:r>
        <w:t xml:space="preserve">After the meeting with EA Technology they use a library called </w:t>
      </w:r>
      <w:r w:rsidR="004454B7">
        <w:t xml:space="preserve">libsndfile, this is a C/C++ library </w:t>
      </w:r>
      <w:r w:rsidR="00016D75">
        <w:t xml:space="preserve">that reads audio files of which WAV is one of the formats. </w:t>
      </w:r>
      <w:r w:rsidR="00BE5033">
        <w:t>As the WAV files can many different forms from sample rate to how many ch</w:t>
      </w:r>
      <w:r w:rsidR="00E40051">
        <w:t xml:space="preserve">annels were recorded (Up to 4), finding a library </w:t>
      </w:r>
      <w:r w:rsidR="00A40C8E">
        <w:t xml:space="preserve">that can manage this will be very beneficial as it will be fully tried and tested and have a community behind it for debugging and help on any problems. </w:t>
      </w:r>
    </w:p>
    <w:p w14:paraId="0C5F4FBF" w14:textId="77777777" w:rsidR="00016D75" w:rsidRDefault="00016D75" w:rsidP="004C12FA"/>
    <w:p w14:paraId="36D840BF" w14:textId="7272748F" w:rsidR="008C3176" w:rsidRDefault="00016D75" w:rsidP="004C12FA">
      <w:r>
        <w:t xml:space="preserve">I had to do some more spike work into getting native code running within the Android environment, </w:t>
      </w:r>
      <w:r w:rsidR="00761911">
        <w:t>there</w:t>
      </w:r>
      <w:r>
        <w:t xml:space="preserve"> were some </w:t>
      </w:r>
      <w:r w:rsidR="00761911">
        <w:t>very good tutorials and I was able to make a small sample app, passing in string and integers</w:t>
      </w:r>
      <w:r w:rsidR="008C3176">
        <w:t xml:space="preserve"> from the Java classes to C files</w:t>
      </w:r>
      <w:r w:rsidR="00761911">
        <w:t>, doing the basics that I will need</w:t>
      </w:r>
      <w:r w:rsidR="008C3176">
        <w:t xml:space="preserve"> for the project</w:t>
      </w:r>
      <w:r w:rsidR="00761911">
        <w:t>.</w:t>
      </w:r>
      <w:r w:rsidR="008C3176">
        <w:t xml:space="preserve"> From this spike work using this libsndfile library is possible and makes reading the audio</w:t>
      </w:r>
      <w:r w:rsidR="006D5C24">
        <w:t xml:space="preserve"> files much more efficient</w:t>
      </w:r>
      <w:r w:rsidR="009E5E7D">
        <w:t>, tried and tested.</w:t>
      </w:r>
    </w:p>
    <w:p w14:paraId="7236D836" w14:textId="77777777" w:rsidR="003A1162" w:rsidRDefault="003A1162" w:rsidP="004C12FA"/>
    <w:p w14:paraId="10B0A266" w14:textId="78B22B23" w:rsidR="009955A4" w:rsidRDefault="009955A4" w:rsidP="004C12FA">
      <w:r>
        <w:t xml:space="preserve">After the meeting with EA Technology I took some time trying some statistical analysis </w:t>
      </w:r>
      <w:r w:rsidR="001134C9">
        <w:t xml:space="preserve">on the audio files against the classification each has to try and separate </w:t>
      </w:r>
      <w:r w:rsidR="000F13B0">
        <w:t xml:space="preserve">the partial discharge from the non-partial discharge. I found Skewness </w:t>
      </w:r>
      <w:r w:rsidR="00C43B4E">
        <w:t>might</w:t>
      </w:r>
      <w:r w:rsidR="000F13B0">
        <w:t xml:space="preserve"> be the major factor as this shows how noisy the data is.</w:t>
      </w:r>
    </w:p>
    <w:p w14:paraId="48982AD9" w14:textId="77777777" w:rsidR="009955A4" w:rsidRDefault="009955A4" w:rsidP="004C12FA"/>
    <w:p w14:paraId="1EA14696" w14:textId="3649F5C8" w:rsidR="00D86608" w:rsidRDefault="00687DE9" w:rsidP="00F50E93">
      <w:r>
        <w:t>I feel a Neural network will not be right for the job as it is more a black box and wont be beneficial later on in the project</w:t>
      </w:r>
      <w:r w:rsidR="00E131CA">
        <w:t xml:space="preserve"> as to add a new classification you would need a new neural network to be taught</w:t>
      </w:r>
      <w:r>
        <w:t>. Using a Bayes network also is not right as to make a true statistical model of each electrical asset with the information needed would not be available</w:t>
      </w:r>
      <w:r w:rsidR="006B1E75">
        <w:t xml:space="preserve"> and thus only be able to </w:t>
      </w:r>
      <w:r w:rsidR="003125CB">
        <w:t>half implement the Bayes system</w:t>
      </w:r>
      <w:r>
        <w:t xml:space="preserve">.  </w:t>
      </w:r>
    </w:p>
    <w:p w14:paraId="4EDD48DE" w14:textId="1BAC1872" w:rsidR="00F50E93" w:rsidRDefault="00F42F47" w:rsidP="00471B14">
      <w:r>
        <w:t xml:space="preserve">An off the cuff idea was to add an image recognition approach to the plot that </w:t>
      </w:r>
      <w:r w:rsidR="00FC3013">
        <w:t>the audio files c</w:t>
      </w:r>
      <w:r w:rsidR="00471B14">
        <w:t>reates and finding similarities. However the processing power needed for this would be very high, and not viable across the Android mobile range.</w:t>
      </w:r>
    </w:p>
    <w:p w14:paraId="018F5C9F" w14:textId="77777777" w:rsidR="008A5D4E" w:rsidRDefault="008A5D4E" w:rsidP="008A5D4E">
      <w:pPr>
        <w:rPr>
          <w:lang w:val="en-US"/>
        </w:rPr>
      </w:pPr>
    </w:p>
    <w:p w14:paraId="73E0F5B5" w14:textId="54FE1736" w:rsidR="008A5D4E" w:rsidRDefault="008A5D4E" w:rsidP="008A5D4E">
      <w:pPr>
        <w:rPr>
          <w:lang w:val="en-US"/>
        </w:rPr>
      </w:pPr>
      <w:r>
        <w:rPr>
          <w:lang w:val="en-US"/>
        </w:rPr>
        <w:t>The customer EA Technology and I discussed the goals of the project and what would both want to see as the final outcome. EA Technology were very interested in the feature extraction and classifier a lot more so than the Android device, and offered resources so that I was not limited to the power of the device</w:t>
      </w:r>
      <w:r w:rsidR="00D9432B">
        <w:rPr>
          <w:lang w:val="en-US"/>
        </w:rPr>
        <w:t xml:space="preserve"> such as a server to process the features</w:t>
      </w:r>
      <w:r w:rsidR="006657AC">
        <w:rPr>
          <w:lang w:val="en-US"/>
        </w:rPr>
        <w:t xml:space="preserve"> on</w:t>
      </w:r>
      <w:r w:rsidR="00D9432B">
        <w:rPr>
          <w:lang w:val="en-US"/>
        </w:rPr>
        <w:t xml:space="preserve">. </w:t>
      </w:r>
    </w:p>
    <w:p w14:paraId="17373BA3" w14:textId="77777777" w:rsidR="008A5D4E" w:rsidRDefault="008A5D4E" w:rsidP="004C12FA"/>
    <w:p w14:paraId="05D02228" w14:textId="306D272D" w:rsidR="00E76DBC" w:rsidRDefault="00E76DBC" w:rsidP="004C12FA">
      <w:r>
        <w:t xml:space="preserve">In </w:t>
      </w:r>
      <w:r>
        <w:fldChar w:fldCharType="begin"/>
      </w:r>
      <w:r>
        <w:instrText xml:space="preserve"> REF _Ref290540833 \r \h </w:instrText>
      </w:r>
      <w:r>
        <w:fldChar w:fldCharType="separate"/>
      </w:r>
      <w:r>
        <w:t>6.1</w:t>
      </w:r>
      <w:r>
        <w:fldChar w:fldCharType="end"/>
      </w:r>
      <w:r>
        <w:t xml:space="preserve"> Project Specification there are the aspects of the project that need to be delivered. </w:t>
      </w:r>
    </w:p>
    <w:p w14:paraId="6684B001" w14:textId="1A689A6D" w:rsidR="00E76DBC" w:rsidRDefault="00E76DBC" w:rsidP="004C12FA">
      <w:r>
        <w:t xml:space="preserve">This section is what I will be comparing and evaluating myself self come the end of the project. </w:t>
      </w:r>
    </w:p>
    <w:p w14:paraId="73631407" w14:textId="567B2642" w:rsidR="00F82090" w:rsidRDefault="00F82090" w:rsidP="004C12FA">
      <w:r>
        <w:t>The main aspects I can see from the specification are:</w:t>
      </w:r>
    </w:p>
    <w:p w14:paraId="59FCE8C8" w14:textId="3C75C7CF" w:rsidR="00F82090" w:rsidRDefault="00F82090" w:rsidP="00F82090">
      <w:pPr>
        <w:pStyle w:val="ListParagraph"/>
        <w:numPr>
          <w:ilvl w:val="0"/>
          <w:numId w:val="42"/>
        </w:numPr>
      </w:pPr>
      <w:r>
        <w:t>Feature extraction</w:t>
      </w:r>
    </w:p>
    <w:p w14:paraId="3C8E5C40" w14:textId="647322AE" w:rsidR="00F82090" w:rsidRDefault="00F82090" w:rsidP="00F82090">
      <w:pPr>
        <w:pStyle w:val="ListParagraph"/>
        <w:numPr>
          <w:ilvl w:val="0"/>
          <w:numId w:val="42"/>
        </w:numPr>
      </w:pPr>
      <w:r>
        <w:t>A classifier to classify new data</w:t>
      </w:r>
    </w:p>
    <w:p w14:paraId="70C0212D" w14:textId="4AB233A1" w:rsidR="000C4653" w:rsidRDefault="000C4653" w:rsidP="000C4653">
      <w:pPr>
        <w:pStyle w:val="ListParagraph"/>
        <w:numPr>
          <w:ilvl w:val="1"/>
          <w:numId w:val="42"/>
        </w:numPr>
      </w:pPr>
      <w:r>
        <w:t>Split the data provided into training/testing sets</w:t>
      </w:r>
      <w:r w:rsidR="00FA2B24">
        <w:t>, so we can test the classifier</w:t>
      </w:r>
    </w:p>
    <w:p w14:paraId="0D7F31C2" w14:textId="7CE6239F" w:rsidR="00F82090" w:rsidRDefault="00F82090" w:rsidP="00F82090">
      <w:pPr>
        <w:pStyle w:val="ListParagraph"/>
        <w:numPr>
          <w:ilvl w:val="0"/>
          <w:numId w:val="42"/>
        </w:numPr>
      </w:pPr>
      <w:r>
        <w:t>This deployed on an android device running 4.4+</w:t>
      </w:r>
    </w:p>
    <w:p w14:paraId="7C4BD691" w14:textId="56D24D28" w:rsidR="00F82090" w:rsidRDefault="00F82090" w:rsidP="00F82090">
      <w:pPr>
        <w:pStyle w:val="ListParagraph"/>
        <w:numPr>
          <w:ilvl w:val="1"/>
          <w:numId w:val="42"/>
        </w:numPr>
      </w:pPr>
      <w:r>
        <w:t>The app will record and save the audio</w:t>
      </w:r>
    </w:p>
    <w:p w14:paraId="2F442F28" w14:textId="71503AAC" w:rsidR="00F82090" w:rsidRDefault="00F82090" w:rsidP="00F82090">
      <w:pPr>
        <w:pStyle w:val="ListParagraph"/>
        <w:numPr>
          <w:ilvl w:val="1"/>
          <w:numId w:val="42"/>
        </w:numPr>
      </w:pPr>
      <w:r>
        <w:t>Load and classify the data</w:t>
      </w:r>
    </w:p>
    <w:p w14:paraId="6178C5FC" w14:textId="065472AE" w:rsidR="00F82090" w:rsidRDefault="000C4653" w:rsidP="00F82090">
      <w:pPr>
        <w:pStyle w:val="ListParagraph"/>
        <w:numPr>
          <w:ilvl w:val="1"/>
          <w:numId w:val="42"/>
        </w:numPr>
      </w:pPr>
      <w:r>
        <w:t>C</w:t>
      </w:r>
      <w:r w:rsidR="00F82090">
        <w:t>lassify real-time data</w:t>
      </w:r>
    </w:p>
    <w:p w14:paraId="30064DDF" w14:textId="43891087" w:rsidR="00F82090" w:rsidRDefault="00F82090" w:rsidP="00F82090">
      <w:pPr>
        <w:pStyle w:val="ListParagraph"/>
        <w:numPr>
          <w:ilvl w:val="0"/>
          <w:numId w:val="42"/>
        </w:numPr>
      </w:pPr>
      <w:r>
        <w:t>Unit test and test tables to show the app fully tested</w:t>
      </w:r>
    </w:p>
    <w:p w14:paraId="2563FFEB" w14:textId="1509D7E3" w:rsidR="008A5D4E" w:rsidRDefault="00F2160E" w:rsidP="004C12FA">
      <w:r>
        <w:t>From this specification</w:t>
      </w:r>
      <w:r w:rsidR="00E01834">
        <w:t xml:space="preserve"> provided</w:t>
      </w:r>
      <w:r>
        <w:t xml:space="preserve"> </w:t>
      </w:r>
      <w:r w:rsidR="00E01834">
        <w:t>I was able to make it clear that the time left I would not be able to have all these goals achieved, and while I understood that the main area they are interested in is the classifier, I made this my priority as well. I was able to say that out of the main points of the specification the real-time classification will be the hardest and would be best as a sub goal only if time permits.</w:t>
      </w:r>
      <w:r w:rsidR="00080045">
        <w:t xml:space="preserve"> </w:t>
      </w:r>
    </w:p>
    <w:p w14:paraId="4CD2ED3A" w14:textId="77777777" w:rsidR="001F35A4" w:rsidRDefault="004C12FA" w:rsidP="004C12FA">
      <w:pPr>
        <w:pStyle w:val="Heading2"/>
      </w:pPr>
      <w:bookmarkStart w:id="11" w:name="_Toc290622665"/>
      <w:r>
        <w:t>Process</w:t>
      </w:r>
      <w:bookmarkEnd w:id="11"/>
      <w:r>
        <w:t xml:space="preserve"> </w:t>
      </w:r>
    </w:p>
    <w:p w14:paraId="63FC4904" w14:textId="5BA6E51A" w:rsidR="00FB46C2" w:rsidRDefault="00FB46C2" w:rsidP="004C12FA">
      <w:pPr>
        <w:rPr>
          <w:lang w:val="en-US"/>
        </w:rPr>
      </w:pPr>
    </w:p>
    <w:p w14:paraId="52C248E2" w14:textId="30EF4EF7" w:rsidR="008D3E3C" w:rsidRDefault="00BA35D0" w:rsidP="004C12FA">
      <w:pPr>
        <w:rPr>
          <w:lang w:val="en-US"/>
        </w:rPr>
      </w:pPr>
      <w:r>
        <w:rPr>
          <w:lang w:val="en-US"/>
        </w:rPr>
        <w:t>EA Technology use waterfall model to keep track of and help deliver the projects they use. With this knowledge I cre</w:t>
      </w:r>
      <w:r w:rsidR="004D7306">
        <w:rPr>
          <w:lang w:val="en-US"/>
        </w:rPr>
        <w:t>ated a Gantt chart (SEE APPENDIX</w:t>
      </w:r>
      <w:r>
        <w:rPr>
          <w:lang w:val="en-US"/>
        </w:rPr>
        <w:t>) to help them and myself plan what will be needed and when</w:t>
      </w:r>
      <w:r w:rsidR="0044165B">
        <w:rPr>
          <w:lang w:val="en-US"/>
        </w:rPr>
        <w:t xml:space="preserve"> certain data or information will need to be ready by. </w:t>
      </w:r>
    </w:p>
    <w:p w14:paraId="0A8E2CC3" w14:textId="74C06DF8" w:rsidR="0044165B" w:rsidRDefault="0044165B" w:rsidP="004C12FA">
      <w:pPr>
        <w:rPr>
          <w:lang w:val="en-US"/>
        </w:rPr>
      </w:pPr>
      <w:r>
        <w:rPr>
          <w:lang w:val="en-US"/>
        </w:rPr>
        <w:t xml:space="preserve">While having all the dates set for EA Technology will help them prepare </w:t>
      </w:r>
      <w:r w:rsidR="006D4129">
        <w:rPr>
          <w:lang w:val="en-US"/>
        </w:rPr>
        <w:t>the documents and data neede</w:t>
      </w:r>
      <w:r w:rsidR="008C0C4F">
        <w:rPr>
          <w:lang w:val="en-US"/>
        </w:rPr>
        <w:t>d for myself to do the project.</w:t>
      </w:r>
      <w:r>
        <w:rPr>
          <w:lang w:val="en-US"/>
        </w:rPr>
        <w:t xml:space="preserve"> </w:t>
      </w:r>
      <w:r w:rsidR="00A71B25">
        <w:rPr>
          <w:lang w:val="en-US"/>
        </w:rPr>
        <w:t>It also keeps myself on track knowing what needs to be done by when</w:t>
      </w:r>
      <w:r w:rsidR="000C6C9A">
        <w:rPr>
          <w:lang w:val="en-US"/>
        </w:rPr>
        <w:t>, for the programming aspect I want to use a template from extreme program</w:t>
      </w:r>
      <w:r w:rsidR="008C0C4F">
        <w:rPr>
          <w:lang w:val="en-US"/>
        </w:rPr>
        <w:t xml:space="preserve"> (XP). XP offers a lot on how to deliver a project on time and while certain practices are not relevant to me like </w:t>
      </w:r>
      <w:r w:rsidR="009520ED">
        <w:rPr>
          <w:lang w:val="en-US"/>
        </w:rPr>
        <w:t>pair programming others is</w:t>
      </w:r>
      <w:r w:rsidR="008C0C4F">
        <w:rPr>
          <w:lang w:val="en-US"/>
        </w:rPr>
        <w:t xml:space="preserve"> like iterative planning and constant testing.  </w:t>
      </w:r>
      <w:r w:rsidR="00984DCC">
        <w:rPr>
          <w:lang w:val="en-US"/>
        </w:rPr>
        <w:t xml:space="preserve"> </w:t>
      </w:r>
      <w:r w:rsidR="00A71B25">
        <w:rPr>
          <w:lang w:val="en-US"/>
        </w:rPr>
        <w:t xml:space="preserve"> </w:t>
      </w:r>
    </w:p>
    <w:p w14:paraId="29D0325B" w14:textId="77777777" w:rsidR="00FB46C2" w:rsidRDefault="00FB46C2" w:rsidP="004C12FA">
      <w:pPr>
        <w:rPr>
          <w:lang w:val="en-US"/>
        </w:rPr>
      </w:pPr>
    </w:p>
    <w:p w14:paraId="4AE9EBA3" w14:textId="6641159E" w:rsidR="004D7306" w:rsidRDefault="00745885" w:rsidP="004C12FA">
      <w:pPr>
        <w:rPr>
          <w:lang w:val="en-US"/>
        </w:rPr>
      </w:pPr>
      <w:r>
        <w:rPr>
          <w:lang w:val="en-US"/>
        </w:rPr>
        <w:t xml:space="preserve">Waterfall model </w:t>
      </w:r>
      <w:r w:rsidR="0067568C">
        <w:rPr>
          <w:lang w:val="en-US"/>
        </w:rPr>
        <w:t>is a sequential template where from the requirements you make the design etc. I can use this for my timings</w:t>
      </w:r>
      <w:r w:rsidR="004D7306">
        <w:rPr>
          <w:lang w:val="en-US"/>
        </w:rPr>
        <w:t xml:space="preserve"> in the project, such as</w:t>
      </w:r>
      <w:r w:rsidR="0067568C">
        <w:rPr>
          <w:lang w:val="en-US"/>
        </w:rPr>
        <w:t xml:space="preserve"> for my background reading</w:t>
      </w:r>
      <w:r w:rsidR="004D7306">
        <w:rPr>
          <w:lang w:val="en-US"/>
        </w:rPr>
        <w:t>, on</w:t>
      </w:r>
      <w:r w:rsidR="0067568C">
        <w:rPr>
          <w:lang w:val="en-US"/>
        </w:rPr>
        <w:t xml:space="preserve"> to then needing the data to find what features to extract</w:t>
      </w:r>
      <w:r w:rsidR="00107F47">
        <w:rPr>
          <w:lang w:val="en-US"/>
        </w:rPr>
        <w:t xml:space="preserve">. </w:t>
      </w:r>
      <w:r w:rsidR="004D7306">
        <w:rPr>
          <w:lang w:val="en-US"/>
        </w:rPr>
        <w:t xml:space="preserve">Having this as an overall plan is generally what I am used to and fell most confortable with. </w:t>
      </w:r>
    </w:p>
    <w:p w14:paraId="5A630C36" w14:textId="77777777" w:rsidR="004D7306" w:rsidRDefault="004D7306" w:rsidP="004C12FA">
      <w:pPr>
        <w:rPr>
          <w:lang w:val="en-US"/>
        </w:rPr>
      </w:pPr>
    </w:p>
    <w:p w14:paraId="65B46A2C" w14:textId="29F9928D" w:rsidR="004D7306" w:rsidRDefault="004D7306" w:rsidP="004C12FA">
      <w:pPr>
        <w:rPr>
          <w:lang w:val="en-US"/>
        </w:rPr>
      </w:pPr>
      <w:r>
        <w:rPr>
          <w:lang w:val="en-US"/>
        </w:rPr>
        <w:t>For the overall picture some criteria will have to be met</w:t>
      </w:r>
      <w:r w:rsidR="00B664DB">
        <w:rPr>
          <w:lang w:val="en-US"/>
        </w:rPr>
        <w:t xml:space="preserve">/understood before I could move on for example there is no point in me having the data is I had no plan or idea of how to pick out the features. However once I am starting to program the Android app </w:t>
      </w:r>
      <w:r w:rsidR="00421732">
        <w:rPr>
          <w:lang w:val="en-US"/>
        </w:rPr>
        <w:t>I know I estimate it will take a few weeks but being able to have iterations to show the customer and receive feedback will be invaluable.</w:t>
      </w:r>
      <w:r w:rsidR="00EA7013">
        <w:rPr>
          <w:lang w:val="en-US"/>
        </w:rPr>
        <w:t xml:space="preserve"> </w:t>
      </w:r>
    </w:p>
    <w:p w14:paraId="48741FED" w14:textId="77777777" w:rsidR="00EA7013" w:rsidRDefault="00EA7013" w:rsidP="004C12FA">
      <w:pPr>
        <w:rPr>
          <w:lang w:val="en-US"/>
        </w:rPr>
      </w:pPr>
    </w:p>
    <w:p w14:paraId="397F0D59" w14:textId="152F8064" w:rsidR="00061977" w:rsidRDefault="00EA7013" w:rsidP="000E0664">
      <w:pPr>
        <w:rPr>
          <w:lang w:val="en-US"/>
        </w:rPr>
      </w:pPr>
      <w:r>
        <w:rPr>
          <w:lang w:val="en-US"/>
        </w:rPr>
        <w:t xml:space="preserve">This is where XP will come in </w:t>
      </w:r>
      <w:r w:rsidR="00570E23">
        <w:rPr>
          <w:lang w:val="en-US"/>
        </w:rPr>
        <w:t>using its iterative approach and constant testing practices</w:t>
      </w:r>
      <w:r w:rsidR="00061977">
        <w:rPr>
          <w:lang w:val="en-US"/>
        </w:rPr>
        <w:t>,</w:t>
      </w:r>
      <w:r w:rsidR="00570E23">
        <w:rPr>
          <w:lang w:val="en-US"/>
        </w:rPr>
        <w:t xml:space="preserve"> </w:t>
      </w:r>
      <w:r w:rsidR="00061977">
        <w:rPr>
          <w:lang w:val="en-US"/>
        </w:rPr>
        <w:t xml:space="preserve">and allows for an </w:t>
      </w:r>
      <w:r w:rsidR="002C16F2">
        <w:rPr>
          <w:lang w:val="en-US"/>
        </w:rPr>
        <w:t>ever-changing</w:t>
      </w:r>
      <w:r w:rsidR="00061977">
        <w:rPr>
          <w:lang w:val="en-US"/>
        </w:rPr>
        <w:t xml:space="preserve"> requirement specification</w:t>
      </w:r>
      <w:r w:rsidR="002C16F2">
        <w:rPr>
          <w:lang w:val="en-US"/>
        </w:rPr>
        <w:t>.</w:t>
      </w:r>
    </w:p>
    <w:p w14:paraId="5AD2EC9F" w14:textId="328E35B7" w:rsidR="001704D6" w:rsidRDefault="001704D6" w:rsidP="000E0664">
      <w:r>
        <w:rPr>
          <w:lang w:val="en-US"/>
        </w:rPr>
        <w:t xml:space="preserve">In </w:t>
      </w:r>
      <w:r w:rsidR="000E0664">
        <w:t xml:space="preserve">XP </w:t>
      </w:r>
      <w:r>
        <w:t>it uses stories created by the customer with the developers, to make use of this I am working off the points in the specification, for example:</w:t>
      </w:r>
    </w:p>
    <w:p w14:paraId="69485838" w14:textId="77777777" w:rsidR="00734BF3" w:rsidRDefault="00734BF3" w:rsidP="000E0664"/>
    <w:p w14:paraId="176D5A3A" w14:textId="7C33C4ED" w:rsidR="00734BF3" w:rsidRDefault="001704D6" w:rsidP="00734BF3">
      <w:pPr>
        <w:pStyle w:val="ListParagraph"/>
        <w:numPr>
          <w:ilvl w:val="0"/>
          <w:numId w:val="43"/>
        </w:numPr>
      </w:pPr>
      <w:r>
        <w:t>Recording, the engineer will need to be able to record and save the</w:t>
      </w:r>
      <w:r w:rsidR="00F85828">
        <w:t xml:space="preserve"> audio data either via the built</w:t>
      </w:r>
      <w:r>
        <w:t xml:space="preserve"> in mic or plugging in a mic via the headphone jack</w:t>
      </w:r>
      <w:r w:rsidR="00CA4937">
        <w:t>.</w:t>
      </w:r>
    </w:p>
    <w:p w14:paraId="6916A710" w14:textId="77777777" w:rsidR="009A4829" w:rsidRDefault="009A4829" w:rsidP="009A4829">
      <w:pPr>
        <w:pStyle w:val="ListParagraph"/>
      </w:pPr>
    </w:p>
    <w:p w14:paraId="5BD6812E" w14:textId="36CE7106" w:rsidR="00AF3D31" w:rsidRDefault="00340E4B" w:rsidP="00AF3D31">
      <w:r>
        <w:t>Using this as a story I will be able to plan iterations of the software I am going to create, and get feedback at each stage. The main advantage for this is getting the user interface right for the end users, as my knowledge of the situations is limited having a feedback loop will be needed.</w:t>
      </w:r>
      <w:r w:rsidR="00AF3D31">
        <w:t xml:space="preserve"> </w:t>
      </w:r>
      <w:r w:rsidR="00061977">
        <w:rPr>
          <w:lang w:val="en-US"/>
        </w:rPr>
        <w:t>I believe a hybrid of the two models will be a success.</w:t>
      </w:r>
    </w:p>
    <w:p w14:paraId="1CECE1AD" w14:textId="6715DE3F" w:rsidR="00DA5A81" w:rsidRPr="0062729C" w:rsidRDefault="00DA5A81" w:rsidP="00183795">
      <w:pPr>
        <w:pStyle w:val="ListParagraph"/>
        <w:numPr>
          <w:ilvl w:val="0"/>
          <w:numId w:val="28"/>
        </w:numPr>
      </w:pPr>
      <w:r>
        <w:br w:type="page"/>
      </w:r>
    </w:p>
    <w:p w14:paraId="3C3586AB" w14:textId="77777777" w:rsidR="00806CFF" w:rsidRDefault="00711DBE" w:rsidP="004C12FA">
      <w:pPr>
        <w:pStyle w:val="Heading1"/>
      </w:pPr>
      <w:bookmarkStart w:id="12" w:name="_Toc192777707"/>
      <w:bookmarkStart w:id="13" w:name="_Toc222978596"/>
      <w:bookmarkStart w:id="14" w:name="_Toc290622666"/>
      <w:bookmarkEnd w:id="3"/>
      <w:r>
        <w:t>Design</w:t>
      </w:r>
      <w:bookmarkEnd w:id="12"/>
      <w:bookmarkEnd w:id="13"/>
      <w:bookmarkEnd w:id="14"/>
    </w:p>
    <w:p w14:paraId="6C7C2064" w14:textId="77777777" w:rsidR="002C0343" w:rsidRDefault="002C0343" w:rsidP="004C12FA">
      <w:pPr>
        <w:rPr>
          <w:lang w:val="en-US"/>
        </w:rPr>
      </w:pPr>
      <w:r w:rsidRPr="002C0343">
        <w:rPr>
          <w:lang w:val="en-US"/>
        </w:rPr>
        <w:t xml:space="preserve">You should concentrate on the more important aspects of the design. It is essential that an overview </w:t>
      </w:r>
      <w:proofErr w:type="gramStart"/>
      <w:r w:rsidRPr="002C0343">
        <w:rPr>
          <w:lang w:val="en-US"/>
        </w:rPr>
        <w:t>is</w:t>
      </w:r>
      <w:proofErr w:type="gramEnd"/>
      <w:r w:rsidRPr="002C0343">
        <w:rPr>
          <w:lang w:val="en-US"/>
        </w:rPr>
        <w:t xml:space="preserve"> presented before going into detail. As well as describing the design adopted it must also explain what other designs were considered and why they were rejected.</w:t>
      </w:r>
    </w:p>
    <w:p w14:paraId="70F38719" w14:textId="77777777" w:rsidR="002C0343" w:rsidRPr="002C0343" w:rsidRDefault="002C0343" w:rsidP="004C12FA">
      <w:pPr>
        <w:rPr>
          <w:lang w:val="en-US"/>
        </w:rPr>
      </w:pPr>
    </w:p>
    <w:p w14:paraId="4992C424" w14:textId="77777777" w:rsidR="002C0343" w:rsidRPr="002C0343" w:rsidRDefault="002C0343" w:rsidP="004C12FA">
      <w:pPr>
        <w:rPr>
          <w:lang w:val="en-US"/>
        </w:rPr>
      </w:pPr>
      <w:r w:rsidRPr="002C0343">
        <w:rPr>
          <w:lang w:val="en-US"/>
        </w:rPr>
        <w:t>The design should describe what you expected to do, and might also explain areas that you had to revise after some investigation.</w:t>
      </w:r>
    </w:p>
    <w:p w14:paraId="1E7B6EE0" w14:textId="77777777" w:rsidR="002C0343" w:rsidRDefault="002C0343" w:rsidP="004C12FA">
      <w:pPr>
        <w:rPr>
          <w:lang w:val="en-US"/>
        </w:rPr>
      </w:pPr>
    </w:p>
    <w:p w14:paraId="6AA76B9D" w14:textId="77777777" w:rsidR="006B75E8" w:rsidRDefault="002C0343" w:rsidP="004C12FA">
      <w:pPr>
        <w:rPr>
          <w:lang w:val="en-US"/>
        </w:rPr>
      </w:pPr>
      <w:r w:rsidRPr="006B75E8">
        <w:rPr>
          <w:b/>
          <w:lang w:val="en-US"/>
        </w:rPr>
        <w:t>Typically, for an object-oriented design, the discussion will focus on the choice of objects and classes and the allocation of methods to classes</w:t>
      </w:r>
      <w:r w:rsidRPr="002C0343">
        <w:rPr>
          <w:lang w:val="en-US"/>
        </w:rPr>
        <w:t xml:space="preserve">. </w:t>
      </w:r>
    </w:p>
    <w:p w14:paraId="0AEBFC7B" w14:textId="77777777" w:rsidR="006B75E8" w:rsidRDefault="006B75E8" w:rsidP="004C12FA">
      <w:pPr>
        <w:rPr>
          <w:lang w:val="en-US"/>
        </w:rPr>
      </w:pPr>
    </w:p>
    <w:p w14:paraId="00593A08" w14:textId="33D8456C" w:rsidR="002C0343" w:rsidRPr="002C0343" w:rsidRDefault="002C0343" w:rsidP="004C12FA">
      <w:pPr>
        <w:rPr>
          <w:lang w:val="en-US"/>
        </w:rPr>
      </w:pPr>
      <w:r w:rsidRPr="002C0343">
        <w:rPr>
          <w:lang w:val="en-US"/>
        </w:rPr>
        <w:t xml:space="preserve">The use made of reusable components should be described and their source referenced. </w:t>
      </w:r>
      <w:r w:rsidRPr="006B75E8">
        <w:rPr>
          <w:b/>
          <w:lang w:val="en-US"/>
        </w:rPr>
        <w:t>Particularly important decisions concerning data structures usually affect the architecture of a system and so should be described here</w:t>
      </w:r>
      <w:r w:rsidRPr="002C0343">
        <w:rPr>
          <w:lang w:val="en-US"/>
        </w:rPr>
        <w:t>.</w:t>
      </w:r>
    </w:p>
    <w:p w14:paraId="7A13F049" w14:textId="77777777" w:rsidR="002C0343" w:rsidRDefault="002C0343" w:rsidP="004C12FA">
      <w:pPr>
        <w:rPr>
          <w:lang w:val="en-US"/>
        </w:rPr>
      </w:pPr>
    </w:p>
    <w:p w14:paraId="29C613DD" w14:textId="5DD34109" w:rsidR="00A11B8A" w:rsidRPr="00B136BE" w:rsidRDefault="002C0343" w:rsidP="00B136BE">
      <w:pPr>
        <w:rPr>
          <w:lang w:val="en-US"/>
        </w:rPr>
      </w:pPr>
      <w:r w:rsidRPr="002C0343">
        <w:rPr>
          <w:lang w:val="en-US"/>
        </w:rPr>
        <w:t xml:space="preserve">How much material you include on detailed design and implementation will depend very much on the nature of the project. It should not be padded out. Think about the significant aspects of your system. </w:t>
      </w:r>
    </w:p>
    <w:p w14:paraId="00605FFC" w14:textId="77777777" w:rsidR="00A11B8A" w:rsidRDefault="00A11B8A" w:rsidP="004C12FA">
      <w:pPr>
        <w:pStyle w:val="Heading2"/>
      </w:pPr>
      <w:bookmarkStart w:id="15" w:name="_Toc222978597"/>
      <w:bookmarkStart w:id="16" w:name="_Toc192777708"/>
      <w:bookmarkStart w:id="17" w:name="_Toc290622667"/>
      <w:r>
        <w:t>Overall Architecture</w:t>
      </w:r>
      <w:bookmarkEnd w:id="15"/>
      <w:bookmarkEnd w:id="17"/>
    </w:p>
    <w:p w14:paraId="42018CEB" w14:textId="77777777" w:rsidR="00DD57CE" w:rsidRPr="00DD57CE" w:rsidRDefault="00DD57CE" w:rsidP="00DD57CE"/>
    <w:p w14:paraId="2C8E695D" w14:textId="77777777" w:rsidR="009564EA" w:rsidRDefault="000C3134" w:rsidP="000C3134">
      <w:r>
        <w:t xml:space="preserve">Android is the operating system the application will be built in. The main language used for Android apps is Java. Android is also capable if supports native C/C++ code compiling it for the operating system and using it as an external library. </w:t>
      </w:r>
      <w:r w:rsidR="009564EA">
        <w:t xml:space="preserve"> </w:t>
      </w:r>
    </w:p>
    <w:p w14:paraId="37B714BA" w14:textId="77777777" w:rsidR="00816E42" w:rsidRDefault="00816E42" w:rsidP="000C3134"/>
    <w:p w14:paraId="319AC3AA" w14:textId="16DC47F7" w:rsidR="00816E42" w:rsidRDefault="00816E42" w:rsidP="00816E42">
      <w:pPr>
        <w:keepNext/>
        <w:jc w:val="center"/>
      </w:pPr>
      <w:r>
        <w:rPr>
          <w:noProof/>
          <w:lang w:val="en-US" w:eastAsia="en-US"/>
        </w:rPr>
        <w:drawing>
          <wp:inline distT="0" distB="0" distL="0" distR="0" wp14:anchorId="601D905E" wp14:editId="0CC90548">
            <wp:extent cx="3932555" cy="2824731"/>
            <wp:effectExtent l="0" t="0" r="444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110" cy="2825129"/>
                    </a:xfrm>
                    <a:prstGeom prst="rect">
                      <a:avLst/>
                    </a:prstGeom>
                    <a:noFill/>
                    <a:ln>
                      <a:noFill/>
                    </a:ln>
                  </pic:spPr>
                </pic:pic>
              </a:graphicData>
            </a:graphic>
          </wp:inline>
        </w:drawing>
      </w:r>
    </w:p>
    <w:p w14:paraId="455FD3A0" w14:textId="1A0B5D5B" w:rsidR="000C3134" w:rsidRDefault="00816E42" w:rsidP="00816E42">
      <w:pPr>
        <w:pStyle w:val="Caption"/>
        <w:jc w:val="center"/>
      </w:pPr>
      <w:bookmarkStart w:id="18" w:name="_Ref290565623"/>
      <w:r>
        <w:t xml:space="preserve">Figure </w:t>
      </w:r>
      <w:fldSimple w:instr=" SEQ Figure \* ARABIC ">
        <w:r>
          <w:rPr>
            <w:noProof/>
          </w:rPr>
          <w:t>2</w:t>
        </w:r>
      </w:fldSimple>
      <w:bookmarkEnd w:id="18"/>
      <w:r>
        <w:t xml:space="preserve"> -- from </w:t>
      </w:r>
      <w:r w:rsidRPr="00B649D7">
        <w:t>http://theworkshop.screeneros.com/android-source-code-under-miscroscope/</w:t>
      </w:r>
      <w:r>
        <w:t xml:space="preserve"> is showing the full </w:t>
      </w:r>
      <w:r w:rsidRPr="00B649D7">
        <w:t>architecture</w:t>
      </w:r>
      <w:r>
        <w:t xml:space="preserve"> of the Android operating system</w:t>
      </w:r>
    </w:p>
    <w:p w14:paraId="152CAB17" w14:textId="4EC5C5F3" w:rsidR="00816E42" w:rsidRDefault="00A07D72" w:rsidP="00816E42">
      <w:r>
        <w:fldChar w:fldCharType="begin"/>
      </w:r>
      <w:r>
        <w:instrText xml:space="preserve"> REF _Ref290565623 \h </w:instrText>
      </w:r>
      <w:r>
        <w:fldChar w:fldCharType="separate"/>
      </w:r>
      <w:r>
        <w:t xml:space="preserve">Figure </w:t>
      </w:r>
      <w:r>
        <w:rPr>
          <w:noProof/>
        </w:rPr>
        <w:t>2</w:t>
      </w:r>
      <w:r>
        <w:fldChar w:fldCharType="end"/>
      </w:r>
      <w:r>
        <w:t xml:space="preserve"> is showing the overview of the Android operating system, the application I will create will be in the Applications section. The app will be using a lot of the Application framework and my own C library for the reading of WAV files. This library is compiled using the NDK and saved as part of the app but is loaded as a library from the Libraries section. </w:t>
      </w:r>
    </w:p>
    <w:p w14:paraId="06C1EE9C" w14:textId="77777777" w:rsidR="00E438D2" w:rsidRDefault="00E438D2" w:rsidP="00816E42"/>
    <w:p w14:paraId="094EA028" w14:textId="006BEE0C" w:rsidR="00107F6B" w:rsidRPr="00816E42" w:rsidRDefault="00E438D2" w:rsidP="00816E42">
      <w:r>
        <w:t xml:space="preserve">Google the creators of Android have created their own IDE call Android Studio, this is where I will be creating, building and debugging the app. Android Studio does not come with the native compiler and will be downloaded and deployed within the structure of the IDE so that it will be able to compile </w:t>
      </w:r>
      <w:r w:rsidR="001D3A28">
        <w:t xml:space="preserve">all code at once. </w:t>
      </w:r>
      <w:r w:rsidR="00107F6B">
        <w:t xml:space="preserve">There were other choices for IDE </w:t>
      </w:r>
      <w:r w:rsidR="000520A8">
        <w:t xml:space="preserve">such as Eclipse or (ASK MADGE), I didn’t decide to use this IDE’s as I have had experience using Android Studio and knew how to quickly and efficiently create an app. </w:t>
      </w:r>
    </w:p>
    <w:p w14:paraId="4E9DD58C" w14:textId="77777777" w:rsidR="00A11B8A" w:rsidRDefault="00A11B8A" w:rsidP="004C12FA">
      <w:pPr>
        <w:pStyle w:val="Heading2"/>
      </w:pPr>
      <w:bookmarkStart w:id="19" w:name="_Toc222978598"/>
      <w:bookmarkStart w:id="20" w:name="_Toc290622668"/>
      <w:r>
        <w:t>Detailed Design</w:t>
      </w:r>
      <w:bookmarkEnd w:id="19"/>
      <w:bookmarkEnd w:id="20"/>
      <w:r>
        <w:t xml:space="preserve"> </w:t>
      </w:r>
    </w:p>
    <w:p w14:paraId="6187E8B7" w14:textId="4E36550F" w:rsidR="00E721D3" w:rsidRDefault="00E721D3" w:rsidP="004C12FA">
      <w:r>
        <w:t>Overview Description</w:t>
      </w:r>
    </w:p>
    <w:p w14:paraId="1569F100" w14:textId="40ED8652" w:rsidR="00845885" w:rsidRDefault="00CF67E4" w:rsidP="004C12FA">
      <w:r>
        <w:t>User View</w:t>
      </w:r>
    </w:p>
    <w:p w14:paraId="2D232C54" w14:textId="1C358675" w:rsidR="00286B0C" w:rsidRDefault="00CF67E4" w:rsidP="00286B0C">
      <w:pPr>
        <w:keepNext/>
        <w:tabs>
          <w:tab w:val="left" w:pos="720"/>
          <w:tab w:val="left" w:pos="1440"/>
          <w:tab w:val="left" w:pos="2160"/>
          <w:tab w:val="left" w:pos="3100"/>
        </w:tabs>
        <w:jc w:val="center"/>
      </w:pPr>
      <w:r>
        <w:t>Use Case Diagram</w:t>
      </w:r>
      <w:r w:rsidR="00BA5BB4">
        <w:tab/>
      </w:r>
      <w:r w:rsidR="00BA5BB4">
        <w:rPr>
          <w:noProof/>
          <w:lang w:val="en-US" w:eastAsia="en-US"/>
        </w:rPr>
        <w:drawing>
          <wp:inline distT="0" distB="0" distL="0" distR="0" wp14:anchorId="1BD69129" wp14:editId="0D73EC34">
            <wp:extent cx="5270500" cy="6426200"/>
            <wp:effectExtent l="0" t="0" r="12700" b="0"/>
            <wp:docPr id="1" name="Picture 1" descr="Macintosh HD:Users:Slaters: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laters:Desktop: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426200"/>
                    </a:xfrm>
                    <a:prstGeom prst="rect">
                      <a:avLst/>
                    </a:prstGeom>
                    <a:noFill/>
                    <a:ln>
                      <a:noFill/>
                    </a:ln>
                  </pic:spPr>
                </pic:pic>
              </a:graphicData>
            </a:graphic>
          </wp:inline>
        </w:drawing>
      </w:r>
    </w:p>
    <w:p w14:paraId="5B0A9B1D" w14:textId="2B41F3DF" w:rsidR="00CF67E4" w:rsidRDefault="00286B0C" w:rsidP="00286B0C">
      <w:pPr>
        <w:pStyle w:val="Caption"/>
        <w:jc w:val="center"/>
      </w:pPr>
      <w:bookmarkStart w:id="21" w:name="_Ref287368843"/>
      <w:r>
        <w:t xml:space="preserve">Figure </w:t>
      </w:r>
      <w:fldSimple w:instr=" SEQ Figure \* ARABIC ">
        <w:r w:rsidR="00816E42">
          <w:rPr>
            <w:noProof/>
          </w:rPr>
          <w:t>3</w:t>
        </w:r>
      </w:fldSimple>
      <w:bookmarkEnd w:id="21"/>
      <w:r>
        <w:t xml:space="preserve"> -- Use case displaying how an engineer will be using the App</w:t>
      </w:r>
    </w:p>
    <w:p w14:paraId="4BF8F400" w14:textId="0EE3F229" w:rsidR="00F747B2" w:rsidRDefault="00F747B2" w:rsidP="00286B0C">
      <w:r>
        <w:t>The use case above (</w:t>
      </w:r>
      <w:r>
        <w:fldChar w:fldCharType="begin"/>
      </w:r>
      <w:r>
        <w:instrText xml:space="preserve"> REF _Ref287368843 \h </w:instrText>
      </w:r>
      <w:r>
        <w:fldChar w:fldCharType="separate"/>
      </w:r>
      <w:r w:rsidR="00E33749">
        <w:t xml:space="preserve">Figure </w:t>
      </w:r>
      <w:r w:rsidR="00E33749">
        <w:rPr>
          <w:noProof/>
        </w:rPr>
        <w:t>3</w:t>
      </w:r>
      <w:r>
        <w:fldChar w:fldCharType="end"/>
      </w:r>
      <w:r>
        <w:t>) is showing how an engineer will be using the App. The app will have 4 main sections, Record, Load/conv</w:t>
      </w:r>
      <w:r w:rsidR="00772B13">
        <w:t>ert, view the data and classify, while the main aspect of the app is to classify</w:t>
      </w:r>
      <w:r w:rsidR="00902ED2">
        <w:t xml:space="preserve"> the audio data coming in the o</w:t>
      </w:r>
      <w:r w:rsidR="00772B13">
        <w:t>ther sections will be needed.</w:t>
      </w:r>
      <w:r w:rsidR="00902ED2">
        <w:t xml:space="preserve"> </w:t>
      </w:r>
    </w:p>
    <w:p w14:paraId="59CDC6DD" w14:textId="7850F337" w:rsidR="00902ED2" w:rsidRDefault="00902ED2" w:rsidP="00286B0C">
      <w:r>
        <w:t xml:space="preserve">If the user wants to record he/she need to make sure the EA Instrument is plugged in and </w:t>
      </w:r>
      <w:r w:rsidR="00964F1F">
        <w:t xml:space="preserve">ready, once the recording has started and the user clicks stop they will need to input the file name. </w:t>
      </w:r>
      <w:r w:rsidR="00915605">
        <w:t>The</w:t>
      </w:r>
      <w:r w:rsidR="00964F1F">
        <w:t xml:space="preserve"> location of the file is automatic as the new regulations in android means an app can on</w:t>
      </w:r>
      <w:r w:rsidR="007A3832">
        <w:t>ly have access to its own folder</w:t>
      </w:r>
      <w:r w:rsidR="00964F1F">
        <w:t>.</w:t>
      </w:r>
      <w:r w:rsidR="007A3832">
        <w:t xml:space="preserve"> Once the </w:t>
      </w:r>
      <w:r w:rsidR="0049316F">
        <w:t>file has bee</w:t>
      </w:r>
      <w:r w:rsidR="00F7024C">
        <w:t>n saved, the</w:t>
      </w:r>
      <w:r w:rsidR="0049316F">
        <w:t xml:space="preserve"> app will be waiting for the next record.</w:t>
      </w:r>
      <w:r w:rsidR="00BD1AE6">
        <w:t xml:space="preserve"> </w:t>
      </w:r>
    </w:p>
    <w:p w14:paraId="0A88060C" w14:textId="4DD1A7EB" w:rsidR="002B7523" w:rsidRDefault="002B7523" w:rsidP="00286B0C">
      <w:r>
        <w:t xml:space="preserve">Load/convert the data, I have kept this separate as to show the different functions and for testing. This screen will search for the files in the app folder, allow the user to </w:t>
      </w:r>
      <w:r w:rsidR="00F30A9A">
        <w:t>scroll through them, hear the recorded audio to make sure that it is the correct one and convert to a CSV format</w:t>
      </w:r>
      <w:r>
        <w:t>.</w:t>
      </w:r>
      <w:r w:rsidR="00720CB1">
        <w:t xml:space="preserve"> The conversion will move and create the files to another location with in a new folder. </w:t>
      </w:r>
    </w:p>
    <w:p w14:paraId="687EE3D3" w14:textId="12C6AB54" w:rsidR="00F30A9A" w:rsidRDefault="00F30A9A" w:rsidP="00286B0C">
      <w:r>
        <w:t xml:space="preserve">View Data, allows the user to </w:t>
      </w:r>
      <w:r w:rsidR="00125EB6">
        <w:t xml:space="preserve">view the converted data is a graphical format and see the statistical data created for </w:t>
      </w:r>
      <w:r w:rsidR="009232EC">
        <w:t>each audio file.</w:t>
      </w:r>
      <w:r w:rsidR="003D1D58">
        <w:t xml:space="preserve"> If the audio file has already been classified this will also be shown here</w:t>
      </w:r>
      <w:r w:rsidR="006B75E8">
        <w:t>.</w:t>
      </w:r>
    </w:p>
    <w:p w14:paraId="7E33DC45" w14:textId="2BDC2BD9" w:rsidR="008B022C" w:rsidRDefault="00E73F37" w:rsidP="00286B0C">
      <w:r>
        <w:t>Classify data will have the same select file system as the previous two screens and be able to process the data and return with an confirmation of it the audio file is showing signs of partial discharge or not.</w:t>
      </w:r>
    </w:p>
    <w:p w14:paraId="2F4A55EA" w14:textId="5403C533" w:rsidR="00DC2BA2" w:rsidRDefault="00DC2BA2" w:rsidP="00DC2BA2">
      <w:pPr>
        <w:pStyle w:val="Heading3"/>
      </w:pPr>
      <w:bookmarkStart w:id="22" w:name="_Toc290622669"/>
      <w:r>
        <w:t>Structural View</w:t>
      </w:r>
      <w:bookmarkEnd w:id="22"/>
    </w:p>
    <w:p w14:paraId="6EAE1462" w14:textId="66052A68" w:rsidR="00DC2BA2" w:rsidRDefault="00DC2BA2" w:rsidP="00DC2BA2">
      <w:r>
        <w:t>Class Diagram</w:t>
      </w:r>
    </w:p>
    <w:p w14:paraId="2750E8F1" w14:textId="6F38D535" w:rsidR="00DC2BA2" w:rsidRPr="00DC2BA2" w:rsidRDefault="00DC2BA2" w:rsidP="00DC2BA2">
      <w:r>
        <w:t>Object Diagram</w:t>
      </w:r>
    </w:p>
    <w:p w14:paraId="447764FA" w14:textId="2FB10687" w:rsidR="00E721D3" w:rsidRDefault="00DC2BA2" w:rsidP="00E721D3">
      <w:pPr>
        <w:pStyle w:val="Heading3"/>
      </w:pPr>
      <w:bookmarkStart w:id="23" w:name="_Toc290622670"/>
      <w:r>
        <w:t>Implementation View</w:t>
      </w:r>
      <w:bookmarkEnd w:id="23"/>
    </w:p>
    <w:p w14:paraId="35542A15" w14:textId="29AD670D" w:rsidR="00DC2BA2" w:rsidRDefault="00DC2BA2" w:rsidP="00DC2BA2">
      <w:r>
        <w:t>Component Diagram</w:t>
      </w:r>
    </w:p>
    <w:p w14:paraId="25F10083" w14:textId="693B5BB6" w:rsidR="00DC2BA2" w:rsidRDefault="00DC2BA2" w:rsidP="00DC2BA2">
      <w:pPr>
        <w:pStyle w:val="Heading3"/>
      </w:pPr>
      <w:bookmarkStart w:id="24" w:name="_Toc290622671"/>
      <w:r>
        <w:t>Behavioural View</w:t>
      </w:r>
      <w:bookmarkEnd w:id="24"/>
      <w:r>
        <w:t xml:space="preserve"> </w:t>
      </w:r>
    </w:p>
    <w:p w14:paraId="253A4E81" w14:textId="047B0322" w:rsidR="00DC2BA2" w:rsidRDefault="00DC2BA2" w:rsidP="00DC2BA2">
      <w:r>
        <w:t>Sequence Diagram</w:t>
      </w:r>
    </w:p>
    <w:p w14:paraId="48E2683B" w14:textId="1F11AF33" w:rsidR="00DC2BA2" w:rsidRDefault="00DC2BA2" w:rsidP="00DC2BA2">
      <w:r>
        <w:t>Activity Diagram</w:t>
      </w:r>
    </w:p>
    <w:p w14:paraId="2E2D315C" w14:textId="473ED580" w:rsidR="00022A83" w:rsidRPr="00FB0C2D" w:rsidRDefault="00DC2BA2" w:rsidP="00FB0C2D">
      <w:r>
        <w:t>State chart</w:t>
      </w:r>
    </w:p>
    <w:p w14:paraId="1E591212" w14:textId="77777777" w:rsidR="00A11B8A" w:rsidRDefault="00A11B8A" w:rsidP="004C12FA">
      <w:pPr>
        <w:pStyle w:val="Heading2"/>
      </w:pPr>
      <w:bookmarkStart w:id="25" w:name="_Toc222978600"/>
      <w:bookmarkStart w:id="26" w:name="_Toc290622672"/>
      <w:r>
        <w:t>User Interface Design</w:t>
      </w:r>
      <w:bookmarkEnd w:id="25"/>
      <w:bookmarkEnd w:id="26"/>
      <w:r>
        <w:t xml:space="preserve"> </w:t>
      </w:r>
    </w:p>
    <w:p w14:paraId="310E7B19" w14:textId="77777777" w:rsidR="00BA162E" w:rsidRDefault="00E721D3" w:rsidP="004C12FA">
      <w:r>
        <w:t>Screen shots</w:t>
      </w:r>
    </w:p>
    <w:p w14:paraId="64524049" w14:textId="77777777" w:rsidR="00BA162E" w:rsidRDefault="00BA162E" w:rsidP="00BA162E">
      <w:pPr>
        <w:keepNext/>
        <w:jc w:val="center"/>
      </w:pPr>
      <w:r>
        <w:rPr>
          <w:noProof/>
          <w:lang w:val="en-US" w:eastAsia="en-US"/>
        </w:rPr>
        <w:drawing>
          <wp:inline distT="0" distB="0" distL="0" distR="0" wp14:anchorId="33508F5B" wp14:editId="7D7F2BC4">
            <wp:extent cx="1502069" cy="2880000"/>
            <wp:effectExtent l="0" t="0" r="0" b="0"/>
            <wp:docPr id="3" name="Picture 3" descr="Macintosh HD:Users:Slaters:Desktop:Mock Screen shots Ma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laters:Desktop:Mock Screen shots Main 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2069" cy="2880000"/>
                    </a:xfrm>
                    <a:prstGeom prst="rect">
                      <a:avLst/>
                    </a:prstGeom>
                    <a:noFill/>
                    <a:ln>
                      <a:noFill/>
                    </a:ln>
                  </pic:spPr>
                </pic:pic>
              </a:graphicData>
            </a:graphic>
          </wp:inline>
        </w:drawing>
      </w:r>
    </w:p>
    <w:p w14:paraId="5A16F901" w14:textId="6A2E918F" w:rsidR="00A11B8A" w:rsidRDefault="00BA162E" w:rsidP="00BA162E">
      <w:pPr>
        <w:pStyle w:val="Caption"/>
        <w:jc w:val="center"/>
      </w:pPr>
      <w:bookmarkStart w:id="27" w:name="_Ref290567488"/>
      <w:r>
        <w:t xml:space="preserve">Figure </w:t>
      </w:r>
      <w:fldSimple w:instr=" SEQ Figure \* ARABIC ">
        <w:r w:rsidR="00816E42">
          <w:rPr>
            <w:noProof/>
          </w:rPr>
          <w:t>4</w:t>
        </w:r>
      </w:fldSimple>
      <w:bookmarkEnd w:id="27"/>
      <w:r>
        <w:t xml:space="preserve"> - Mock screen shot of the main menu</w:t>
      </w:r>
    </w:p>
    <w:p w14:paraId="35E97CB3" w14:textId="0E774F7F" w:rsidR="0006524E" w:rsidRDefault="0006524E" w:rsidP="0006524E">
      <w:r>
        <w:fldChar w:fldCharType="begin"/>
      </w:r>
      <w:r>
        <w:instrText xml:space="preserve"> REF _Ref290567488 \h </w:instrText>
      </w:r>
      <w:r>
        <w:fldChar w:fldCharType="separate"/>
      </w:r>
      <w:r>
        <w:t xml:space="preserve">Figure </w:t>
      </w:r>
      <w:r>
        <w:rPr>
          <w:noProof/>
        </w:rPr>
        <w:t>4</w:t>
      </w:r>
      <w:r>
        <w:fldChar w:fldCharType="end"/>
      </w:r>
      <w:r>
        <w:t xml:space="preserve"> showing the mock main menu of the app, had to be clean and simple as the end user will be an engineer will be in the field. </w:t>
      </w:r>
      <w:r w:rsidR="001759D0">
        <w:t xml:space="preserve">The engineer will be in full health and safety gear one of which will be gloves this is the reasoning for the big clear colour </w:t>
      </w:r>
      <w:r w:rsidR="00527E34">
        <w:t>coded buttons.</w:t>
      </w:r>
      <w:r w:rsidR="0053173C">
        <w:t xml:space="preserve"> </w:t>
      </w:r>
    </w:p>
    <w:p w14:paraId="3E855539" w14:textId="77777777" w:rsidR="0006524E" w:rsidRPr="0006524E" w:rsidRDefault="0006524E" w:rsidP="0006524E"/>
    <w:p w14:paraId="3AC49DBA" w14:textId="77777777" w:rsidR="003D6F02" w:rsidRDefault="003D6F02" w:rsidP="009A7AE3">
      <w:pPr>
        <w:keepNext/>
        <w:jc w:val="both"/>
      </w:pPr>
      <w:r>
        <w:rPr>
          <w:noProof/>
          <w:lang w:val="en-US" w:eastAsia="en-US"/>
        </w:rPr>
        <w:drawing>
          <wp:inline distT="0" distB="0" distL="0" distR="0" wp14:anchorId="1B859D4F" wp14:editId="08CA5425">
            <wp:extent cx="5346727" cy="2880000"/>
            <wp:effectExtent l="0" t="0" r="0" b="0"/>
            <wp:docPr id="4" name="Picture 4" descr="Macintosh HD:Users:Slaters:Desktop:Mock screen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laters:Desktop:Mock screen rec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27" cy="2880000"/>
                    </a:xfrm>
                    <a:prstGeom prst="rect">
                      <a:avLst/>
                    </a:prstGeom>
                    <a:noFill/>
                    <a:ln>
                      <a:noFill/>
                    </a:ln>
                  </pic:spPr>
                </pic:pic>
              </a:graphicData>
            </a:graphic>
          </wp:inline>
        </w:drawing>
      </w:r>
    </w:p>
    <w:p w14:paraId="17931CCE" w14:textId="249C72A9" w:rsidR="00BA162E" w:rsidRDefault="003D6F02" w:rsidP="003D6F02">
      <w:pPr>
        <w:pStyle w:val="Caption"/>
        <w:jc w:val="center"/>
      </w:pPr>
      <w:bookmarkStart w:id="28" w:name="_Ref290568299"/>
      <w:r>
        <w:t xml:space="preserve">Figure </w:t>
      </w:r>
      <w:fldSimple w:instr=" SEQ Figure \* ARABIC ">
        <w:r w:rsidR="00816E42">
          <w:rPr>
            <w:noProof/>
          </w:rPr>
          <w:t>5</w:t>
        </w:r>
      </w:fldSimple>
      <w:bookmarkEnd w:id="28"/>
      <w:r>
        <w:t xml:space="preserve"> - Mock screen of the recording process</w:t>
      </w:r>
    </w:p>
    <w:p w14:paraId="47DE24E6" w14:textId="1738EC17" w:rsidR="009A7AE3" w:rsidRDefault="00F43463" w:rsidP="009A7AE3">
      <w:r>
        <w:fldChar w:fldCharType="begin"/>
      </w:r>
      <w:r>
        <w:instrText xml:space="preserve"> REF _Ref290568299 \h </w:instrText>
      </w:r>
      <w:r>
        <w:fldChar w:fldCharType="separate"/>
      </w:r>
      <w:r>
        <w:t xml:space="preserve">Figure </w:t>
      </w:r>
      <w:r>
        <w:rPr>
          <w:noProof/>
        </w:rPr>
        <w:t>5</w:t>
      </w:r>
      <w:r>
        <w:fldChar w:fldCharType="end"/>
      </w:r>
      <w:r>
        <w:t xml:space="preserve"> shows the flow of screens to record the audio. The record button is as big as it can be on the android screen. By having the </w:t>
      </w:r>
      <w:r w:rsidR="002526E0">
        <w:t xml:space="preserve">speaker once the user has clicked record it allows a feedback to the user of the volume level of the recording.  </w:t>
      </w:r>
    </w:p>
    <w:p w14:paraId="277BBA38" w14:textId="77777777" w:rsidR="00BE78C8" w:rsidRDefault="00BE78C8" w:rsidP="009A7AE3"/>
    <w:p w14:paraId="55097DA8" w14:textId="1436D16D" w:rsidR="00BE78C8" w:rsidRPr="009A7AE3" w:rsidRDefault="00BE78C8" w:rsidP="009A7AE3">
      <w:r>
        <w:t xml:space="preserve">After some iteration when implementing this screen and </w:t>
      </w:r>
      <w:r w:rsidR="00C81447">
        <w:t>feedback</w:t>
      </w:r>
      <w:r>
        <w:t xml:space="preserve"> from the customer</w:t>
      </w:r>
      <w:r w:rsidR="00C81447">
        <w:t>,</w:t>
      </w:r>
      <w:r>
        <w:t xml:space="preserve"> the speaker got changed to a real-time graph showing the changing </w:t>
      </w:r>
      <w:r w:rsidR="00C81447">
        <w:t xml:space="preserve">in the recording volume input. Once finished the </w:t>
      </w:r>
      <w:r w:rsidR="007947F6">
        <w:t>10-second</w:t>
      </w:r>
      <w:r w:rsidR="00C81447">
        <w:t xml:space="preserve"> recording it will not automatically take the user to save the file but rather allow the user to decide if they would like to save it.</w:t>
      </w:r>
    </w:p>
    <w:p w14:paraId="132BC4A4" w14:textId="77777777" w:rsidR="009A7AE3" w:rsidRDefault="009A7AE3" w:rsidP="009A7AE3">
      <w:pPr>
        <w:keepNext/>
        <w:jc w:val="center"/>
      </w:pPr>
      <w:r>
        <w:rPr>
          <w:noProof/>
          <w:lang w:val="en-US" w:eastAsia="en-US"/>
        </w:rPr>
        <w:drawing>
          <wp:inline distT="0" distB="0" distL="0" distR="0" wp14:anchorId="73ACFE5D" wp14:editId="1284EB18">
            <wp:extent cx="3525664" cy="2880000"/>
            <wp:effectExtent l="0" t="0" r="5080" b="0"/>
            <wp:docPr id="5" name="Picture 5" descr="Macintosh HD:Users:Slaters:Desktop:Mock screen 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laters:Desktop:Mock screen Conve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5664" cy="2880000"/>
                    </a:xfrm>
                    <a:prstGeom prst="rect">
                      <a:avLst/>
                    </a:prstGeom>
                    <a:noFill/>
                    <a:ln>
                      <a:noFill/>
                    </a:ln>
                  </pic:spPr>
                </pic:pic>
              </a:graphicData>
            </a:graphic>
          </wp:inline>
        </w:drawing>
      </w:r>
    </w:p>
    <w:p w14:paraId="49CDED7B" w14:textId="3B0D86B0" w:rsidR="003D6F02" w:rsidRDefault="009A7AE3" w:rsidP="009A7AE3">
      <w:pPr>
        <w:pStyle w:val="Caption"/>
        <w:jc w:val="center"/>
      </w:pPr>
      <w:bookmarkStart w:id="29" w:name="_Ref290569510"/>
      <w:r>
        <w:t xml:space="preserve">Figure </w:t>
      </w:r>
      <w:fldSimple w:instr=" SEQ Figure \* ARABIC ">
        <w:r w:rsidR="00816E42">
          <w:rPr>
            <w:noProof/>
          </w:rPr>
          <w:t>6</w:t>
        </w:r>
      </w:fldSimple>
      <w:bookmarkEnd w:id="29"/>
      <w:r>
        <w:t xml:space="preserve"> </w:t>
      </w:r>
      <w:r w:rsidR="00B42F0F">
        <w:t>–</w:t>
      </w:r>
      <w:r>
        <w:t xml:space="preserve"> </w:t>
      </w:r>
      <w:r w:rsidR="00B42F0F">
        <w:t xml:space="preserve">Mock </w:t>
      </w:r>
      <w:r>
        <w:t>Convert Audio file to data Screen</w:t>
      </w:r>
    </w:p>
    <w:p w14:paraId="313E0B2F" w14:textId="104C4593" w:rsidR="004653E1" w:rsidRDefault="00B42F0F" w:rsidP="004653E1">
      <w:r>
        <w:fldChar w:fldCharType="begin"/>
      </w:r>
      <w:r>
        <w:instrText xml:space="preserve"> REF _Ref290569510 \h </w:instrText>
      </w:r>
      <w:r>
        <w:fldChar w:fldCharType="separate"/>
      </w:r>
      <w:r>
        <w:t xml:space="preserve">Figure </w:t>
      </w:r>
      <w:r>
        <w:rPr>
          <w:noProof/>
        </w:rPr>
        <w:t>6</w:t>
      </w:r>
      <w:r>
        <w:fldChar w:fldCharType="end"/>
      </w:r>
      <w:r>
        <w:t xml:space="preserve"> is showing how the user can convert the data </w:t>
      </w:r>
      <w:r w:rsidR="007051BF">
        <w:t>from the audio WAV format to a CSV</w:t>
      </w:r>
      <w:r w:rsidR="004F4C14">
        <w:t xml:space="preserve"> file. </w:t>
      </w:r>
      <w:r w:rsidR="00862F19">
        <w:t>The file selector screen will be the same across</w:t>
      </w:r>
      <w:r w:rsidR="00747F4A">
        <w:t xml:space="preserve"> all screens and will provide </w:t>
      </w:r>
      <w:r w:rsidR="003B6589">
        <w:t xml:space="preserve">the user with the list of files save on the device. </w:t>
      </w:r>
    </w:p>
    <w:p w14:paraId="5915CF06" w14:textId="6A8E3398" w:rsidR="003B6589" w:rsidRDefault="003B6589" w:rsidP="004653E1">
      <w:r>
        <w:t xml:space="preserve">Once the </w:t>
      </w:r>
      <w:r w:rsidR="00E73504">
        <w:t>user</w:t>
      </w:r>
      <w:r>
        <w:t xml:space="preserve"> has selected the file it takes </w:t>
      </w:r>
      <w:r w:rsidR="0081445D">
        <w:t xml:space="preserve">them to the convert screen that allows the user to playback the audio file </w:t>
      </w:r>
      <w:r w:rsidR="000734C4">
        <w:t>or</w:t>
      </w:r>
      <w:r w:rsidR="0081445D">
        <w:t xml:space="preserve"> </w:t>
      </w:r>
      <w:r w:rsidR="00B93B00">
        <w:t>convert</w:t>
      </w:r>
      <w:r w:rsidR="00EB1324">
        <w:t xml:space="preserve"> it</w:t>
      </w:r>
      <w:r w:rsidR="0081445D">
        <w:t>.</w:t>
      </w:r>
    </w:p>
    <w:p w14:paraId="0ED94F2B" w14:textId="77777777" w:rsidR="00B42F0F" w:rsidRPr="004653E1" w:rsidRDefault="00B42F0F" w:rsidP="004653E1"/>
    <w:p w14:paraId="6FBDCEFD" w14:textId="77777777" w:rsidR="009A7AE3" w:rsidRDefault="009A7AE3" w:rsidP="009A7AE3">
      <w:pPr>
        <w:keepNext/>
        <w:jc w:val="center"/>
      </w:pPr>
      <w:r>
        <w:rPr>
          <w:noProof/>
          <w:lang w:val="en-US" w:eastAsia="en-US"/>
        </w:rPr>
        <w:drawing>
          <wp:inline distT="0" distB="0" distL="0" distR="0" wp14:anchorId="277652ED" wp14:editId="391DD588">
            <wp:extent cx="3494737" cy="2880000"/>
            <wp:effectExtent l="0" t="0" r="10795" b="0"/>
            <wp:docPr id="6" name="Picture 6" descr="Macintosh HD:Users:Slaters:Desktop:Mock Screen View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laters:Desktop:Mock Screen View 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737" cy="2880000"/>
                    </a:xfrm>
                    <a:prstGeom prst="rect">
                      <a:avLst/>
                    </a:prstGeom>
                    <a:noFill/>
                    <a:ln>
                      <a:noFill/>
                    </a:ln>
                  </pic:spPr>
                </pic:pic>
              </a:graphicData>
            </a:graphic>
          </wp:inline>
        </w:drawing>
      </w:r>
    </w:p>
    <w:p w14:paraId="68CEEB29" w14:textId="250E8055" w:rsidR="009A7AE3" w:rsidRDefault="009A7AE3" w:rsidP="009A7AE3">
      <w:pPr>
        <w:pStyle w:val="Caption"/>
        <w:jc w:val="center"/>
      </w:pPr>
      <w:bookmarkStart w:id="30" w:name="_Ref290623091"/>
      <w:r>
        <w:t xml:space="preserve">Figure </w:t>
      </w:r>
      <w:fldSimple w:instr=" SEQ Figure \* ARABIC ">
        <w:r w:rsidR="00816E42">
          <w:rPr>
            <w:noProof/>
          </w:rPr>
          <w:t>7</w:t>
        </w:r>
      </w:fldSimple>
      <w:bookmarkEnd w:id="30"/>
      <w:r>
        <w:t xml:space="preserve"> - View data screen</w:t>
      </w:r>
    </w:p>
    <w:p w14:paraId="0F7345BA" w14:textId="7A97CE65" w:rsidR="003D0E63" w:rsidRPr="003D0E63" w:rsidRDefault="003D0E63" w:rsidP="003D0E63">
      <w:r>
        <w:fldChar w:fldCharType="begin"/>
      </w:r>
      <w:r>
        <w:instrText xml:space="preserve"> REF _Ref290623091 \h </w:instrText>
      </w:r>
      <w:r>
        <w:fldChar w:fldCharType="separate"/>
      </w:r>
      <w:r>
        <w:t xml:space="preserve">Figure </w:t>
      </w:r>
      <w:r>
        <w:rPr>
          <w:noProof/>
        </w:rPr>
        <w:t>7</w:t>
      </w:r>
      <w:r>
        <w:fldChar w:fldCharType="end"/>
      </w:r>
      <w:r>
        <w:t xml:space="preserve"> is how to show the data once converted. The select file window will only show the </w:t>
      </w:r>
      <w:r w:rsidR="003F5894">
        <w:t xml:space="preserve">converted data </w:t>
      </w:r>
      <w:bookmarkStart w:id="31" w:name="_GoBack"/>
      <w:bookmarkEnd w:id="31"/>
    </w:p>
    <w:p w14:paraId="4DE1E55B" w14:textId="77777777" w:rsidR="009A7AE3" w:rsidRDefault="009A7AE3" w:rsidP="009A7AE3"/>
    <w:p w14:paraId="08AFE153" w14:textId="77777777" w:rsidR="009A7AE3" w:rsidRDefault="009A7AE3" w:rsidP="009A7AE3">
      <w:pPr>
        <w:keepNext/>
        <w:jc w:val="center"/>
      </w:pPr>
      <w:r>
        <w:rPr>
          <w:noProof/>
          <w:lang w:val="en-US" w:eastAsia="en-US"/>
        </w:rPr>
        <w:drawing>
          <wp:inline distT="0" distB="0" distL="0" distR="0" wp14:anchorId="1674BF1C" wp14:editId="5F33E2AB">
            <wp:extent cx="4004060" cy="3240000"/>
            <wp:effectExtent l="0" t="0" r="9525" b="11430"/>
            <wp:docPr id="7" name="Picture 7" descr="Macintosh HD:Users:Slaters:Desktop:Mock screen 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laters:Desktop:Mock screen classif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4060" cy="3240000"/>
                    </a:xfrm>
                    <a:prstGeom prst="rect">
                      <a:avLst/>
                    </a:prstGeom>
                    <a:noFill/>
                    <a:ln>
                      <a:noFill/>
                    </a:ln>
                  </pic:spPr>
                </pic:pic>
              </a:graphicData>
            </a:graphic>
          </wp:inline>
        </w:drawing>
      </w:r>
    </w:p>
    <w:p w14:paraId="6E28A906" w14:textId="286E0A39" w:rsidR="009A7AE3" w:rsidRPr="009A7AE3" w:rsidRDefault="009A7AE3" w:rsidP="009A7AE3">
      <w:pPr>
        <w:pStyle w:val="Caption"/>
        <w:jc w:val="center"/>
      </w:pPr>
      <w:r>
        <w:t xml:space="preserve">Figure </w:t>
      </w:r>
      <w:fldSimple w:instr=" SEQ Figure \* ARABIC ">
        <w:r w:rsidR="00816E42">
          <w:rPr>
            <w:noProof/>
          </w:rPr>
          <w:t>8</w:t>
        </w:r>
      </w:fldSimple>
      <w:r>
        <w:t xml:space="preserve"> - Classification screen</w:t>
      </w:r>
    </w:p>
    <w:p w14:paraId="3E5B8B9B" w14:textId="77777777" w:rsidR="00EA2A56" w:rsidRDefault="00EA2A56" w:rsidP="004C12FA">
      <w:pPr>
        <w:pStyle w:val="Heading2"/>
      </w:pPr>
      <w:bookmarkStart w:id="32" w:name="_Toc222978601"/>
      <w:bookmarkStart w:id="33" w:name="_Toc290622673"/>
      <w:r>
        <w:t>Other Relevant Sections</w:t>
      </w:r>
      <w:bookmarkEnd w:id="32"/>
      <w:bookmarkEnd w:id="33"/>
    </w:p>
    <w:p w14:paraId="590796E5" w14:textId="39B32E1C" w:rsidR="00A11B8A" w:rsidRDefault="00E721D3" w:rsidP="004C12FA">
      <w:r>
        <w:t xml:space="preserve">Data storing </w:t>
      </w:r>
    </w:p>
    <w:p w14:paraId="70A30993" w14:textId="6F7863D8" w:rsidR="00E721D3" w:rsidRDefault="00E721D3" w:rsidP="004C12FA">
      <w:r>
        <w:t xml:space="preserve">Data </w:t>
      </w:r>
      <w:r w:rsidR="003D6F02">
        <w:t>structures</w:t>
      </w:r>
    </w:p>
    <w:p w14:paraId="1334A403" w14:textId="77777777" w:rsidR="001F35A4" w:rsidRPr="00102D97" w:rsidRDefault="001B459E" w:rsidP="004C12FA">
      <w:pPr>
        <w:rPr>
          <w:rFonts w:asciiTheme="majorHAnsi" w:eastAsiaTheme="majorEastAsia" w:hAnsiTheme="majorHAnsi" w:cstheme="majorBidi"/>
          <w:sz w:val="32"/>
          <w:szCs w:val="32"/>
        </w:rPr>
      </w:pPr>
      <w:r>
        <w:br w:type="page"/>
      </w:r>
    </w:p>
    <w:p w14:paraId="6584D23E" w14:textId="77777777" w:rsidR="00806CFF" w:rsidRDefault="00711DBE" w:rsidP="004C12FA">
      <w:pPr>
        <w:pStyle w:val="Heading1"/>
      </w:pPr>
      <w:bookmarkStart w:id="34" w:name="_Toc222978602"/>
      <w:bookmarkStart w:id="35" w:name="_Toc290622674"/>
      <w:r>
        <w:t>Implementation</w:t>
      </w:r>
      <w:bookmarkEnd w:id="16"/>
      <w:bookmarkEnd w:id="34"/>
      <w:bookmarkEnd w:id="35"/>
    </w:p>
    <w:p w14:paraId="50E94C3D" w14:textId="77777777" w:rsidR="00E86350" w:rsidRDefault="00107B2E" w:rsidP="004C12FA">
      <w:pPr>
        <w:rPr>
          <w:lang w:val="en-US"/>
        </w:rPr>
      </w:pPr>
      <w:bookmarkStart w:id="36" w:name="_Toc192777712"/>
      <w:r w:rsidRPr="00107B2E">
        <w:rPr>
          <w:lang w:val="en-US"/>
        </w:rPr>
        <w:t>The implementation should look at any issues you encountered as you tried to implement your design.</w:t>
      </w:r>
    </w:p>
    <w:p w14:paraId="1A3C20A7" w14:textId="77777777" w:rsidR="00DB45AD" w:rsidRDefault="00DB45AD" w:rsidP="004C12FA">
      <w:pPr>
        <w:rPr>
          <w:lang w:val="en-US"/>
        </w:rPr>
      </w:pPr>
    </w:p>
    <w:p w14:paraId="0FBD6430" w14:textId="7BCF049C" w:rsidR="00DB45AD" w:rsidRDefault="00DB45AD" w:rsidP="004C12FA">
      <w:pPr>
        <w:rPr>
          <w:lang w:val="en-US"/>
        </w:rPr>
      </w:pPr>
      <w:r>
        <w:rPr>
          <w:lang w:val="en-US"/>
        </w:rPr>
        <w:t>Spike work</w:t>
      </w:r>
    </w:p>
    <w:p w14:paraId="70836538" w14:textId="63A23873" w:rsidR="00DB45AD" w:rsidRDefault="00DB45AD" w:rsidP="004C12FA">
      <w:pPr>
        <w:rPr>
          <w:lang w:val="en-US"/>
        </w:rPr>
      </w:pPr>
      <w:r>
        <w:rPr>
          <w:lang w:val="en-US"/>
        </w:rPr>
        <w:tab/>
        <w:t>App in general to know the differences in the new API</w:t>
      </w:r>
    </w:p>
    <w:p w14:paraId="4FF0CAD5" w14:textId="242B77B9" w:rsidR="00DB45AD" w:rsidRDefault="00DB45AD" w:rsidP="00DB45AD">
      <w:pPr>
        <w:ind w:left="1440"/>
        <w:rPr>
          <w:lang w:val="en-US"/>
        </w:rPr>
      </w:pPr>
      <w:r>
        <w:rPr>
          <w:lang w:val="en-US"/>
        </w:rPr>
        <w:t>However I still worked on android 4.4 onwards so I didn’t need to worry too much</w:t>
      </w:r>
      <w:r w:rsidR="00142AD3">
        <w:rPr>
          <w:lang w:val="en-US"/>
        </w:rPr>
        <w:tab/>
      </w:r>
    </w:p>
    <w:p w14:paraId="7466BB47" w14:textId="14194D63" w:rsidR="00142AD3" w:rsidRDefault="00142AD3" w:rsidP="00DB45AD">
      <w:pPr>
        <w:ind w:left="1440"/>
        <w:rPr>
          <w:lang w:val="en-US"/>
        </w:rPr>
      </w:pPr>
      <w:r>
        <w:rPr>
          <w:lang w:val="en-US"/>
        </w:rPr>
        <w:t>New rules on reading directories, not to hard to understand and made a new class to read/write files in java</w:t>
      </w:r>
    </w:p>
    <w:p w14:paraId="69B20DE5" w14:textId="79731430" w:rsidR="00DB45AD" w:rsidRDefault="00DB45AD" w:rsidP="00DB45AD">
      <w:pPr>
        <w:rPr>
          <w:lang w:val="en-US"/>
        </w:rPr>
      </w:pPr>
      <w:r>
        <w:rPr>
          <w:lang w:val="en-US"/>
        </w:rPr>
        <w:tab/>
      </w:r>
    </w:p>
    <w:p w14:paraId="21C0B882" w14:textId="00DDBA5E" w:rsidR="00DB45AD" w:rsidRDefault="00DB45AD" w:rsidP="00DB45AD">
      <w:pPr>
        <w:rPr>
          <w:lang w:val="en-US"/>
        </w:rPr>
      </w:pPr>
      <w:r>
        <w:rPr>
          <w:lang w:val="en-US"/>
        </w:rPr>
        <w:tab/>
        <w:t>Feature extraction</w:t>
      </w:r>
    </w:p>
    <w:p w14:paraId="769D0535" w14:textId="0CAC39E5" w:rsidR="00DB45AD" w:rsidRDefault="00DB45AD" w:rsidP="00DB45AD">
      <w:pPr>
        <w:rPr>
          <w:lang w:val="en-US"/>
        </w:rPr>
      </w:pPr>
      <w:r>
        <w:rPr>
          <w:lang w:val="en-US"/>
        </w:rPr>
        <w:tab/>
      </w:r>
      <w:r>
        <w:rPr>
          <w:lang w:val="en-US"/>
        </w:rPr>
        <w:tab/>
        <w:t xml:space="preserve">Started with using </w:t>
      </w:r>
      <w:proofErr w:type="spellStart"/>
      <w:r>
        <w:rPr>
          <w:lang w:val="en-US"/>
        </w:rPr>
        <w:t>scilab</w:t>
      </w:r>
      <w:proofErr w:type="spellEnd"/>
      <w:r>
        <w:rPr>
          <w:lang w:val="en-US"/>
        </w:rPr>
        <w:t xml:space="preserve"> to conv</w:t>
      </w:r>
      <w:r w:rsidR="008E0684">
        <w:rPr>
          <w:lang w:val="en-US"/>
        </w:rPr>
        <w:t xml:space="preserve">ert the wav file to a </w:t>
      </w:r>
      <w:proofErr w:type="spellStart"/>
      <w:r w:rsidR="008E0684">
        <w:rPr>
          <w:lang w:val="en-US"/>
        </w:rPr>
        <w:t>csv</w:t>
      </w:r>
      <w:proofErr w:type="spellEnd"/>
      <w:r w:rsidR="008E0684">
        <w:rPr>
          <w:lang w:val="en-US"/>
        </w:rPr>
        <w:t xml:space="preserve"> file</w:t>
      </w:r>
    </w:p>
    <w:p w14:paraId="30C4241E" w14:textId="62DD3151" w:rsidR="00E86350" w:rsidRDefault="008E0684" w:rsidP="00686C10">
      <w:pPr>
        <w:ind w:firstLine="720"/>
        <w:rPr>
          <w:lang w:val="en-US"/>
        </w:rPr>
      </w:pPr>
      <w:r>
        <w:rPr>
          <w:lang w:val="en-US"/>
        </w:rPr>
        <w:tab/>
      </w:r>
      <w:r>
        <w:rPr>
          <w:lang w:val="en-US"/>
        </w:rPr>
        <w:tab/>
        <w:t>Did this so</w:t>
      </w:r>
      <w:r w:rsidR="00686C10">
        <w:rPr>
          <w:lang w:val="en-US"/>
        </w:rPr>
        <w:t xml:space="preserve"> I could try and find my own features to extract </w:t>
      </w:r>
    </w:p>
    <w:p w14:paraId="24B1AE67" w14:textId="20447CBE" w:rsidR="00686C10" w:rsidRDefault="00686C10" w:rsidP="00686C10">
      <w:pPr>
        <w:ind w:left="2880"/>
        <w:rPr>
          <w:lang w:val="en-US"/>
        </w:rPr>
      </w:pPr>
      <w:r>
        <w:rPr>
          <w:lang w:val="en-US"/>
        </w:rPr>
        <w:t xml:space="preserve">I found this very difficult as at this point I </w:t>
      </w:r>
      <w:r w:rsidR="00796DE1">
        <w:rPr>
          <w:lang w:val="en-US"/>
        </w:rPr>
        <w:t>only</w:t>
      </w:r>
      <w:r>
        <w:rPr>
          <w:lang w:val="en-US"/>
        </w:rPr>
        <w:t xml:space="preserve"> had one wav file to use and was not sure if what I was finding was of any relevance.</w:t>
      </w:r>
    </w:p>
    <w:p w14:paraId="39D60727" w14:textId="5987466A" w:rsidR="00686C10" w:rsidRDefault="00686C10" w:rsidP="00796DE1">
      <w:pPr>
        <w:ind w:left="2160"/>
        <w:rPr>
          <w:lang w:val="en-US"/>
        </w:rPr>
      </w:pPr>
      <w:r>
        <w:rPr>
          <w:lang w:val="en-US"/>
        </w:rPr>
        <w:t xml:space="preserve">I thought I had found a very good feature as the </w:t>
      </w:r>
      <w:proofErr w:type="gramStart"/>
      <w:r>
        <w:rPr>
          <w:lang w:val="en-US"/>
        </w:rPr>
        <w:t>one wav</w:t>
      </w:r>
      <w:proofErr w:type="gramEnd"/>
      <w:r>
        <w:rPr>
          <w:lang w:val="en-US"/>
        </w:rPr>
        <w:t xml:space="preserve"> file </w:t>
      </w:r>
      <w:r w:rsidR="00796DE1">
        <w:rPr>
          <w:lang w:val="en-US"/>
        </w:rPr>
        <w:t>had very clear spikes so I worked on finding the spike and features from this.</w:t>
      </w:r>
    </w:p>
    <w:p w14:paraId="47D8A2D1" w14:textId="7D11F0FB" w:rsidR="00796DE1" w:rsidRDefault="00796DE1" w:rsidP="00796DE1">
      <w:pPr>
        <w:ind w:left="720"/>
        <w:rPr>
          <w:lang w:val="en-US"/>
        </w:rPr>
      </w:pPr>
      <w:r>
        <w:rPr>
          <w:lang w:val="en-US"/>
        </w:rPr>
        <w:t xml:space="preserve">Finally getting data from (Late March) EA Technology now having 20 files </w:t>
      </w:r>
      <w:r w:rsidR="005C16D8">
        <w:rPr>
          <w:lang w:val="en-US"/>
        </w:rPr>
        <w:t>to classify</w:t>
      </w:r>
      <w:r>
        <w:rPr>
          <w:lang w:val="en-US"/>
        </w:rPr>
        <w:t xml:space="preserve"> and to pick </w:t>
      </w:r>
      <w:r w:rsidR="00142AD3">
        <w:rPr>
          <w:lang w:val="en-US"/>
        </w:rPr>
        <w:t>features.</w:t>
      </w:r>
    </w:p>
    <w:p w14:paraId="3BA326BD" w14:textId="11DAA789" w:rsidR="00142AD3" w:rsidRDefault="00142AD3" w:rsidP="00142AD3">
      <w:pPr>
        <w:ind w:left="1440"/>
        <w:rPr>
          <w:lang w:val="en-US"/>
        </w:rPr>
      </w:pPr>
      <w:r>
        <w:rPr>
          <w:lang w:val="en-US"/>
        </w:rPr>
        <w:t xml:space="preserve">The spike work I had done on the previous file had to relevance to the new data </w:t>
      </w:r>
    </w:p>
    <w:p w14:paraId="21F3679D" w14:textId="73DC62C6" w:rsidR="00142AD3" w:rsidRDefault="00142AD3" w:rsidP="00142AD3">
      <w:pPr>
        <w:rPr>
          <w:lang w:val="en-US"/>
        </w:rPr>
      </w:pPr>
      <w:r>
        <w:rPr>
          <w:lang w:val="en-US"/>
        </w:rPr>
        <w:tab/>
      </w:r>
    </w:p>
    <w:p w14:paraId="0C5A00C6" w14:textId="08D7E009" w:rsidR="00142AD3" w:rsidRDefault="00142AD3" w:rsidP="0042481F">
      <w:pPr>
        <w:ind w:left="720"/>
        <w:rPr>
          <w:lang w:val="en-US"/>
        </w:rPr>
      </w:pPr>
      <w:r>
        <w:rPr>
          <w:lang w:val="en-US"/>
        </w:rPr>
        <w:t>Some work into reading a wav file in java on android</w:t>
      </w:r>
      <w:r w:rsidR="0042481F">
        <w:rPr>
          <w:lang w:val="en-US"/>
        </w:rPr>
        <w:t>, failed and after a meeting with EA they use a C library that meant I had to add C support into the android app</w:t>
      </w:r>
    </w:p>
    <w:p w14:paraId="410F2D71" w14:textId="77777777" w:rsidR="00796DE1" w:rsidRDefault="00796DE1" w:rsidP="00796DE1">
      <w:pPr>
        <w:rPr>
          <w:lang w:val="en-US"/>
        </w:rPr>
      </w:pPr>
    </w:p>
    <w:p w14:paraId="5859143D" w14:textId="77777777" w:rsidR="003303CC" w:rsidRDefault="00107B2E" w:rsidP="004C12FA">
      <w:pPr>
        <w:rPr>
          <w:lang w:val="en-US"/>
        </w:rPr>
      </w:pPr>
      <w:r w:rsidRPr="00107B2E">
        <w:rPr>
          <w:lang w:val="en-US"/>
        </w:rPr>
        <w:t>During the work, you might have found that elements of your design were unnecessary or overly complex</w:t>
      </w:r>
      <w:proofErr w:type="gramStart"/>
      <w:r w:rsidR="007A66BC">
        <w:rPr>
          <w:lang w:val="en-US"/>
        </w:rPr>
        <w:t>;</w:t>
      </w:r>
      <w:proofErr w:type="gramEnd"/>
    </w:p>
    <w:p w14:paraId="12C12338" w14:textId="73294E46" w:rsidR="00CD540C" w:rsidRDefault="00CD540C" w:rsidP="004C12FA">
      <w:pPr>
        <w:rPr>
          <w:lang w:val="en-US"/>
        </w:rPr>
      </w:pPr>
      <w:r>
        <w:rPr>
          <w:lang w:val="en-US"/>
        </w:rPr>
        <w:tab/>
        <w:t>UI changed massively and I incorporated many of the functions into one,</w:t>
      </w:r>
    </w:p>
    <w:p w14:paraId="009BC6E1" w14:textId="40FC24E4" w:rsidR="00CD540C" w:rsidRDefault="00CD540C" w:rsidP="004C12FA">
      <w:pPr>
        <w:rPr>
          <w:lang w:val="en-US"/>
        </w:rPr>
      </w:pPr>
      <w:r>
        <w:rPr>
          <w:lang w:val="en-US"/>
        </w:rPr>
        <w:tab/>
      </w:r>
      <w:r>
        <w:rPr>
          <w:lang w:val="en-US"/>
        </w:rPr>
        <w:tab/>
        <w:t>So left with record and classify the data.</w:t>
      </w:r>
    </w:p>
    <w:p w14:paraId="45501CF4" w14:textId="77777777" w:rsidR="003303CC" w:rsidRDefault="003303CC" w:rsidP="004C12FA">
      <w:pPr>
        <w:rPr>
          <w:lang w:val="en-US"/>
        </w:rPr>
      </w:pPr>
      <w:r>
        <w:rPr>
          <w:lang w:val="en-US"/>
        </w:rPr>
        <w:t>P</w:t>
      </w:r>
      <w:r w:rsidR="00107B2E" w:rsidRPr="00107B2E">
        <w:rPr>
          <w:lang w:val="en-US"/>
        </w:rPr>
        <w:t xml:space="preserve">erhaps third party libraries were available that simplified some of the functions that you intended to implement. </w:t>
      </w:r>
    </w:p>
    <w:p w14:paraId="465AFE9D" w14:textId="7EDA315A" w:rsidR="003303CC" w:rsidRDefault="00EF10F1" w:rsidP="004C12FA">
      <w:pPr>
        <w:rPr>
          <w:lang w:val="en-US"/>
        </w:rPr>
      </w:pPr>
      <w:r>
        <w:rPr>
          <w:lang w:val="en-US"/>
        </w:rPr>
        <w:tab/>
        <w:t>The C lib for loading a wav files</w:t>
      </w:r>
    </w:p>
    <w:p w14:paraId="19D79775" w14:textId="2AFDE0BA" w:rsidR="00EF10F1" w:rsidRDefault="00EF10F1" w:rsidP="00EF10F1">
      <w:pPr>
        <w:ind w:left="720"/>
        <w:rPr>
          <w:lang w:val="en-US"/>
        </w:rPr>
      </w:pPr>
      <w:r>
        <w:rPr>
          <w:lang w:val="en-US"/>
        </w:rPr>
        <w:t xml:space="preserve">Used </w:t>
      </w:r>
      <w:proofErr w:type="gramStart"/>
      <w:r>
        <w:rPr>
          <w:lang w:val="en-US"/>
        </w:rPr>
        <w:t>a</w:t>
      </w:r>
      <w:proofErr w:type="gramEnd"/>
      <w:r>
        <w:rPr>
          <w:lang w:val="en-US"/>
        </w:rPr>
        <w:t xml:space="preserve"> open source </w:t>
      </w:r>
      <w:proofErr w:type="spellStart"/>
      <w:r>
        <w:rPr>
          <w:lang w:val="en-US"/>
        </w:rPr>
        <w:t>jAudio</w:t>
      </w:r>
      <w:proofErr w:type="spellEnd"/>
      <w:r>
        <w:rPr>
          <w:lang w:val="en-US"/>
        </w:rPr>
        <w:t xml:space="preserve"> 2.0 to extract the features as I was running out of time and the previous </w:t>
      </w:r>
      <w:r w:rsidR="00D1465D">
        <w:rPr>
          <w:lang w:val="en-US"/>
        </w:rPr>
        <w:t>features was not very helpful.</w:t>
      </w:r>
    </w:p>
    <w:p w14:paraId="27F7F548" w14:textId="77777777" w:rsidR="00EF10F1" w:rsidRDefault="00EF10F1" w:rsidP="004C12FA">
      <w:pPr>
        <w:rPr>
          <w:lang w:val="en-US"/>
        </w:rPr>
      </w:pPr>
    </w:p>
    <w:p w14:paraId="3382757B" w14:textId="27E01213" w:rsidR="00107B2E" w:rsidRDefault="00107B2E" w:rsidP="004C12FA">
      <w:pPr>
        <w:rPr>
          <w:lang w:val="en-US"/>
        </w:rPr>
      </w:pPr>
      <w:r w:rsidRPr="00107B2E">
        <w:rPr>
          <w:lang w:val="en-US"/>
        </w:rPr>
        <w:t>If things were easier in some areas, then how did you adapt your project to take account of your findings?</w:t>
      </w:r>
    </w:p>
    <w:p w14:paraId="0A1EDDD6" w14:textId="77777777" w:rsidR="00A25051" w:rsidRDefault="00A25051" w:rsidP="004C12FA">
      <w:pPr>
        <w:rPr>
          <w:lang w:val="en-US"/>
        </w:rPr>
      </w:pPr>
    </w:p>
    <w:p w14:paraId="5D311EED" w14:textId="4196CEF6" w:rsidR="00A25051" w:rsidRDefault="00A25051" w:rsidP="0015318E">
      <w:pPr>
        <w:ind w:left="720"/>
        <w:rPr>
          <w:lang w:val="en-US"/>
        </w:rPr>
      </w:pPr>
      <w:r>
        <w:rPr>
          <w:lang w:val="en-US"/>
        </w:rPr>
        <w:t xml:space="preserve">With the restrictions on the </w:t>
      </w:r>
      <w:r w:rsidR="00506DBC">
        <w:rPr>
          <w:lang w:val="en-US"/>
        </w:rPr>
        <w:t>read write accessibility on Android now loading the file in File Chooser function was a lot easier than first thought.</w:t>
      </w:r>
    </w:p>
    <w:p w14:paraId="518E84E3" w14:textId="77777777" w:rsidR="0015318E" w:rsidRDefault="0015318E" w:rsidP="0015318E">
      <w:pPr>
        <w:ind w:left="720"/>
        <w:rPr>
          <w:lang w:val="en-US"/>
        </w:rPr>
      </w:pPr>
    </w:p>
    <w:p w14:paraId="638CEA47" w14:textId="30D1899E" w:rsidR="0015318E" w:rsidRDefault="0015318E" w:rsidP="0015318E">
      <w:pPr>
        <w:ind w:left="720"/>
        <w:rPr>
          <w:lang w:val="en-US"/>
        </w:rPr>
      </w:pPr>
      <w:r>
        <w:rPr>
          <w:lang w:val="en-US"/>
        </w:rPr>
        <w:t>Using</w:t>
      </w:r>
      <w:r w:rsidR="000F6BB8">
        <w:rPr>
          <w:lang w:val="en-US"/>
        </w:rPr>
        <w:t xml:space="preserve"> an</w:t>
      </w:r>
      <w:r>
        <w:rPr>
          <w:lang w:val="en-US"/>
        </w:rPr>
        <w:t xml:space="preserve"> automated feature extractor </w:t>
      </w:r>
      <w:r w:rsidR="00DB0315">
        <w:rPr>
          <w:lang w:val="en-US"/>
        </w:rPr>
        <w:t>in the end to gain the features to classify the data was very easy it took a long time finding a program that worked and came with appropriate</w:t>
      </w:r>
      <w:r w:rsidR="000F6BB8">
        <w:rPr>
          <w:lang w:val="en-US"/>
        </w:rPr>
        <w:t xml:space="preserve"> amount of features to be able to select what I want to find.</w:t>
      </w:r>
    </w:p>
    <w:p w14:paraId="6583EA3E" w14:textId="10BE2E29" w:rsidR="007235D5" w:rsidRDefault="00C44A40" w:rsidP="007235D5">
      <w:pPr>
        <w:ind w:left="1440"/>
        <w:rPr>
          <w:lang w:val="en-US"/>
        </w:rPr>
      </w:pPr>
      <w:r>
        <w:rPr>
          <w:lang w:val="en-US"/>
        </w:rPr>
        <w:t>It came with all the source code and trying to integrate the java code into the android app is very difficult</w:t>
      </w:r>
    </w:p>
    <w:p w14:paraId="76D2AF12" w14:textId="77777777" w:rsidR="00E86350" w:rsidRPr="00107B2E" w:rsidRDefault="00E86350" w:rsidP="004C12FA">
      <w:pPr>
        <w:rPr>
          <w:lang w:val="en-US"/>
        </w:rPr>
      </w:pPr>
    </w:p>
    <w:p w14:paraId="273C2882" w14:textId="36F856EB" w:rsidR="00107B2E" w:rsidRDefault="00107B2E" w:rsidP="004C12FA">
      <w:pPr>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6AFD8201" w14:textId="332F238B" w:rsidR="007235D5" w:rsidRDefault="007235D5" w:rsidP="007235D5">
      <w:pPr>
        <w:ind w:left="720"/>
        <w:rPr>
          <w:lang w:val="en-US"/>
        </w:rPr>
      </w:pPr>
      <w:r>
        <w:rPr>
          <w:lang w:val="en-US"/>
        </w:rPr>
        <w:t>I never would of guessed that having a CDA signed between a company and a University would of taken so long.</w:t>
      </w:r>
    </w:p>
    <w:p w14:paraId="6EDD19AE" w14:textId="77777777" w:rsidR="007235D5" w:rsidRDefault="007235D5" w:rsidP="007235D5">
      <w:pPr>
        <w:ind w:left="720"/>
        <w:rPr>
          <w:lang w:val="en-US"/>
        </w:rPr>
      </w:pPr>
    </w:p>
    <w:p w14:paraId="327364BD" w14:textId="3CB5F112" w:rsidR="007235D5" w:rsidRDefault="007235D5" w:rsidP="007235D5">
      <w:pPr>
        <w:ind w:left="720"/>
        <w:rPr>
          <w:lang w:val="en-US"/>
        </w:rPr>
      </w:pPr>
      <w:r>
        <w:rPr>
          <w:lang w:val="en-US"/>
        </w:rPr>
        <w:t xml:space="preserve">Not knowing that I needed to add native C support to the android app was not part of the plan and while was a small bump in the road it delayed some of </w:t>
      </w:r>
      <w:r w:rsidR="002649C6">
        <w:rPr>
          <w:lang w:val="en-US"/>
        </w:rPr>
        <w:t>plan however, the delay was nothing in the long run and I ended up with new added functionality with the C lib able to load any wav format and using an external Lib it means it is fully tested with a large community resource for any issues I may have using it</w:t>
      </w:r>
      <w:r w:rsidR="00FD6B07">
        <w:rPr>
          <w:lang w:val="en-US"/>
        </w:rPr>
        <w:t xml:space="preserve"> (With examples)</w:t>
      </w:r>
      <w:r w:rsidR="002649C6">
        <w:rPr>
          <w:lang w:val="en-US"/>
        </w:rPr>
        <w:t>.</w:t>
      </w:r>
    </w:p>
    <w:p w14:paraId="6BEDD54D" w14:textId="77777777" w:rsidR="000F258E" w:rsidRDefault="000F258E" w:rsidP="007235D5">
      <w:pPr>
        <w:ind w:left="720"/>
        <w:rPr>
          <w:lang w:val="en-US"/>
        </w:rPr>
      </w:pPr>
    </w:p>
    <w:p w14:paraId="1E1CCF9B" w14:textId="77777777" w:rsidR="000F258E" w:rsidRPr="00107B2E" w:rsidRDefault="000F258E" w:rsidP="007235D5">
      <w:pPr>
        <w:ind w:left="720"/>
        <w:rPr>
          <w:lang w:val="en-US"/>
        </w:rPr>
      </w:pPr>
    </w:p>
    <w:p w14:paraId="49EACEAE" w14:textId="77777777" w:rsidR="00ED1CB7" w:rsidRDefault="00ED1CB7" w:rsidP="004C12FA"/>
    <w:p w14:paraId="65CBA0E1" w14:textId="77777777" w:rsidR="00431D40" w:rsidRDefault="00ED1CB7" w:rsidP="004C12FA">
      <w:r>
        <w:t xml:space="preserve">You can conclude this section by reviewing the end of the implementation stage against the planned requirements. </w:t>
      </w:r>
    </w:p>
    <w:p w14:paraId="09BEE7F9" w14:textId="77777777" w:rsidR="00431D40" w:rsidRDefault="00431D40" w:rsidP="004C12FA"/>
    <w:p w14:paraId="7BD5E33E" w14:textId="77777777" w:rsidR="00431D40" w:rsidRDefault="00431D40" w:rsidP="004C12FA">
      <w:r>
        <w:t xml:space="preserve">Recording works </w:t>
      </w:r>
    </w:p>
    <w:p w14:paraId="6458589E" w14:textId="77777777" w:rsidR="00431D40" w:rsidRDefault="00431D40" w:rsidP="004C12FA">
      <w:r>
        <w:t>I know hoe to classify each audio file</w:t>
      </w:r>
    </w:p>
    <w:p w14:paraId="4DEBE30E" w14:textId="77777777" w:rsidR="00384A1E" w:rsidRDefault="00431D40" w:rsidP="00384A1E">
      <w:pPr>
        <w:ind w:left="720"/>
      </w:pPr>
      <w:r>
        <w:t xml:space="preserve">Not enough time to complete </w:t>
      </w:r>
      <w:r w:rsidR="00384A1E">
        <w:t>the coding of it with fully understanding of the calculus behind each feature</w:t>
      </w:r>
    </w:p>
    <w:p w14:paraId="1FED5C9E" w14:textId="77777777" w:rsidR="00505F66" w:rsidRDefault="00505F66" w:rsidP="00384A1E">
      <w:pPr>
        <w:ind w:left="720"/>
      </w:pPr>
    </w:p>
    <w:p w14:paraId="388AE5B2" w14:textId="77777777" w:rsidR="00A7423C" w:rsidRDefault="00A7423C" w:rsidP="00A7423C">
      <w:r>
        <w:t xml:space="preserve">Upon further investigation I found that I did not need to convert the audio file and save it in a different format, and if this is the case I could also classify the data on loading it. </w:t>
      </w:r>
    </w:p>
    <w:p w14:paraId="439AAA8A" w14:textId="77777777" w:rsidR="00A7423C" w:rsidRPr="00286B0C" w:rsidRDefault="00A7423C" w:rsidP="00A7423C">
      <w:r>
        <w:t xml:space="preserve">After this I will only need two options from the main menu screen, ‘Record‘ and ‘Classify’. This will cut half the program as I no long have to convert, save and read CSV files, it also makes the load time a lot quicker as being able to read an wav file which is binary data rather than a CSV file, which is read as string then converted to a double.   </w:t>
      </w:r>
    </w:p>
    <w:p w14:paraId="54514137" w14:textId="6D726281" w:rsidR="001F35A4" w:rsidRDefault="001B459E" w:rsidP="00384A1E">
      <w:r>
        <w:br w:type="page"/>
      </w:r>
    </w:p>
    <w:p w14:paraId="74DCDD2F" w14:textId="77777777" w:rsidR="00384A1E" w:rsidRPr="00DA5A81" w:rsidRDefault="00384A1E" w:rsidP="00384A1E">
      <w:pPr>
        <w:ind w:left="720"/>
        <w:rPr>
          <w:rFonts w:asciiTheme="majorHAnsi" w:eastAsiaTheme="majorEastAsia" w:hAnsiTheme="majorHAnsi" w:cstheme="majorBidi"/>
          <w:sz w:val="32"/>
          <w:szCs w:val="32"/>
        </w:rPr>
      </w:pPr>
    </w:p>
    <w:p w14:paraId="4C3FAE00" w14:textId="77777777" w:rsidR="007A3E41" w:rsidRDefault="00711DBE" w:rsidP="004C12FA">
      <w:pPr>
        <w:pStyle w:val="Heading1"/>
      </w:pPr>
      <w:bookmarkStart w:id="37" w:name="_Toc222978603"/>
      <w:bookmarkStart w:id="38" w:name="_Toc290622675"/>
      <w:r>
        <w:t>Testing</w:t>
      </w:r>
      <w:bookmarkEnd w:id="36"/>
      <w:bookmarkEnd w:id="37"/>
      <w:bookmarkEnd w:id="38"/>
    </w:p>
    <w:p w14:paraId="420319BB" w14:textId="77777777" w:rsidR="001E5E69" w:rsidRDefault="001E5E69" w:rsidP="004C12FA">
      <w:pPr>
        <w:rPr>
          <w:lang w:val="en-US"/>
        </w:rPr>
      </w:pPr>
      <w:r w:rsidRPr="001E5E69">
        <w:rPr>
          <w:lang w:val="en-US"/>
        </w:rPr>
        <w:t xml:space="preserve">Detailed descriptions of every test case are definitely not what </w:t>
      </w:r>
      <w:proofErr w:type="gramStart"/>
      <w:r w:rsidRPr="001E5E69">
        <w:rPr>
          <w:lang w:val="en-US"/>
        </w:rPr>
        <w:t>is</w:t>
      </w:r>
      <w:proofErr w:type="gramEnd"/>
      <w:r w:rsidRPr="001E5E69">
        <w:rPr>
          <w:lang w:val="en-US"/>
        </w:rPr>
        <w:t xml:space="preserve"> required here. What is important is to show that you adopted a sensible strategy that was, in </w:t>
      </w:r>
      <w:proofErr w:type="gramStart"/>
      <w:r w:rsidRPr="001E5E69">
        <w:rPr>
          <w:lang w:val="en-US"/>
        </w:rPr>
        <w:t>principle</w:t>
      </w:r>
      <w:proofErr w:type="gramEnd"/>
      <w:r w:rsidRPr="001E5E69">
        <w:rPr>
          <w:lang w:val="en-US"/>
        </w:rPr>
        <w:t>, capable of testing the system adequately even if you did not have the time to test the system fully.</w:t>
      </w:r>
    </w:p>
    <w:p w14:paraId="0BFEEBB6" w14:textId="77777777" w:rsidR="001E5E69" w:rsidRPr="001E5E69" w:rsidRDefault="001E5E69" w:rsidP="004C12FA">
      <w:pPr>
        <w:rPr>
          <w:lang w:val="en-US"/>
        </w:rPr>
      </w:pPr>
    </w:p>
    <w:p w14:paraId="4DA55140" w14:textId="77777777" w:rsidR="0097080E" w:rsidRPr="001E5E69" w:rsidRDefault="001E5E69" w:rsidP="004C12FA">
      <w:pPr>
        <w:rPr>
          <w:lang w:val="en-US"/>
        </w:rPr>
      </w:pPr>
      <w:r w:rsidRPr="001E5E69">
        <w:rPr>
          <w:lang w:val="en-US"/>
        </w:rPr>
        <w:t xml:space="preserve">Have you tested your system on ’real users’? For example, if your system </w:t>
      </w:r>
      <w:proofErr w:type="gramStart"/>
      <w:r w:rsidRPr="001E5E69">
        <w:rPr>
          <w:lang w:val="en-US"/>
        </w:rPr>
        <w:t>is</w:t>
      </w:r>
      <w:proofErr w:type="gramEnd"/>
      <w:r w:rsidRPr="001E5E69">
        <w:rPr>
          <w:lang w:val="en-US"/>
        </w:rPr>
        <w:t xml:space="preserve">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5A2ADD90" w14:textId="77777777" w:rsidR="00462CC0" w:rsidRDefault="00462CC0" w:rsidP="004C12FA">
      <w:pPr>
        <w:rPr>
          <w:lang w:val="en-US"/>
        </w:rPr>
      </w:pPr>
    </w:p>
    <w:p w14:paraId="3982CAEF" w14:textId="77777777" w:rsidR="00300C93" w:rsidRDefault="00300C93" w:rsidP="004C12FA">
      <w:pPr>
        <w:rPr>
          <w:lang w:val="en-US"/>
        </w:rPr>
      </w:pPr>
      <w:r>
        <w:rPr>
          <w:lang w:val="en-US"/>
        </w:rPr>
        <w:t xml:space="preserve">The following sections indicate some areas you might include. Other sections may be more appropriate to your project. </w:t>
      </w:r>
    </w:p>
    <w:p w14:paraId="69B002B2" w14:textId="77777777" w:rsidR="00694611" w:rsidRDefault="00694611" w:rsidP="004C12FA">
      <w:pPr>
        <w:pStyle w:val="Heading2"/>
        <w:rPr>
          <w:lang w:val="en-US"/>
        </w:rPr>
      </w:pPr>
      <w:bookmarkStart w:id="39" w:name="_Toc222978604"/>
      <w:bookmarkStart w:id="40" w:name="_Toc290622676"/>
      <w:r>
        <w:rPr>
          <w:lang w:val="en-US"/>
        </w:rPr>
        <w:t>Overall Approach to Testing</w:t>
      </w:r>
      <w:bookmarkEnd w:id="39"/>
      <w:bookmarkEnd w:id="40"/>
      <w:r>
        <w:rPr>
          <w:lang w:val="en-US"/>
        </w:rPr>
        <w:t xml:space="preserve"> </w:t>
      </w:r>
    </w:p>
    <w:p w14:paraId="206458A2" w14:textId="5FD9E67B" w:rsidR="00694611" w:rsidRDefault="00CD2070" w:rsidP="004C12FA">
      <w:pPr>
        <w:rPr>
          <w:lang w:val="en-US"/>
        </w:rPr>
      </w:pPr>
      <w:r>
        <w:rPr>
          <w:lang w:val="en-US"/>
        </w:rPr>
        <w:t>As using java main testing is all automated</w:t>
      </w:r>
    </w:p>
    <w:p w14:paraId="21FA9FF4" w14:textId="5D474DAA" w:rsidR="00694611" w:rsidRPr="00256E9B" w:rsidRDefault="00694611" w:rsidP="004C12FA">
      <w:pPr>
        <w:pStyle w:val="Heading2"/>
        <w:rPr>
          <w:lang w:val="en-US"/>
        </w:rPr>
      </w:pPr>
      <w:bookmarkStart w:id="41" w:name="_Toc222978605"/>
      <w:bookmarkStart w:id="42" w:name="_Toc290622677"/>
      <w:r w:rsidRPr="00256E9B">
        <w:rPr>
          <w:lang w:val="en-US"/>
        </w:rPr>
        <w:t>Automated Testing</w:t>
      </w:r>
      <w:bookmarkEnd w:id="41"/>
      <w:bookmarkEnd w:id="42"/>
      <w:r w:rsidRPr="00256E9B">
        <w:rPr>
          <w:lang w:val="en-US"/>
        </w:rPr>
        <w:t xml:space="preserve"> </w:t>
      </w:r>
    </w:p>
    <w:p w14:paraId="26D7276A" w14:textId="77777777" w:rsidR="00694611" w:rsidRDefault="00694611" w:rsidP="004C12FA">
      <w:pPr>
        <w:pStyle w:val="Heading3"/>
        <w:rPr>
          <w:lang w:val="en-US"/>
        </w:rPr>
      </w:pPr>
      <w:bookmarkStart w:id="43" w:name="_Toc222978606"/>
      <w:bookmarkStart w:id="44" w:name="_Toc290622678"/>
      <w:r>
        <w:rPr>
          <w:lang w:val="en-US"/>
        </w:rPr>
        <w:t>Unit Tests</w:t>
      </w:r>
      <w:bookmarkEnd w:id="43"/>
      <w:bookmarkEnd w:id="44"/>
    </w:p>
    <w:p w14:paraId="270FC3D5" w14:textId="4BBE5F84" w:rsidR="00694611" w:rsidRDefault="00CD2070" w:rsidP="004C12FA">
      <w:pPr>
        <w:rPr>
          <w:lang w:val="en-US"/>
        </w:rPr>
      </w:pPr>
      <w:r>
        <w:rPr>
          <w:lang w:val="en-US"/>
        </w:rPr>
        <w:t>Check</w:t>
      </w:r>
    </w:p>
    <w:p w14:paraId="61633473" w14:textId="35E01664" w:rsidR="00CD2070" w:rsidRDefault="00CD2070" w:rsidP="004C12FA">
      <w:pPr>
        <w:rPr>
          <w:lang w:val="en-US"/>
        </w:rPr>
      </w:pPr>
      <w:r>
        <w:rPr>
          <w:lang w:val="en-US"/>
        </w:rPr>
        <w:t>TODO show screen shot of tests completed.</w:t>
      </w:r>
    </w:p>
    <w:p w14:paraId="22D8904E" w14:textId="77777777" w:rsidR="00694611" w:rsidRDefault="00694611" w:rsidP="004C12FA">
      <w:pPr>
        <w:pStyle w:val="Heading3"/>
        <w:rPr>
          <w:lang w:val="en-US"/>
        </w:rPr>
      </w:pPr>
      <w:bookmarkStart w:id="45" w:name="_Toc222978607"/>
      <w:bookmarkStart w:id="46" w:name="_Toc290622679"/>
      <w:r>
        <w:rPr>
          <w:lang w:val="en-US"/>
        </w:rPr>
        <w:t>User Interface Testing</w:t>
      </w:r>
      <w:bookmarkEnd w:id="45"/>
      <w:bookmarkEnd w:id="46"/>
      <w:r>
        <w:rPr>
          <w:lang w:val="en-US"/>
        </w:rPr>
        <w:t xml:space="preserve"> </w:t>
      </w:r>
    </w:p>
    <w:p w14:paraId="70C7C268" w14:textId="23055444" w:rsidR="00CD2070" w:rsidRDefault="00CD2070" w:rsidP="00CD2070">
      <w:r>
        <w:t>Check for each screen part of the unit testing on android</w:t>
      </w:r>
    </w:p>
    <w:p w14:paraId="6924D694" w14:textId="11B180E9" w:rsidR="00694611" w:rsidRPr="00CD2070" w:rsidRDefault="00CD2070" w:rsidP="004C12FA">
      <w:r>
        <w:t>Didn’t use third party testing suits and felt it was not needed</w:t>
      </w:r>
    </w:p>
    <w:p w14:paraId="4548C83A" w14:textId="77777777" w:rsidR="00694611" w:rsidRDefault="00694611" w:rsidP="004C12FA">
      <w:pPr>
        <w:pStyle w:val="Heading3"/>
        <w:rPr>
          <w:lang w:val="en-US"/>
        </w:rPr>
      </w:pPr>
      <w:bookmarkStart w:id="47" w:name="_Toc222978608"/>
      <w:bookmarkStart w:id="48" w:name="_Toc290622680"/>
      <w:r>
        <w:rPr>
          <w:lang w:val="en-US"/>
        </w:rPr>
        <w:t>Stress Testing</w:t>
      </w:r>
      <w:bookmarkEnd w:id="47"/>
      <w:bookmarkEnd w:id="48"/>
      <w:r>
        <w:rPr>
          <w:lang w:val="en-US"/>
        </w:rPr>
        <w:t xml:space="preserve"> </w:t>
      </w:r>
    </w:p>
    <w:p w14:paraId="212A26BA" w14:textId="1054C3EC" w:rsidR="00694611" w:rsidRPr="0019622A" w:rsidRDefault="0019622A" w:rsidP="004C12FA">
      <w:r>
        <w:t>Can test this to well as not all android devices are the same and I really don’t have the data to do this.</w:t>
      </w:r>
      <w:r w:rsidR="0042677F">
        <w:t xml:space="preserve"> As well however I have testing </w:t>
      </w:r>
      <w:proofErr w:type="spellStart"/>
      <w:r w:rsidR="0042677F">
        <w:t>incase</w:t>
      </w:r>
      <w:proofErr w:type="spellEnd"/>
      <w:r w:rsidR="0042677F">
        <w:t xml:space="preserve"> of missing data</w:t>
      </w:r>
      <w:r w:rsidR="00F4767E">
        <w:t xml:space="preserve"> </w:t>
      </w:r>
    </w:p>
    <w:p w14:paraId="691C713A" w14:textId="77777777" w:rsidR="00694611" w:rsidRDefault="00694611" w:rsidP="004C12FA">
      <w:pPr>
        <w:pStyle w:val="Heading2"/>
        <w:rPr>
          <w:lang w:val="en-US"/>
        </w:rPr>
      </w:pPr>
      <w:bookmarkStart w:id="49" w:name="_Toc222978610"/>
      <w:bookmarkStart w:id="50" w:name="_Toc290622681"/>
      <w:r>
        <w:rPr>
          <w:lang w:val="en-US"/>
        </w:rPr>
        <w:t>Integration Testing</w:t>
      </w:r>
      <w:bookmarkEnd w:id="49"/>
      <w:bookmarkEnd w:id="50"/>
      <w:r>
        <w:rPr>
          <w:lang w:val="en-US"/>
        </w:rPr>
        <w:t xml:space="preserve"> </w:t>
      </w:r>
    </w:p>
    <w:p w14:paraId="0330BF1A" w14:textId="687A9FD8" w:rsidR="00694611" w:rsidRDefault="0019622A" w:rsidP="004C12FA">
      <w:pPr>
        <w:rPr>
          <w:lang w:val="en-US"/>
        </w:rPr>
      </w:pPr>
      <w:r>
        <w:rPr>
          <w:lang w:val="en-US"/>
        </w:rPr>
        <w:t>After refactors running the unit tests</w:t>
      </w:r>
    </w:p>
    <w:p w14:paraId="68DC5A21" w14:textId="4A9CC9CB" w:rsidR="0019622A" w:rsidRDefault="0019622A" w:rsidP="004C12FA">
      <w:pPr>
        <w:rPr>
          <w:lang w:val="en-US"/>
        </w:rPr>
      </w:pPr>
      <w:r>
        <w:rPr>
          <w:lang w:val="en-US"/>
        </w:rPr>
        <w:t>Shows the whole system working</w:t>
      </w:r>
    </w:p>
    <w:p w14:paraId="7AB3464C" w14:textId="7F9204C4" w:rsidR="0019622A" w:rsidRDefault="0019622A" w:rsidP="004C12FA">
      <w:pPr>
        <w:rPr>
          <w:lang w:val="en-US"/>
        </w:rPr>
      </w:pPr>
      <w:r>
        <w:rPr>
          <w:lang w:val="en-US"/>
        </w:rPr>
        <w:t xml:space="preserve">Test table here </w:t>
      </w:r>
    </w:p>
    <w:p w14:paraId="001FF3AF" w14:textId="77777777" w:rsidR="00694611" w:rsidRDefault="00694611" w:rsidP="004C12FA">
      <w:pPr>
        <w:pStyle w:val="Heading2"/>
        <w:rPr>
          <w:lang w:val="en-US"/>
        </w:rPr>
      </w:pPr>
      <w:bookmarkStart w:id="51" w:name="_Toc222978611"/>
      <w:bookmarkStart w:id="52" w:name="_Toc290622682"/>
      <w:r>
        <w:rPr>
          <w:lang w:val="en-US"/>
        </w:rPr>
        <w:t>User Testing</w:t>
      </w:r>
      <w:bookmarkEnd w:id="51"/>
      <w:bookmarkEnd w:id="52"/>
    </w:p>
    <w:p w14:paraId="10A5069C" w14:textId="25FB3C61" w:rsidR="00E35C33" w:rsidRDefault="00E35C33" w:rsidP="004C12FA">
      <w:pPr>
        <w:rPr>
          <w:lang w:val="en-US"/>
        </w:rPr>
      </w:pPr>
      <w:r>
        <w:rPr>
          <w:lang w:val="en-US"/>
        </w:rPr>
        <w:t xml:space="preserve">Test Table </w:t>
      </w:r>
    </w:p>
    <w:p w14:paraId="64D42CA2" w14:textId="77777777" w:rsidR="00462CC0" w:rsidRDefault="001B459E" w:rsidP="004C12FA">
      <w:pPr>
        <w:rPr>
          <w:lang w:val="en-US"/>
        </w:rPr>
      </w:pPr>
      <w:r>
        <w:rPr>
          <w:lang w:val="en-US"/>
        </w:rPr>
        <w:br w:type="page"/>
      </w:r>
    </w:p>
    <w:p w14:paraId="3AC12C32" w14:textId="77777777" w:rsidR="001F35A4" w:rsidRDefault="001F35A4" w:rsidP="004C12FA">
      <w:bookmarkStart w:id="53" w:name="_Toc192777716"/>
    </w:p>
    <w:p w14:paraId="1FC95295" w14:textId="77777777" w:rsidR="007A3E41" w:rsidRDefault="006C7832" w:rsidP="004C12FA">
      <w:pPr>
        <w:pStyle w:val="Heading1"/>
      </w:pPr>
      <w:bookmarkStart w:id="54" w:name="_Toc222978612"/>
      <w:bookmarkStart w:id="55" w:name="_Toc290622683"/>
      <w:r>
        <w:t xml:space="preserve">Critical </w:t>
      </w:r>
      <w:r w:rsidR="00711DBE">
        <w:t>Evaluation</w:t>
      </w:r>
      <w:bookmarkEnd w:id="53"/>
      <w:bookmarkEnd w:id="54"/>
      <w:bookmarkEnd w:id="55"/>
    </w:p>
    <w:p w14:paraId="0971DE7F" w14:textId="77777777" w:rsidR="00AE4F85" w:rsidRDefault="00AE4F85" w:rsidP="004C12FA">
      <w:pPr>
        <w:rPr>
          <w:lang w:val="en-US"/>
        </w:rPr>
      </w:pPr>
      <w:r w:rsidRPr="00AE4F85">
        <w:rPr>
          <w:lang w:val="en-US"/>
        </w:rPr>
        <w:t>Examiners expect to find in your dissertation a section addressing such questions as:</w:t>
      </w:r>
    </w:p>
    <w:p w14:paraId="707162BC" w14:textId="77777777" w:rsidR="006426CA" w:rsidRPr="00AE4F85" w:rsidRDefault="006426CA" w:rsidP="004C12FA">
      <w:pPr>
        <w:rPr>
          <w:lang w:val="en-US"/>
        </w:rPr>
      </w:pPr>
    </w:p>
    <w:p w14:paraId="48E5B3C4"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requi</w:t>
      </w:r>
      <w:r w:rsidR="00A10C24">
        <w:rPr>
          <w:lang w:val="en-US"/>
        </w:rPr>
        <w:t>rements correctly identified?</w:t>
      </w:r>
    </w:p>
    <w:p w14:paraId="2F2E4E94"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design decisions correct?</w:t>
      </w:r>
    </w:p>
    <w:p w14:paraId="1E895E95"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Could a more suitable set of tools have been chosen?</w:t>
      </w:r>
    </w:p>
    <w:p w14:paraId="16FE334D"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 xml:space="preserve">How well did the software meet the needs of those who were expecting to use it? </w:t>
      </w:r>
    </w:p>
    <w:p w14:paraId="3102DB27" w14:textId="77777777" w:rsidR="00C4659E" w:rsidRDefault="00AE4F85" w:rsidP="007F42B8">
      <w:pPr>
        <w:pStyle w:val="ListParagraph"/>
        <w:numPr>
          <w:ilvl w:val="0"/>
          <w:numId w:val="8"/>
        </w:numPr>
        <w:spacing w:after="120"/>
        <w:ind w:left="714" w:hanging="357"/>
        <w:contextualSpacing w:val="0"/>
        <w:rPr>
          <w:lang w:val="en-US"/>
        </w:rPr>
      </w:pPr>
      <w:r w:rsidRPr="00AE4F85">
        <w:rPr>
          <w:lang w:val="en-US"/>
        </w:rPr>
        <w:t>How well were a</w:t>
      </w:r>
      <w:r w:rsidR="00792F45">
        <w:rPr>
          <w:lang w:val="en-US"/>
        </w:rPr>
        <w:t xml:space="preserve">ny other project aims achieved? </w:t>
      </w:r>
    </w:p>
    <w:p w14:paraId="559E3A43"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If you were starting again, what would you do differently?</w:t>
      </w:r>
    </w:p>
    <w:p w14:paraId="322E070A" w14:textId="77777777" w:rsidR="00AE4F85" w:rsidRPr="00AE4F85" w:rsidRDefault="00AE4F85" w:rsidP="004C12FA">
      <w:pPr>
        <w:rPr>
          <w:lang w:val="en-US"/>
        </w:rPr>
      </w:pPr>
    </w:p>
    <w:p w14:paraId="2AD0D749" w14:textId="2F8F79C4" w:rsidR="009C52EA" w:rsidRDefault="00AE4F85" w:rsidP="004C12FA">
      <w:pPr>
        <w:rPr>
          <w:lang w:val="en-US"/>
        </w:rPr>
      </w:pPr>
      <w:r w:rsidRPr="00AE4F85">
        <w:rPr>
          <w:lang w:val="en-US"/>
        </w:rPr>
        <w:t xml:space="preserve">Such material is regarded as </w:t>
      </w:r>
      <w:r w:rsidR="006426CA">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r w:rsidR="00A20B48" w:rsidRPr="00AE4F85">
        <w:rPr>
          <w:lang w:val="en-US"/>
        </w:rPr>
        <w:t>honors</w:t>
      </w:r>
      <w:r w:rsidRPr="00AE4F85">
        <w:rPr>
          <w:lang w:val="en-US"/>
        </w:rPr>
        <w:t xml:space="preserve"> degree. </w:t>
      </w:r>
    </w:p>
    <w:p w14:paraId="28DFDE64" w14:textId="77777777" w:rsidR="009C52EA" w:rsidRDefault="009C52EA" w:rsidP="004C12FA">
      <w:pPr>
        <w:rPr>
          <w:lang w:val="en-US"/>
        </w:rPr>
      </w:pPr>
    </w:p>
    <w:p w14:paraId="2F63781F" w14:textId="77777777" w:rsidR="00AE4F85" w:rsidRDefault="003856E7" w:rsidP="004C12FA">
      <w:pPr>
        <w:rPr>
          <w:lang w:val="en-US"/>
        </w:rPr>
      </w:pPr>
      <w:r>
        <w:rPr>
          <w:lang w:val="en-US"/>
        </w:rPr>
        <w:t>There will be good things and room for improvement with any project. As you write this section, identify and discuss</w:t>
      </w:r>
      <w:r w:rsidR="006426CA">
        <w:rPr>
          <w:lang w:val="en-US"/>
        </w:rPr>
        <w:t xml:space="preserve"> the parts of the work that went well and also consider</w:t>
      </w:r>
      <w:r>
        <w:rPr>
          <w:lang w:val="en-US"/>
        </w:rPr>
        <w:t xml:space="preserve"> ways in which the work </w:t>
      </w:r>
      <w:r w:rsidR="006426CA">
        <w:rPr>
          <w:lang w:val="en-US"/>
        </w:rPr>
        <w:t>could be improved</w:t>
      </w:r>
      <w:r w:rsidR="00AE4F85" w:rsidRPr="00AE4F85">
        <w:rPr>
          <w:lang w:val="en-US"/>
        </w:rPr>
        <w:t>.</w:t>
      </w:r>
      <w:r w:rsidR="009C52EA">
        <w:rPr>
          <w:lang w:val="en-US"/>
        </w:rPr>
        <w:t xml:space="preserve"> </w:t>
      </w:r>
    </w:p>
    <w:p w14:paraId="16041648" w14:textId="77777777" w:rsidR="00AE4F85" w:rsidRPr="00AE4F85" w:rsidRDefault="00AE4F85" w:rsidP="004C12FA">
      <w:pPr>
        <w:rPr>
          <w:lang w:val="en-US"/>
        </w:rPr>
      </w:pPr>
    </w:p>
    <w:p w14:paraId="35D7738A" w14:textId="77777777" w:rsidR="00AE4F85" w:rsidRPr="00AE4F85" w:rsidRDefault="007F42B8" w:rsidP="004C12FA">
      <w:pPr>
        <w:rPr>
          <w:lang w:val="en-US"/>
        </w:rPr>
      </w:pPr>
      <w:r>
        <w:rPr>
          <w:lang w:val="en-US"/>
        </w:rPr>
        <w:t xml:space="preserve">Review the discussion on the Evaluation section from the lectures. </w:t>
      </w:r>
      <w:r w:rsidR="00654EF2">
        <w:rPr>
          <w:lang w:val="en-US"/>
        </w:rPr>
        <w:t xml:space="preserve">A recording is available on Blackboard. </w:t>
      </w:r>
    </w:p>
    <w:p w14:paraId="2578557E" w14:textId="77777777" w:rsidR="00711DBE" w:rsidRDefault="00711DBE" w:rsidP="004C12FA"/>
    <w:p w14:paraId="14748CE1" w14:textId="77777777" w:rsidR="00711DBE" w:rsidRDefault="00711DBE" w:rsidP="004C12FA"/>
    <w:p w14:paraId="564D5FDD" w14:textId="77777777" w:rsidR="009B764F" w:rsidRDefault="009B764F" w:rsidP="004C12FA">
      <w:pPr>
        <w:rPr>
          <w:rFonts w:asciiTheme="majorHAnsi" w:eastAsiaTheme="majorEastAsia" w:hAnsiTheme="majorHAnsi" w:cstheme="majorBidi"/>
          <w:sz w:val="32"/>
          <w:szCs w:val="32"/>
        </w:rPr>
      </w:pPr>
      <w:bookmarkStart w:id="56" w:name="_Toc192777717"/>
      <w:r>
        <w:br w:type="page"/>
      </w:r>
    </w:p>
    <w:p w14:paraId="7163901A" w14:textId="77777777" w:rsidR="007F42B8" w:rsidRDefault="00711DBE" w:rsidP="004C12FA">
      <w:pPr>
        <w:pStyle w:val="Heading1"/>
      </w:pPr>
      <w:bookmarkStart w:id="57" w:name="_Toc222978613"/>
      <w:bookmarkStart w:id="58" w:name="_Toc290622684"/>
      <w:r>
        <w:t>Appendices</w:t>
      </w:r>
      <w:bookmarkEnd w:id="56"/>
      <w:bookmarkEnd w:id="57"/>
      <w:bookmarkEnd w:id="58"/>
    </w:p>
    <w:p w14:paraId="139C2817" w14:textId="77777777" w:rsidR="002B67EA" w:rsidRPr="004F1DC9" w:rsidRDefault="002B67EA" w:rsidP="004C12FA">
      <w:pPr>
        <w:pStyle w:val="AppendixSection"/>
      </w:pPr>
      <w:bookmarkStart w:id="59" w:name="_Toc222978614"/>
      <w:bookmarkStart w:id="60" w:name="_Toc290622685"/>
      <w:r w:rsidRPr="004F1DC9">
        <w:t>Thi</w:t>
      </w:r>
      <w:r w:rsidR="00031FBA" w:rsidRPr="004F1DC9">
        <w:t>rd</w:t>
      </w:r>
      <w:r w:rsidR="00F56705" w:rsidRPr="004F1DC9">
        <w:t>-</w:t>
      </w:r>
      <w:r w:rsidRPr="004F1DC9">
        <w:t>Party Code</w:t>
      </w:r>
      <w:r w:rsidR="0042405C" w:rsidRPr="004F1DC9">
        <w:t xml:space="preserve"> and Libraries</w:t>
      </w:r>
      <w:bookmarkEnd w:id="59"/>
      <w:bookmarkEnd w:id="60"/>
    </w:p>
    <w:p w14:paraId="68BAAA88" w14:textId="77777777" w:rsidR="00932C40" w:rsidRDefault="002B67EA" w:rsidP="004C12FA">
      <w:r>
        <w:t xml:space="preserve">If you have made use of any third party code or software libraries, i.e. any code that you have not designed and written yourself, then you must include this appendix. </w:t>
      </w:r>
    </w:p>
    <w:p w14:paraId="5C2D1BBD" w14:textId="77777777" w:rsidR="002B67EA" w:rsidRDefault="002B67EA" w:rsidP="004C12FA"/>
    <w:p w14:paraId="498E16EC" w14:textId="77777777" w:rsidR="002B67EA" w:rsidRDefault="002B67EA" w:rsidP="004C12FA">
      <w:r>
        <w:t xml:space="preserve">As has been said in lectures, it is acceptable and likely that you will make use of third-party code and software libraries. The key requirement is that we understand what is your </w:t>
      </w:r>
      <w:r w:rsidR="00A1493B">
        <w:t>original</w:t>
      </w:r>
      <w:r>
        <w:t xml:space="preserve"> work and what work is based on that of other people. </w:t>
      </w:r>
    </w:p>
    <w:p w14:paraId="6B123FD6" w14:textId="77777777" w:rsidR="002B67EA" w:rsidRDefault="002B67EA" w:rsidP="004C12FA"/>
    <w:p w14:paraId="4A3F4000" w14:textId="3384D741" w:rsidR="009A54F2" w:rsidRDefault="002B67EA" w:rsidP="009A54F2">
      <w:r>
        <w:t xml:space="preserve">Therefore, you need to clearly state what you have used and where the original material can be found. Also, if you have made any changes to the original versions, you must explain what you have changed. </w:t>
      </w:r>
    </w:p>
    <w:p w14:paraId="6D037B7F" w14:textId="2A18538E" w:rsidR="00DC3898" w:rsidRPr="003F01F5" w:rsidRDefault="006B6FEB" w:rsidP="00DC3898">
      <w:pPr>
        <w:pStyle w:val="Heading2"/>
        <w:rPr>
          <w:lang w:val="en-US"/>
        </w:rPr>
      </w:pPr>
      <w:bookmarkStart w:id="61" w:name="_Ref290540833"/>
      <w:bookmarkStart w:id="62" w:name="_Toc290622686"/>
      <w:r w:rsidRPr="006B6FEB">
        <w:rPr>
          <w:lang w:val="en-US"/>
        </w:rPr>
        <w:t xml:space="preserve">Project </w:t>
      </w:r>
      <w:r w:rsidR="00226ABF">
        <w:rPr>
          <w:lang w:val="en-US"/>
        </w:rPr>
        <w:t>Specification</w:t>
      </w:r>
      <w:bookmarkEnd w:id="61"/>
      <w:bookmarkEnd w:id="62"/>
    </w:p>
    <w:p w14:paraId="39A599E5" w14:textId="77777777" w:rsidR="00DC3898" w:rsidRDefault="00DC3898" w:rsidP="00DC3898"/>
    <w:p w14:paraId="45E09DD2" w14:textId="64AAA449" w:rsidR="008529C9" w:rsidRPr="008529C9" w:rsidRDefault="008529C9" w:rsidP="00DC3898">
      <w:pPr>
        <w:rPr>
          <w:lang w:val="en-US"/>
        </w:rPr>
      </w:pPr>
      <w:r w:rsidRPr="008529C9">
        <w:rPr>
          <w:lang w:val="en-US"/>
        </w:rPr>
        <w:t xml:space="preserve">For the data, I will need to decide which features are important and decide how they will impact on the required functionality of the App. As stated by </w:t>
      </w:r>
      <w:proofErr w:type="spellStart"/>
      <w:r w:rsidRPr="008529C9">
        <w:rPr>
          <w:lang w:val="en-US"/>
        </w:rPr>
        <w:t>Sahoo</w:t>
      </w:r>
      <w:proofErr w:type="spellEnd"/>
      <w:r w:rsidRPr="008529C9">
        <w:rPr>
          <w:lang w:val="en-US"/>
        </w:rPr>
        <w:t xml:space="preserve"> and </w:t>
      </w:r>
      <w:proofErr w:type="spellStart"/>
      <w:r w:rsidRPr="008529C9">
        <w:rPr>
          <w:lang w:val="en-US"/>
        </w:rPr>
        <w:t>Salama</w:t>
      </w:r>
      <w:proofErr w:type="spellEnd"/>
      <w:r w:rsidRPr="008529C9">
        <w:rPr>
          <w:lang w:val="en-US"/>
        </w:rPr>
        <w:t xml:space="preserve">, “The first step in any recognition process is to consider the problem of what discriminatory features to select and how to extract these features from the patterns.”[4] I will use this as my starting point. In order to do this, I will need to process the data into a more relevant and more manageable form, I will need to do some additional research in order to fully understand how to accomplish this in the most straightforward manner. </w:t>
      </w:r>
    </w:p>
    <w:p w14:paraId="5141016D" w14:textId="77777777" w:rsidR="008529C9" w:rsidRPr="00DC3898" w:rsidRDefault="008529C9" w:rsidP="00DC3898"/>
    <w:p w14:paraId="5459A83B" w14:textId="77777777" w:rsidR="00BA3FA0" w:rsidRPr="00BA3FA0" w:rsidRDefault="00BA3FA0" w:rsidP="00BA3FA0">
      <w:pPr>
        <w:rPr>
          <w:lang w:val="en-US"/>
        </w:rPr>
      </w:pPr>
      <w:r w:rsidRPr="00BA3FA0">
        <w:rPr>
          <w:lang w:val="en-US"/>
        </w:rPr>
        <w:t xml:space="preserve">In order to design a compact classifier it will be best to use data mining tools (e.g. WEKA) to extract rules based on the training data. This rule base could then hard-coded in the App and used to classify new data. </w:t>
      </w:r>
    </w:p>
    <w:p w14:paraId="157B2BFB" w14:textId="77777777" w:rsidR="00BA3FA0" w:rsidRPr="00BA3FA0" w:rsidRDefault="00BA3FA0" w:rsidP="00BA3FA0"/>
    <w:p w14:paraId="0CB8F821" w14:textId="77777777" w:rsidR="006B6FEB" w:rsidRDefault="006B6FEB" w:rsidP="006B6FEB">
      <w:pPr>
        <w:pStyle w:val="Heading3"/>
        <w:rPr>
          <w:lang w:val="en-US"/>
        </w:rPr>
      </w:pPr>
      <w:bookmarkStart w:id="63" w:name="_Toc290622687"/>
      <w:r w:rsidRPr="006B6FEB">
        <w:rPr>
          <w:lang w:val="en-US"/>
        </w:rPr>
        <w:t>Android App</w:t>
      </w:r>
      <w:bookmarkEnd w:id="63"/>
      <w:r w:rsidRPr="006B6FEB">
        <w:rPr>
          <w:lang w:val="en-US"/>
        </w:rPr>
        <w:t xml:space="preserve"> </w:t>
      </w:r>
    </w:p>
    <w:p w14:paraId="041F7BE7" w14:textId="77777777" w:rsidR="003F01F5" w:rsidRDefault="003F01F5" w:rsidP="003F01F5">
      <w:pPr>
        <w:pStyle w:val="ListParagraph"/>
        <w:numPr>
          <w:ilvl w:val="0"/>
          <w:numId w:val="41"/>
        </w:numPr>
      </w:pPr>
      <w:r>
        <w:t>The Android app will work on Android 4.4+ upwards</w:t>
      </w:r>
    </w:p>
    <w:p w14:paraId="19384403" w14:textId="45FA1B9B" w:rsidR="00115081" w:rsidRDefault="00115081" w:rsidP="003F01F5">
      <w:pPr>
        <w:pStyle w:val="ListParagraph"/>
        <w:numPr>
          <w:ilvl w:val="0"/>
          <w:numId w:val="41"/>
        </w:numPr>
      </w:pPr>
      <w:r>
        <w:t xml:space="preserve">It will be able to record audio given </w:t>
      </w:r>
    </w:p>
    <w:p w14:paraId="17F9EF09" w14:textId="77777777" w:rsidR="003F01F5" w:rsidRPr="003F01F5" w:rsidRDefault="006B6FEB" w:rsidP="003F01F5">
      <w:pPr>
        <w:pStyle w:val="ListParagraph"/>
        <w:numPr>
          <w:ilvl w:val="0"/>
          <w:numId w:val="41"/>
        </w:numPr>
      </w:pPr>
      <w:r w:rsidRPr="003F01F5">
        <w:rPr>
          <w:lang w:val="en-US"/>
        </w:rPr>
        <w:t>Javadoc </w:t>
      </w:r>
      <w:r w:rsidRPr="003F01F5">
        <w:rPr>
          <w:i/>
          <w:iCs/>
          <w:lang w:val="en-US"/>
        </w:rPr>
        <w:t xml:space="preserve">“Javadoc is a tool for generating API documentation in HTML format from doc comments in source code”. </w:t>
      </w:r>
      <w:r w:rsidRPr="003F01F5">
        <w:rPr>
          <w:lang w:val="en-US"/>
        </w:rPr>
        <w:t> </w:t>
      </w:r>
    </w:p>
    <w:p w14:paraId="20751894" w14:textId="77777777" w:rsidR="003F01F5" w:rsidRPr="003F01F5" w:rsidRDefault="006B6FEB" w:rsidP="003F01F5">
      <w:pPr>
        <w:pStyle w:val="ListParagraph"/>
        <w:numPr>
          <w:ilvl w:val="0"/>
          <w:numId w:val="41"/>
        </w:numPr>
      </w:pPr>
      <w:r w:rsidRPr="003F01F5">
        <w:rPr>
          <w:lang w:val="en-US"/>
        </w:rPr>
        <w:t>Working executable </w:t>
      </w:r>
      <w:r w:rsidRPr="003F01F5">
        <w:rPr>
          <w:i/>
          <w:iCs/>
          <w:lang w:val="en-US"/>
        </w:rPr>
        <w:t>APK files are a type of archive file, specifically in zip format packages based on the JAR file format, with .apk as the filename extension</w:t>
      </w:r>
      <w:r w:rsidR="000E288D" w:rsidRPr="003F01F5">
        <w:rPr>
          <w:i/>
          <w:iCs/>
          <w:lang w:val="en-US"/>
        </w:rPr>
        <w:t xml:space="preserve">. </w:t>
      </w:r>
      <w:r w:rsidRPr="003F01F5">
        <w:rPr>
          <w:lang w:val="en-US"/>
        </w:rPr>
        <w:t> </w:t>
      </w:r>
    </w:p>
    <w:p w14:paraId="76B3DA4F" w14:textId="6EACA17E" w:rsidR="003F01F5" w:rsidRPr="003F01F5" w:rsidRDefault="006B6FEB" w:rsidP="003F01F5">
      <w:pPr>
        <w:pStyle w:val="ListParagraph"/>
        <w:numPr>
          <w:ilvl w:val="0"/>
          <w:numId w:val="41"/>
        </w:numPr>
      </w:pPr>
      <w:r w:rsidRPr="003F01F5">
        <w:rPr>
          <w:lang w:val="en-US"/>
        </w:rPr>
        <w:t>Testing </w:t>
      </w:r>
      <w:r w:rsidRPr="003F01F5">
        <w:rPr>
          <w:i/>
          <w:iCs/>
          <w:lang w:val="en-US"/>
        </w:rPr>
        <w:t xml:space="preserve">“The Android testing framework, an integral part of the development environment, provides an architecture and powerful tools that help you test every aspect of your application at every level from unit to framework.” </w:t>
      </w:r>
      <w:r w:rsidRPr="003F01F5">
        <w:rPr>
          <w:lang w:val="en-US"/>
        </w:rPr>
        <w:t xml:space="preserve">  </w:t>
      </w:r>
    </w:p>
    <w:p w14:paraId="19798E78" w14:textId="6CCAFC3C" w:rsidR="006B6FEB" w:rsidRPr="003F01F5" w:rsidRDefault="006B6FEB" w:rsidP="003F01F5">
      <w:pPr>
        <w:pStyle w:val="ListParagraph"/>
        <w:numPr>
          <w:ilvl w:val="0"/>
          <w:numId w:val="41"/>
        </w:numPr>
      </w:pPr>
      <w:r w:rsidRPr="003F01F5">
        <w:rPr>
          <w:lang w:val="en-US"/>
        </w:rPr>
        <w:t>Test Tables for UI While I can use some testing already built into the Android API and testing tools there will be some aspects of the Application that cannot be tested and will need a table.  </w:t>
      </w:r>
    </w:p>
    <w:p w14:paraId="5F3B473C" w14:textId="77777777" w:rsidR="00616D91" w:rsidRDefault="0077418F" w:rsidP="00616D91">
      <w:pPr>
        <w:pStyle w:val="Heading2"/>
      </w:pPr>
      <w:bookmarkStart w:id="64" w:name="_Toc290622688"/>
      <w:r w:rsidRPr="0077418F">
        <w:t>Graph</w:t>
      </w:r>
      <w:r>
        <w:t xml:space="preserve"> </w:t>
      </w:r>
      <w:r w:rsidRPr="0077418F">
        <w:t>View</w:t>
      </w:r>
      <w:bookmarkEnd w:id="64"/>
      <w:r>
        <w:t xml:space="preserve"> </w:t>
      </w:r>
    </w:p>
    <w:p w14:paraId="0795D242" w14:textId="0028C2C9" w:rsidR="00DF2638" w:rsidRDefault="00DF2638" w:rsidP="00DF2638">
      <w:r w:rsidRPr="00DF2638">
        <w:t>The project is a library for Android to programmatically create</w:t>
      </w:r>
      <w:r w:rsidRPr="00DF2638">
        <w:br/>
        <w:t>flexible diagrams.</w:t>
      </w:r>
      <w:r w:rsidR="00C35B72">
        <w:t xml:space="preserve"> Version 4.0.0 is the latest instalment</w:t>
      </w:r>
      <w:r w:rsidR="00421927">
        <w:t xml:space="preserve"> created by </w:t>
      </w:r>
      <w:r w:rsidR="00421927" w:rsidRPr="00421927">
        <w:t>Jonas Gehring</w:t>
      </w:r>
      <w:r w:rsidR="00194438">
        <w:t xml:space="preserve">, is open source under the GNU general public license, version 2, June 1991. </w:t>
      </w:r>
      <w:r w:rsidR="00412674">
        <w:t>The GNU license</w:t>
      </w:r>
      <w:r w:rsidR="006C50BE">
        <w:t xml:space="preserve"> see</w:t>
      </w:r>
      <w:r w:rsidR="00412674">
        <w:t xml:space="preserve"> </w:t>
      </w:r>
      <w:r w:rsidR="00412674">
        <w:fldChar w:fldCharType="begin"/>
      </w:r>
      <w:r w:rsidR="00412674">
        <w:instrText xml:space="preserve"> REF _Ref287956748 \n \h </w:instrText>
      </w:r>
      <w:r w:rsidR="00412674">
        <w:fldChar w:fldCharType="separate"/>
      </w:r>
      <w:r w:rsidR="00412674">
        <w:t>[8]</w:t>
      </w:r>
      <w:r w:rsidR="00412674">
        <w:fldChar w:fldCharType="end"/>
      </w:r>
      <w:r w:rsidR="00E43199">
        <w:t>.</w:t>
      </w:r>
      <w:r w:rsidR="006C50BE">
        <w:t xml:space="preserve"> Full website for more information see </w:t>
      </w:r>
      <w:r w:rsidR="006C50BE">
        <w:fldChar w:fldCharType="begin"/>
      </w:r>
      <w:r w:rsidR="006C50BE">
        <w:instrText xml:space="preserve"> REF _Ref287956818 \n \h </w:instrText>
      </w:r>
      <w:r w:rsidR="006C50BE">
        <w:fldChar w:fldCharType="separate"/>
      </w:r>
      <w:r w:rsidR="006C50BE">
        <w:t>[7]</w:t>
      </w:r>
      <w:r w:rsidR="006C50BE">
        <w:fldChar w:fldCharType="end"/>
      </w:r>
      <w:r w:rsidR="006C50BE">
        <w:t>.</w:t>
      </w:r>
      <w:r w:rsidR="00696B9B">
        <w:t xml:space="preserve"> I used the .jar file and incorporated into the final Android app</w:t>
      </w:r>
      <w:r w:rsidR="00666AB8">
        <w:t xml:space="preserve">. </w:t>
      </w:r>
    </w:p>
    <w:p w14:paraId="1EEE878D" w14:textId="77777777" w:rsidR="000C00AD" w:rsidRDefault="000C00AD" w:rsidP="00DF2638"/>
    <w:p w14:paraId="4D433628" w14:textId="77777777" w:rsidR="00616D91" w:rsidRDefault="000C00AD" w:rsidP="00616D91">
      <w:pPr>
        <w:pStyle w:val="Heading2"/>
      </w:pPr>
      <w:bookmarkStart w:id="65" w:name="_Toc290622689"/>
      <w:proofErr w:type="spellStart"/>
      <w:proofErr w:type="gramStart"/>
      <w:r w:rsidRPr="008C01E8">
        <w:t>jAudio</w:t>
      </w:r>
      <w:proofErr w:type="spellEnd"/>
      <w:proofErr w:type="gramEnd"/>
      <w:r w:rsidR="008C01E8">
        <w:t xml:space="preserve"> 2.0</w:t>
      </w:r>
      <w:bookmarkEnd w:id="65"/>
    </w:p>
    <w:p w14:paraId="6C771808" w14:textId="5061C3C7" w:rsidR="00386B9F" w:rsidRPr="00386B9F" w:rsidRDefault="00386B9F" w:rsidP="00386B9F">
      <w:proofErr w:type="spellStart"/>
      <w:proofErr w:type="gramStart"/>
      <w:r w:rsidRPr="00386B9F">
        <w:t>jAudio</w:t>
      </w:r>
      <w:proofErr w:type="spellEnd"/>
      <w:proofErr w:type="gramEnd"/>
      <w:r w:rsidRPr="00386B9F">
        <w:t xml:space="preserve"> is a software package for extracting features from audio files as well as for iteratively developing and sharing new features. These extracted features can then be used in many areas of music information retrieval (MIR) research, often via processing with machine learning framework</w:t>
      </w:r>
      <w:r w:rsidR="00A51266">
        <w:t xml:space="preserve">s. Authors </w:t>
      </w:r>
      <w:r w:rsidR="00A51266" w:rsidRPr="00A51266">
        <w:t xml:space="preserve">Daniel </w:t>
      </w:r>
      <w:proofErr w:type="spellStart"/>
      <w:r w:rsidR="00A51266" w:rsidRPr="00A51266">
        <w:t>McEnnis</w:t>
      </w:r>
      <w:proofErr w:type="spellEnd"/>
      <w:r w:rsidR="00A51266">
        <w:t xml:space="preserve"> and </w:t>
      </w:r>
      <w:r w:rsidR="00A51266" w:rsidRPr="00A51266">
        <w:t>Cory McKay</w:t>
      </w:r>
      <w:r w:rsidR="00A51266">
        <w:t xml:space="preserve">, I used </w:t>
      </w:r>
      <w:proofErr w:type="spellStart"/>
      <w:r w:rsidR="00A51266">
        <w:t>jAudio</w:t>
      </w:r>
      <w:proofErr w:type="spellEnd"/>
      <w:r w:rsidR="00A51266">
        <w:t xml:space="preserve"> 2.0 to do some feature extraction from the data provided. TODO</w:t>
      </w:r>
      <w:r w:rsidR="001060FD">
        <w:t xml:space="preserve"> – add more information on how and where I used this software and on licensing </w:t>
      </w:r>
    </w:p>
    <w:p w14:paraId="7EB3B706" w14:textId="77777777" w:rsidR="009A54F2" w:rsidRDefault="009A54F2" w:rsidP="009A54F2"/>
    <w:p w14:paraId="38DCDA3E" w14:textId="77777777" w:rsidR="00616D91" w:rsidRDefault="008C01E8" w:rsidP="00616D91">
      <w:pPr>
        <w:pStyle w:val="Heading2"/>
      </w:pPr>
      <w:bookmarkStart w:id="66" w:name="_Toc290622690"/>
      <w:proofErr w:type="gramStart"/>
      <w:r w:rsidRPr="008C01E8">
        <w:t>libsndfile</w:t>
      </w:r>
      <w:bookmarkEnd w:id="66"/>
      <w:proofErr w:type="gramEnd"/>
    </w:p>
    <w:p w14:paraId="2ECA63FE" w14:textId="12449191" w:rsidR="00712C1E" w:rsidRDefault="00712C1E" w:rsidP="00712C1E">
      <w:r w:rsidRPr="00712C1E">
        <w:t>Libsndfile is a C library for reading and writing files containing sampled sound (such as MS Windows WAV and the Apple/SGI AIFF format) through one standard library interface. It is released in source code format under the </w:t>
      </w:r>
      <w:hyperlink r:id="rId19" w:history="1">
        <w:r w:rsidRPr="00712C1E">
          <w:rPr>
            <w:rStyle w:val="Hyperlink"/>
            <w:color w:val="auto"/>
            <w:u w:val="none"/>
          </w:rPr>
          <w:t>Gnu Lesser General Public License</w:t>
        </w:r>
      </w:hyperlink>
      <w:r w:rsidRPr="00712C1E">
        <w:t>.</w:t>
      </w:r>
      <w:r>
        <w:t xml:space="preserve"> I used this library to be able to read wav audio f</w:t>
      </w:r>
      <w:r w:rsidR="00C55391">
        <w:t xml:space="preserve">iles on the android </w:t>
      </w:r>
      <w:proofErr w:type="gramStart"/>
      <w:r w:rsidR="00C55391">
        <w:t>application,</w:t>
      </w:r>
      <w:proofErr w:type="gramEnd"/>
      <w:r w:rsidR="00C55391">
        <w:t xml:space="preserve"> all the code was copied in to the </w:t>
      </w:r>
      <w:proofErr w:type="spellStart"/>
      <w:r w:rsidR="00182DA6">
        <w:t>jni</w:t>
      </w:r>
      <w:proofErr w:type="spellEnd"/>
      <w:r w:rsidR="00182DA6">
        <w:t xml:space="preserve"> folder. </w:t>
      </w:r>
    </w:p>
    <w:p w14:paraId="4DC5CC31" w14:textId="77777777" w:rsidR="00182DA6" w:rsidRPr="00182DA6" w:rsidRDefault="00182DA6" w:rsidP="00182DA6">
      <w:proofErr w:type="gramStart"/>
      <w:r w:rsidRPr="00182DA6">
        <w:t>libsndfile</w:t>
      </w:r>
      <w:proofErr w:type="gramEnd"/>
      <w:r w:rsidRPr="00182DA6">
        <w:t xml:space="preserve"> has the following main features :</w:t>
      </w:r>
    </w:p>
    <w:p w14:paraId="383746F9" w14:textId="77777777" w:rsidR="00182DA6" w:rsidRPr="00182DA6" w:rsidRDefault="00182DA6" w:rsidP="00182DA6">
      <w:pPr>
        <w:numPr>
          <w:ilvl w:val="0"/>
          <w:numId w:val="30"/>
        </w:numPr>
      </w:pPr>
      <w:r w:rsidRPr="00182DA6">
        <w:t>Ability to read and write a large number of file formats.</w:t>
      </w:r>
    </w:p>
    <w:p w14:paraId="3BAA89C3" w14:textId="77777777" w:rsidR="00182DA6" w:rsidRPr="00182DA6" w:rsidRDefault="00182DA6" w:rsidP="00182DA6">
      <w:pPr>
        <w:numPr>
          <w:ilvl w:val="0"/>
          <w:numId w:val="30"/>
        </w:numPr>
      </w:pPr>
      <w:r w:rsidRPr="00182DA6">
        <w:t>A simple, elegant and easy to use Applications Programming Interface.</w:t>
      </w:r>
    </w:p>
    <w:p w14:paraId="1873C660" w14:textId="77777777" w:rsidR="00182DA6" w:rsidRPr="00182DA6" w:rsidRDefault="00182DA6" w:rsidP="00182DA6">
      <w:pPr>
        <w:numPr>
          <w:ilvl w:val="0"/>
          <w:numId w:val="30"/>
        </w:numPr>
      </w:pPr>
      <w:r w:rsidRPr="00182DA6">
        <w:t xml:space="preserve">Usable on Unix, Win32, </w:t>
      </w:r>
      <w:proofErr w:type="spellStart"/>
      <w:r w:rsidRPr="00182DA6">
        <w:t>MacOS</w:t>
      </w:r>
      <w:proofErr w:type="spellEnd"/>
      <w:r w:rsidRPr="00182DA6">
        <w:t xml:space="preserve"> and others.</w:t>
      </w:r>
    </w:p>
    <w:p w14:paraId="2C8DFDC2" w14:textId="77777777" w:rsidR="00182DA6" w:rsidRPr="00182DA6" w:rsidRDefault="00182DA6" w:rsidP="00182DA6">
      <w:pPr>
        <w:numPr>
          <w:ilvl w:val="0"/>
          <w:numId w:val="30"/>
        </w:numPr>
      </w:pPr>
      <w:r w:rsidRPr="00182DA6">
        <w:t xml:space="preserve">On the fly format conversion, including endian-ness swapping, type conversion and </w:t>
      </w:r>
      <w:proofErr w:type="spellStart"/>
      <w:r w:rsidRPr="00182DA6">
        <w:t>bitwidth</w:t>
      </w:r>
      <w:proofErr w:type="spellEnd"/>
      <w:r w:rsidRPr="00182DA6">
        <w:t xml:space="preserve"> scaling.</w:t>
      </w:r>
    </w:p>
    <w:p w14:paraId="5E4CCDBF" w14:textId="3B08D8C0" w:rsidR="00182DA6" w:rsidRPr="00182DA6" w:rsidRDefault="00182DA6" w:rsidP="00182DA6">
      <w:pPr>
        <w:numPr>
          <w:ilvl w:val="0"/>
          <w:numId w:val="30"/>
        </w:numPr>
      </w:pPr>
      <w:r w:rsidRPr="00182DA6">
        <w:t xml:space="preserve">Optional normalisation when reading </w:t>
      </w:r>
      <w:r w:rsidR="00F1355B" w:rsidRPr="00182DA6">
        <w:t>floating-point</w:t>
      </w:r>
      <w:r w:rsidRPr="00182DA6">
        <w:t xml:space="preserve"> data from files containing integer data.</w:t>
      </w:r>
    </w:p>
    <w:p w14:paraId="437E0329" w14:textId="77777777" w:rsidR="00182DA6" w:rsidRPr="00182DA6" w:rsidRDefault="00182DA6" w:rsidP="00182DA6">
      <w:pPr>
        <w:numPr>
          <w:ilvl w:val="0"/>
          <w:numId w:val="30"/>
        </w:numPr>
      </w:pPr>
      <w:r w:rsidRPr="00182DA6">
        <w:t>Ability to open files in read/write mode.</w:t>
      </w:r>
    </w:p>
    <w:p w14:paraId="544C0F83" w14:textId="77777777" w:rsidR="00182DA6" w:rsidRPr="00182DA6" w:rsidRDefault="00182DA6" w:rsidP="00182DA6">
      <w:pPr>
        <w:numPr>
          <w:ilvl w:val="0"/>
          <w:numId w:val="30"/>
        </w:numPr>
      </w:pPr>
      <w:r w:rsidRPr="00182DA6">
        <w:t>The ability to write the file header without closing the file (only on files open for write or read/write).</w:t>
      </w:r>
    </w:p>
    <w:p w14:paraId="04FC09B5" w14:textId="77777777" w:rsidR="00182DA6" w:rsidRPr="00182DA6" w:rsidRDefault="00182DA6" w:rsidP="00182DA6">
      <w:pPr>
        <w:numPr>
          <w:ilvl w:val="0"/>
          <w:numId w:val="30"/>
        </w:numPr>
      </w:pPr>
      <w:r w:rsidRPr="00182DA6">
        <w:t>Ability to query the library about all supported formats and retrieve text strings describing each format.</w:t>
      </w:r>
    </w:p>
    <w:p w14:paraId="7D1DDDE9" w14:textId="237F63FD" w:rsidR="00182DA6" w:rsidRDefault="00384A1E" w:rsidP="00712C1E">
      <w:r>
        <w:t xml:space="preserve">The code used was from </w:t>
      </w:r>
      <w:hyperlink r:id="rId20" w:history="1">
        <w:r w:rsidRPr="00E1079B">
          <w:rPr>
            <w:rStyle w:val="Hyperlink"/>
          </w:rPr>
          <w:t>https://github.com/michaelwu/libsndfile</w:t>
        </w:r>
      </w:hyperlink>
      <w:r>
        <w:t xml:space="preserve"> </w:t>
      </w:r>
    </w:p>
    <w:p w14:paraId="1225C05D" w14:textId="53857155" w:rsidR="003C0651" w:rsidRPr="00712C1E" w:rsidRDefault="003C0651" w:rsidP="00712C1E">
      <w:r>
        <w:t xml:space="preserve">Recording Wav in java </w:t>
      </w:r>
      <w:hyperlink r:id="rId21" w:history="1">
        <w:r w:rsidRPr="00E1079B">
          <w:rPr>
            <w:rStyle w:val="Hyperlink"/>
          </w:rPr>
          <w:t>http://i-liger.com/article/android-wav-audio-recording</w:t>
        </w:r>
      </w:hyperlink>
      <w:r>
        <w:t xml:space="preserve"> </w:t>
      </w:r>
    </w:p>
    <w:p w14:paraId="3ED6F30F" w14:textId="3AF2E7F4" w:rsidR="008C01E8" w:rsidRDefault="008C01E8" w:rsidP="009A54F2"/>
    <w:p w14:paraId="279B9211" w14:textId="1650D7D7" w:rsidR="00E35C33" w:rsidRDefault="00E35C33" w:rsidP="000E5195">
      <w:pPr>
        <w:pStyle w:val="Heading2"/>
      </w:pPr>
      <w:bookmarkStart w:id="67" w:name="_Toc290622691"/>
      <w:r w:rsidRPr="00DE206F">
        <w:t>Testing T</w:t>
      </w:r>
      <w:r w:rsidR="00C0492A" w:rsidRPr="00DE206F">
        <w:t>ables</w:t>
      </w:r>
      <w:bookmarkEnd w:id="67"/>
      <w:r w:rsidR="00C0492A" w:rsidRPr="00DE206F">
        <w:t xml:space="preserve"> </w:t>
      </w:r>
    </w:p>
    <w:p w14:paraId="2C48F256" w14:textId="77777777" w:rsidR="000E5195" w:rsidRPr="000E5195" w:rsidRDefault="000E5195" w:rsidP="000E5195"/>
    <w:p w14:paraId="308D75FA" w14:textId="7013752B" w:rsidR="00BD5ADE" w:rsidRDefault="00BD5ADE" w:rsidP="004C12FA">
      <w:r>
        <w:t>Setup</w:t>
      </w:r>
      <w:proofErr w:type="gramStart"/>
      <w:r>
        <w:t>:-</w:t>
      </w:r>
      <w:proofErr w:type="gramEnd"/>
    </w:p>
    <w:p w14:paraId="0D8BAD96" w14:textId="42E61BF8" w:rsidR="00A6455A" w:rsidRDefault="00A6455A" w:rsidP="00A6455A">
      <w:pPr>
        <w:pStyle w:val="ListParagraph"/>
        <w:numPr>
          <w:ilvl w:val="0"/>
          <w:numId w:val="33"/>
        </w:numPr>
      </w:pPr>
      <w:r>
        <w:t xml:space="preserve">Have an android device running Android 4.4+ </w:t>
      </w:r>
    </w:p>
    <w:p w14:paraId="6C8D5A2C" w14:textId="77777777" w:rsidR="00261593" w:rsidRDefault="00BD5ADE" w:rsidP="00BD5ADE">
      <w:pPr>
        <w:pStyle w:val="ListParagraph"/>
        <w:numPr>
          <w:ilvl w:val="0"/>
          <w:numId w:val="32"/>
        </w:numPr>
      </w:pPr>
      <w:r>
        <w:t>Have the app installed on the android device</w:t>
      </w:r>
      <w:r w:rsidR="00EA412A">
        <w:t>.</w:t>
      </w:r>
    </w:p>
    <w:p w14:paraId="12199443" w14:textId="359EF99E" w:rsidR="00261593" w:rsidRDefault="00261593" w:rsidP="00BD5ADE">
      <w:pPr>
        <w:pStyle w:val="ListParagraph"/>
        <w:numPr>
          <w:ilvl w:val="0"/>
          <w:numId w:val="32"/>
        </w:numPr>
      </w:pPr>
      <w:r>
        <w:t xml:space="preserve">Load over the test audio file into the apps folder </w:t>
      </w:r>
      <w:r w:rsidR="00F32407">
        <w:t xml:space="preserve">on the internal storage </w:t>
      </w:r>
      <w:r>
        <w:t>at</w:t>
      </w:r>
      <w:r w:rsidR="005431BF">
        <w:t>:</w:t>
      </w:r>
    </w:p>
    <w:p w14:paraId="2D41EC40" w14:textId="37FDC1E8" w:rsidR="00A6455A" w:rsidRDefault="00261593" w:rsidP="00A6455A">
      <w:pPr>
        <w:pStyle w:val="ListParagraph"/>
        <w:numPr>
          <w:ilvl w:val="1"/>
          <w:numId w:val="32"/>
        </w:numPr>
      </w:pPr>
      <w:r>
        <w:t>“/storage/emulated/0/Android/data/com.cs294.jas38.pdultrasonicclassification</w:t>
      </w:r>
      <w:r w:rsidR="003B237A">
        <w:t>/files</w:t>
      </w:r>
      <w:r w:rsidR="000B0CA9">
        <w:t>”</w:t>
      </w:r>
      <w:r w:rsidR="006837E5">
        <w:t xml:space="preserve"> </w:t>
      </w:r>
    </w:p>
    <w:p w14:paraId="12C85AD2" w14:textId="668020D0" w:rsidR="000E5195" w:rsidRDefault="000E5195" w:rsidP="000E5195">
      <w:pPr>
        <w:pStyle w:val="Heading3"/>
      </w:pPr>
      <w:bookmarkStart w:id="68" w:name="_Toc290622692"/>
      <w:r>
        <w:t>Load the a</w:t>
      </w:r>
      <w:r w:rsidR="00A6455A" w:rsidRPr="000E5195">
        <w:t>pplicat</w:t>
      </w:r>
      <w:r>
        <w:t>ion.</w:t>
      </w:r>
      <w:bookmarkEnd w:id="68"/>
    </w:p>
    <w:p w14:paraId="0F05A463" w14:textId="474A3E7B" w:rsidR="000E5195" w:rsidRDefault="000E5195" w:rsidP="000E5195">
      <w:r>
        <w:t>Setup:</w:t>
      </w:r>
      <w:r w:rsidR="00191723">
        <w:t xml:space="preserve"> </w:t>
      </w:r>
      <w:r>
        <w:t>-</w:t>
      </w:r>
    </w:p>
    <w:p w14:paraId="5C77B245" w14:textId="26E7F905" w:rsidR="000E5195" w:rsidRPr="000E5195" w:rsidRDefault="000E5195" w:rsidP="000E5195">
      <w:pPr>
        <w:pStyle w:val="ListParagraph"/>
        <w:numPr>
          <w:ilvl w:val="0"/>
          <w:numId w:val="34"/>
        </w:numPr>
      </w:pPr>
      <w:r>
        <w:t>Find the Application with the Apps section.</w:t>
      </w:r>
    </w:p>
    <w:tbl>
      <w:tblPr>
        <w:tblStyle w:val="TableGrid"/>
        <w:tblW w:w="0" w:type="auto"/>
        <w:tblLook w:val="0620" w:firstRow="1" w:lastRow="0" w:firstColumn="0" w:lastColumn="0" w:noHBand="1" w:noVBand="1"/>
      </w:tblPr>
      <w:tblGrid>
        <w:gridCol w:w="2838"/>
        <w:gridCol w:w="2839"/>
        <w:gridCol w:w="2839"/>
      </w:tblGrid>
      <w:tr w:rsidR="00D64C60" w:rsidRPr="00461E07" w14:paraId="23CA1120" w14:textId="77777777" w:rsidTr="00B007E6">
        <w:tc>
          <w:tcPr>
            <w:tcW w:w="2838" w:type="dxa"/>
          </w:tcPr>
          <w:p w14:paraId="159BE86A" w14:textId="77777777" w:rsidR="00D64C60" w:rsidRPr="00461E07" w:rsidRDefault="00D64C60" w:rsidP="00B007E6">
            <w:pPr>
              <w:jc w:val="center"/>
              <w:rPr>
                <w:b/>
              </w:rPr>
            </w:pPr>
            <w:r w:rsidRPr="00461E07">
              <w:rPr>
                <w:b/>
              </w:rPr>
              <w:t>Test</w:t>
            </w:r>
          </w:p>
        </w:tc>
        <w:tc>
          <w:tcPr>
            <w:tcW w:w="2839" w:type="dxa"/>
          </w:tcPr>
          <w:p w14:paraId="192FDBAA" w14:textId="77777777" w:rsidR="00D64C60" w:rsidRPr="00461E07" w:rsidRDefault="00D64C60" w:rsidP="00B007E6">
            <w:pPr>
              <w:jc w:val="center"/>
              <w:rPr>
                <w:b/>
              </w:rPr>
            </w:pPr>
            <w:r w:rsidRPr="00461E07">
              <w:rPr>
                <w:b/>
              </w:rPr>
              <w:t>Successful</w:t>
            </w:r>
          </w:p>
        </w:tc>
        <w:tc>
          <w:tcPr>
            <w:tcW w:w="2839" w:type="dxa"/>
          </w:tcPr>
          <w:p w14:paraId="5C0AC23A" w14:textId="77777777" w:rsidR="00D64C60" w:rsidRPr="00461E07" w:rsidRDefault="00D64C60" w:rsidP="00B007E6">
            <w:pPr>
              <w:jc w:val="center"/>
              <w:rPr>
                <w:b/>
              </w:rPr>
            </w:pPr>
            <w:r w:rsidRPr="00461E07">
              <w:rPr>
                <w:b/>
              </w:rPr>
              <w:t>Comments</w:t>
            </w:r>
            <w:r>
              <w:rPr>
                <w:b/>
              </w:rPr>
              <w:t>/ Outcome</w:t>
            </w:r>
          </w:p>
        </w:tc>
      </w:tr>
      <w:tr w:rsidR="00D64C60" w:rsidRPr="00461E07" w14:paraId="5E38FC4F" w14:textId="77777777" w:rsidTr="00B007E6">
        <w:tc>
          <w:tcPr>
            <w:tcW w:w="2838" w:type="dxa"/>
          </w:tcPr>
          <w:p w14:paraId="42453112" w14:textId="5C3C1DAA" w:rsidR="00D64C60" w:rsidRPr="00D64C60" w:rsidRDefault="00D64C60" w:rsidP="00D64C60">
            <w:r>
              <w:t>Is the Apps name “PD Ultrasonic Classification”</w:t>
            </w:r>
          </w:p>
        </w:tc>
        <w:tc>
          <w:tcPr>
            <w:tcW w:w="2839" w:type="dxa"/>
          </w:tcPr>
          <w:p w14:paraId="73784D89" w14:textId="2D3A89AC" w:rsidR="00D64C60" w:rsidRPr="00D64C60" w:rsidRDefault="00150C1C" w:rsidP="00150C1C">
            <w:pPr>
              <w:jc w:val="center"/>
            </w:pPr>
            <w:r w:rsidRPr="00150C1C">
              <w:rPr>
                <w:highlight w:val="green"/>
              </w:rPr>
              <w:t>Yes</w:t>
            </w:r>
          </w:p>
        </w:tc>
        <w:tc>
          <w:tcPr>
            <w:tcW w:w="2839" w:type="dxa"/>
          </w:tcPr>
          <w:p w14:paraId="69438457" w14:textId="77777777" w:rsidR="00D64C60" w:rsidRPr="00D64C60" w:rsidRDefault="00D64C60" w:rsidP="00D64C60"/>
        </w:tc>
      </w:tr>
      <w:tr w:rsidR="00C7004B" w:rsidRPr="00461E07" w14:paraId="272427E6" w14:textId="77777777" w:rsidTr="00B007E6">
        <w:tc>
          <w:tcPr>
            <w:tcW w:w="2838" w:type="dxa"/>
          </w:tcPr>
          <w:p w14:paraId="3DB49137" w14:textId="0D345F28" w:rsidR="00C7004B" w:rsidRDefault="00592146" w:rsidP="00D64C60">
            <w:r>
              <w:t>Once clicked on the icon, does the app load.</w:t>
            </w:r>
          </w:p>
        </w:tc>
        <w:tc>
          <w:tcPr>
            <w:tcW w:w="2839" w:type="dxa"/>
          </w:tcPr>
          <w:p w14:paraId="5333C618" w14:textId="2D332F51" w:rsidR="00C7004B" w:rsidRPr="00150C1C" w:rsidRDefault="00592146" w:rsidP="00150C1C">
            <w:pPr>
              <w:jc w:val="center"/>
              <w:rPr>
                <w:highlight w:val="green"/>
              </w:rPr>
            </w:pPr>
            <w:r>
              <w:rPr>
                <w:highlight w:val="green"/>
              </w:rPr>
              <w:t>Yes</w:t>
            </w:r>
          </w:p>
        </w:tc>
        <w:tc>
          <w:tcPr>
            <w:tcW w:w="2839" w:type="dxa"/>
          </w:tcPr>
          <w:p w14:paraId="04435BC4" w14:textId="1FAAF4BB" w:rsidR="00C7004B" w:rsidRPr="00D64C60" w:rsidRDefault="00592146" w:rsidP="00D64C60">
            <w:r>
              <w:t>The main menu screen is loaded.</w:t>
            </w:r>
          </w:p>
        </w:tc>
      </w:tr>
      <w:tr w:rsidR="00126B17" w:rsidRPr="00461E07" w14:paraId="4725A2E5" w14:textId="77777777" w:rsidTr="00B007E6">
        <w:tc>
          <w:tcPr>
            <w:tcW w:w="2838" w:type="dxa"/>
          </w:tcPr>
          <w:p w14:paraId="00182A8F" w14:textId="179CCA66" w:rsidR="00126B17" w:rsidRDefault="00126B17" w:rsidP="00D64C60">
            <w:r>
              <w:t xml:space="preserve">Is the Icon the EA Technology Android </w:t>
            </w:r>
            <w:proofErr w:type="gramStart"/>
            <w:r>
              <w:t>logo</w:t>
            </w:r>
            <w:r w:rsidR="00CD0F21">
              <w:t>.</w:t>
            </w:r>
            <w:proofErr w:type="gramEnd"/>
          </w:p>
        </w:tc>
        <w:tc>
          <w:tcPr>
            <w:tcW w:w="2839" w:type="dxa"/>
          </w:tcPr>
          <w:p w14:paraId="3A256DD7" w14:textId="08012912" w:rsidR="00126B17" w:rsidRDefault="00CD0F21" w:rsidP="00150C1C">
            <w:pPr>
              <w:jc w:val="center"/>
              <w:rPr>
                <w:highlight w:val="green"/>
              </w:rPr>
            </w:pPr>
            <w:r w:rsidRPr="00CD0F21">
              <w:rPr>
                <w:highlight w:val="red"/>
              </w:rPr>
              <w:t>No</w:t>
            </w:r>
          </w:p>
        </w:tc>
        <w:tc>
          <w:tcPr>
            <w:tcW w:w="2839" w:type="dxa"/>
          </w:tcPr>
          <w:p w14:paraId="48F3AC4B" w14:textId="7BE9B38C" w:rsidR="00126B17" w:rsidRPr="009B1006" w:rsidRDefault="00CD0F21" w:rsidP="00D64C60">
            <w:r>
              <w:t xml:space="preserve">It is the default </w:t>
            </w:r>
            <w:r w:rsidR="00153593">
              <w:t>Android icon</w:t>
            </w:r>
          </w:p>
        </w:tc>
      </w:tr>
    </w:tbl>
    <w:p w14:paraId="0F5DDD2C" w14:textId="3F9EB9AD" w:rsidR="00757D15" w:rsidRDefault="00757D15" w:rsidP="004C12FA"/>
    <w:p w14:paraId="689E2726" w14:textId="36751053" w:rsidR="00C0492A" w:rsidRDefault="00C0492A" w:rsidP="000E5195">
      <w:pPr>
        <w:pStyle w:val="Heading3"/>
      </w:pPr>
      <w:bookmarkStart w:id="69" w:name="_Toc290622693"/>
      <w:r w:rsidRPr="00C0492A">
        <w:t>Main Menu Screen</w:t>
      </w:r>
      <w:bookmarkEnd w:id="69"/>
    </w:p>
    <w:p w14:paraId="70FF9894" w14:textId="064BC59C" w:rsidR="00D13DA1" w:rsidRDefault="00A72FF9" w:rsidP="004C12FA">
      <w:r>
        <w:t>S</w:t>
      </w:r>
      <w:r w:rsidR="00D13DA1">
        <w:t>etup</w:t>
      </w:r>
      <w:r>
        <w:t>:</w:t>
      </w:r>
      <w:r w:rsidR="00191723">
        <w:t xml:space="preserve"> </w:t>
      </w:r>
      <w:r>
        <w:t>-</w:t>
      </w:r>
    </w:p>
    <w:p w14:paraId="7AE956D7" w14:textId="31D4D931" w:rsidR="00D13DA1" w:rsidRPr="00D13DA1" w:rsidRDefault="00D13DA1" w:rsidP="00D13DA1">
      <w:pPr>
        <w:pStyle w:val="ListParagraph"/>
        <w:numPr>
          <w:ilvl w:val="0"/>
          <w:numId w:val="31"/>
        </w:numPr>
      </w:pPr>
      <w:r>
        <w:t xml:space="preserve">Orientation - portrait </w:t>
      </w:r>
    </w:p>
    <w:tbl>
      <w:tblPr>
        <w:tblStyle w:val="TableGrid"/>
        <w:tblW w:w="0" w:type="auto"/>
        <w:tblLook w:val="0620" w:firstRow="1" w:lastRow="0" w:firstColumn="0" w:lastColumn="0" w:noHBand="1" w:noVBand="1"/>
      </w:tblPr>
      <w:tblGrid>
        <w:gridCol w:w="2838"/>
        <w:gridCol w:w="2839"/>
        <w:gridCol w:w="2839"/>
      </w:tblGrid>
      <w:tr w:rsidR="00992258" w14:paraId="6E177509" w14:textId="77777777" w:rsidTr="00461E07">
        <w:tc>
          <w:tcPr>
            <w:tcW w:w="2838" w:type="dxa"/>
          </w:tcPr>
          <w:p w14:paraId="0B57F2B5" w14:textId="0A78BD93" w:rsidR="00992258" w:rsidRPr="00461E07" w:rsidRDefault="00992258" w:rsidP="00461E07">
            <w:pPr>
              <w:jc w:val="center"/>
              <w:rPr>
                <w:b/>
              </w:rPr>
            </w:pPr>
            <w:r w:rsidRPr="00461E07">
              <w:rPr>
                <w:b/>
              </w:rPr>
              <w:t>Test</w:t>
            </w:r>
          </w:p>
        </w:tc>
        <w:tc>
          <w:tcPr>
            <w:tcW w:w="2839" w:type="dxa"/>
          </w:tcPr>
          <w:p w14:paraId="4806B67C" w14:textId="550D7376" w:rsidR="00992258" w:rsidRPr="00461E07" w:rsidRDefault="00992258" w:rsidP="00461E07">
            <w:pPr>
              <w:jc w:val="center"/>
              <w:rPr>
                <w:b/>
              </w:rPr>
            </w:pPr>
            <w:r w:rsidRPr="00461E07">
              <w:rPr>
                <w:b/>
              </w:rPr>
              <w:t>Successful</w:t>
            </w:r>
          </w:p>
        </w:tc>
        <w:tc>
          <w:tcPr>
            <w:tcW w:w="2839" w:type="dxa"/>
          </w:tcPr>
          <w:p w14:paraId="44939DBF" w14:textId="1EE3E3F5" w:rsidR="00992258" w:rsidRPr="00461E07" w:rsidRDefault="00090804" w:rsidP="00461E07">
            <w:pPr>
              <w:jc w:val="center"/>
              <w:rPr>
                <w:b/>
              </w:rPr>
            </w:pPr>
            <w:r w:rsidRPr="00461E07">
              <w:rPr>
                <w:b/>
              </w:rPr>
              <w:t>Comments</w:t>
            </w:r>
            <w:r>
              <w:rPr>
                <w:b/>
              </w:rPr>
              <w:t>/ Outcome</w:t>
            </w:r>
          </w:p>
        </w:tc>
      </w:tr>
      <w:tr w:rsidR="00CC5E62" w14:paraId="7A72702A" w14:textId="77777777" w:rsidTr="00461E07">
        <w:tc>
          <w:tcPr>
            <w:tcW w:w="2838" w:type="dxa"/>
          </w:tcPr>
          <w:p w14:paraId="0BA04843" w14:textId="41FA7BCC" w:rsidR="00CC5E62" w:rsidRPr="00CC5E62" w:rsidRDefault="00CC5E62" w:rsidP="00CC5E62">
            <w:r w:rsidRPr="00CC5E62">
              <w:t>Is the title</w:t>
            </w:r>
            <w:r>
              <w:t xml:space="preserve"> “Main Menu”</w:t>
            </w:r>
          </w:p>
        </w:tc>
        <w:tc>
          <w:tcPr>
            <w:tcW w:w="2839" w:type="dxa"/>
          </w:tcPr>
          <w:p w14:paraId="1F00F2B5" w14:textId="125E69DD" w:rsidR="00CC5E62" w:rsidRPr="004E6164" w:rsidRDefault="004E6164" w:rsidP="004E6164">
            <w:pPr>
              <w:jc w:val="center"/>
              <w:rPr>
                <w:highlight w:val="green"/>
              </w:rPr>
            </w:pPr>
            <w:r w:rsidRPr="004E6164">
              <w:rPr>
                <w:highlight w:val="green"/>
              </w:rPr>
              <w:t>Yes</w:t>
            </w:r>
          </w:p>
        </w:tc>
        <w:tc>
          <w:tcPr>
            <w:tcW w:w="2839" w:type="dxa"/>
          </w:tcPr>
          <w:p w14:paraId="026BBE5C" w14:textId="77777777" w:rsidR="00CC5E62" w:rsidRPr="00461E07" w:rsidRDefault="00CC5E62" w:rsidP="00461E07">
            <w:pPr>
              <w:jc w:val="center"/>
              <w:rPr>
                <w:b/>
              </w:rPr>
            </w:pPr>
          </w:p>
        </w:tc>
      </w:tr>
      <w:tr w:rsidR="00992258" w14:paraId="1923B8E4" w14:textId="77777777" w:rsidTr="00461E07">
        <w:tc>
          <w:tcPr>
            <w:tcW w:w="2838" w:type="dxa"/>
          </w:tcPr>
          <w:p w14:paraId="14F1D382" w14:textId="13C9D5E3" w:rsidR="00992258" w:rsidRDefault="00304928" w:rsidP="004C12FA">
            <w:r>
              <w:t>“File Chooser” button is present</w:t>
            </w:r>
          </w:p>
        </w:tc>
        <w:tc>
          <w:tcPr>
            <w:tcW w:w="2839" w:type="dxa"/>
          </w:tcPr>
          <w:p w14:paraId="1C4BD1CF" w14:textId="77C88792" w:rsidR="00992258" w:rsidRPr="004E6164" w:rsidRDefault="00304928" w:rsidP="004E6164">
            <w:pPr>
              <w:jc w:val="center"/>
              <w:rPr>
                <w:highlight w:val="green"/>
              </w:rPr>
            </w:pPr>
            <w:r w:rsidRPr="004E6164">
              <w:rPr>
                <w:highlight w:val="green"/>
              </w:rPr>
              <w:t>Yes</w:t>
            </w:r>
          </w:p>
        </w:tc>
        <w:tc>
          <w:tcPr>
            <w:tcW w:w="2839" w:type="dxa"/>
          </w:tcPr>
          <w:p w14:paraId="23BCB2CA" w14:textId="5F9B38C3" w:rsidR="00992258" w:rsidRDefault="00304928" w:rsidP="004C12FA">
            <w:r>
              <w:t>Big clear and green</w:t>
            </w:r>
          </w:p>
        </w:tc>
      </w:tr>
      <w:tr w:rsidR="00304928" w14:paraId="3771BED9" w14:textId="77777777" w:rsidTr="00461E07">
        <w:tc>
          <w:tcPr>
            <w:tcW w:w="2838" w:type="dxa"/>
          </w:tcPr>
          <w:p w14:paraId="55B951A3" w14:textId="6EA877AF" w:rsidR="00304928" w:rsidRDefault="0058145B" w:rsidP="0058145B">
            <w:r>
              <w:t>“Record” button is present</w:t>
            </w:r>
          </w:p>
        </w:tc>
        <w:tc>
          <w:tcPr>
            <w:tcW w:w="2839" w:type="dxa"/>
          </w:tcPr>
          <w:p w14:paraId="417DAB5D" w14:textId="16345723" w:rsidR="00304928" w:rsidRPr="004E6164" w:rsidRDefault="00D13DA1" w:rsidP="004E6164">
            <w:pPr>
              <w:jc w:val="center"/>
              <w:rPr>
                <w:highlight w:val="green"/>
              </w:rPr>
            </w:pPr>
            <w:r w:rsidRPr="004E6164">
              <w:rPr>
                <w:highlight w:val="green"/>
              </w:rPr>
              <w:t>Yes</w:t>
            </w:r>
          </w:p>
        </w:tc>
        <w:tc>
          <w:tcPr>
            <w:tcW w:w="2839" w:type="dxa"/>
          </w:tcPr>
          <w:p w14:paraId="0D23F4C4" w14:textId="52AFACAD" w:rsidR="00304928" w:rsidRDefault="00E55E86" w:rsidP="004C12FA">
            <w:r>
              <w:t>Big clear and red</w:t>
            </w:r>
          </w:p>
        </w:tc>
      </w:tr>
    </w:tbl>
    <w:p w14:paraId="72A9BCD8" w14:textId="23E8ABBE" w:rsidR="00C0492A" w:rsidRDefault="00AC0396" w:rsidP="004C12FA">
      <w:r>
        <w:t>Setup:</w:t>
      </w:r>
      <w:r w:rsidR="00191723">
        <w:t xml:space="preserve"> </w:t>
      </w:r>
      <w:r>
        <w:t>-</w:t>
      </w:r>
    </w:p>
    <w:p w14:paraId="74BE9397" w14:textId="5E56B95F" w:rsidR="00C0492A" w:rsidRDefault="00B866D1" w:rsidP="004C12FA">
      <w:pPr>
        <w:pStyle w:val="ListParagraph"/>
        <w:numPr>
          <w:ilvl w:val="0"/>
          <w:numId w:val="31"/>
        </w:numPr>
      </w:pPr>
      <w:r>
        <w:t xml:space="preserve">Orientation - landscape </w:t>
      </w:r>
    </w:p>
    <w:tbl>
      <w:tblPr>
        <w:tblStyle w:val="TableGrid"/>
        <w:tblW w:w="0" w:type="auto"/>
        <w:tblLook w:val="04A0" w:firstRow="1" w:lastRow="0" w:firstColumn="1" w:lastColumn="0" w:noHBand="0" w:noVBand="1"/>
      </w:tblPr>
      <w:tblGrid>
        <w:gridCol w:w="2838"/>
        <w:gridCol w:w="2839"/>
        <w:gridCol w:w="2839"/>
      </w:tblGrid>
      <w:tr w:rsidR="00C0492A" w14:paraId="40550684" w14:textId="77777777" w:rsidTr="00C0492A">
        <w:tc>
          <w:tcPr>
            <w:tcW w:w="2838" w:type="dxa"/>
          </w:tcPr>
          <w:p w14:paraId="1FFFE575" w14:textId="77777777" w:rsidR="00C0492A" w:rsidRPr="00461E07" w:rsidRDefault="00C0492A" w:rsidP="00461E07">
            <w:pPr>
              <w:jc w:val="center"/>
              <w:rPr>
                <w:b/>
              </w:rPr>
            </w:pPr>
            <w:r w:rsidRPr="00461E07">
              <w:rPr>
                <w:b/>
              </w:rPr>
              <w:t>Test</w:t>
            </w:r>
          </w:p>
        </w:tc>
        <w:tc>
          <w:tcPr>
            <w:tcW w:w="2839" w:type="dxa"/>
          </w:tcPr>
          <w:p w14:paraId="371276DF" w14:textId="77777777" w:rsidR="00C0492A" w:rsidRPr="00461E07" w:rsidRDefault="00C0492A" w:rsidP="00461E07">
            <w:pPr>
              <w:jc w:val="center"/>
              <w:rPr>
                <w:b/>
              </w:rPr>
            </w:pPr>
            <w:r w:rsidRPr="00461E07">
              <w:rPr>
                <w:b/>
              </w:rPr>
              <w:t>Successful</w:t>
            </w:r>
          </w:p>
        </w:tc>
        <w:tc>
          <w:tcPr>
            <w:tcW w:w="2839" w:type="dxa"/>
          </w:tcPr>
          <w:p w14:paraId="5A6719C8" w14:textId="3EF0C211" w:rsidR="00C0492A" w:rsidRPr="00461E07" w:rsidRDefault="00090804" w:rsidP="00461E07">
            <w:pPr>
              <w:jc w:val="center"/>
              <w:rPr>
                <w:b/>
              </w:rPr>
            </w:pPr>
            <w:r w:rsidRPr="00461E07">
              <w:rPr>
                <w:b/>
              </w:rPr>
              <w:t>Comments</w:t>
            </w:r>
            <w:r>
              <w:rPr>
                <w:b/>
              </w:rPr>
              <w:t>/ Outcome</w:t>
            </w:r>
          </w:p>
        </w:tc>
      </w:tr>
      <w:tr w:rsidR="004E6164" w14:paraId="5811D085" w14:textId="77777777" w:rsidTr="00C0492A">
        <w:tc>
          <w:tcPr>
            <w:tcW w:w="2838" w:type="dxa"/>
          </w:tcPr>
          <w:p w14:paraId="2A06071D" w14:textId="0814265A" w:rsidR="004E6164" w:rsidRPr="00461E07" w:rsidRDefault="004E6164" w:rsidP="007C76C1">
            <w:pPr>
              <w:rPr>
                <w:b/>
              </w:rPr>
            </w:pPr>
            <w:r w:rsidRPr="00CC5E62">
              <w:t>Is the title</w:t>
            </w:r>
            <w:r>
              <w:t xml:space="preserve"> “Main Menu”</w:t>
            </w:r>
          </w:p>
        </w:tc>
        <w:tc>
          <w:tcPr>
            <w:tcW w:w="2839" w:type="dxa"/>
          </w:tcPr>
          <w:p w14:paraId="444BA7F2" w14:textId="0810037F" w:rsidR="004E6164" w:rsidRPr="007C76C1" w:rsidRDefault="004E6164" w:rsidP="00461E07">
            <w:pPr>
              <w:jc w:val="center"/>
              <w:rPr>
                <w:b/>
                <w:highlight w:val="green"/>
              </w:rPr>
            </w:pPr>
            <w:r w:rsidRPr="007C76C1">
              <w:rPr>
                <w:highlight w:val="green"/>
              </w:rPr>
              <w:t>Yes</w:t>
            </w:r>
          </w:p>
        </w:tc>
        <w:tc>
          <w:tcPr>
            <w:tcW w:w="2839" w:type="dxa"/>
          </w:tcPr>
          <w:p w14:paraId="2576C289" w14:textId="77777777" w:rsidR="004E6164" w:rsidRPr="00461E07" w:rsidRDefault="004E6164" w:rsidP="00461E07">
            <w:pPr>
              <w:jc w:val="center"/>
              <w:rPr>
                <w:b/>
              </w:rPr>
            </w:pPr>
          </w:p>
        </w:tc>
      </w:tr>
      <w:tr w:rsidR="0003783F" w14:paraId="1E45B126" w14:textId="77777777" w:rsidTr="00C0492A">
        <w:tc>
          <w:tcPr>
            <w:tcW w:w="2838" w:type="dxa"/>
          </w:tcPr>
          <w:p w14:paraId="18E7CF45" w14:textId="69192356" w:rsidR="0003783F" w:rsidRDefault="0003783F" w:rsidP="00C0492A">
            <w:r>
              <w:t>“File Chooser” button is present</w:t>
            </w:r>
          </w:p>
        </w:tc>
        <w:tc>
          <w:tcPr>
            <w:tcW w:w="2839" w:type="dxa"/>
          </w:tcPr>
          <w:p w14:paraId="10075154" w14:textId="046D84B8" w:rsidR="0003783F" w:rsidRPr="007C76C1" w:rsidRDefault="0003783F" w:rsidP="00163389">
            <w:pPr>
              <w:jc w:val="center"/>
              <w:rPr>
                <w:highlight w:val="green"/>
              </w:rPr>
            </w:pPr>
            <w:r w:rsidRPr="007C76C1">
              <w:rPr>
                <w:highlight w:val="green"/>
              </w:rPr>
              <w:t>Yes</w:t>
            </w:r>
          </w:p>
        </w:tc>
        <w:tc>
          <w:tcPr>
            <w:tcW w:w="2839" w:type="dxa"/>
          </w:tcPr>
          <w:p w14:paraId="03C7AD08" w14:textId="78893E96" w:rsidR="0003783F" w:rsidRDefault="0003783F" w:rsidP="00C0492A">
            <w:r>
              <w:t>Big clear and green</w:t>
            </w:r>
          </w:p>
        </w:tc>
      </w:tr>
      <w:tr w:rsidR="0003783F" w14:paraId="66ADA80F" w14:textId="77777777" w:rsidTr="00C0492A">
        <w:tc>
          <w:tcPr>
            <w:tcW w:w="2838" w:type="dxa"/>
          </w:tcPr>
          <w:p w14:paraId="4A2A47B7" w14:textId="2F153B5D" w:rsidR="0003783F" w:rsidRDefault="0003783F" w:rsidP="007C76C1">
            <w:pPr>
              <w:jc w:val="center"/>
            </w:pPr>
            <w:r>
              <w:t>“Record” button is present</w:t>
            </w:r>
          </w:p>
        </w:tc>
        <w:tc>
          <w:tcPr>
            <w:tcW w:w="2839" w:type="dxa"/>
          </w:tcPr>
          <w:p w14:paraId="530E2087" w14:textId="5C93388C" w:rsidR="0003783F" w:rsidRPr="007C76C1" w:rsidRDefault="0003783F" w:rsidP="00163389">
            <w:pPr>
              <w:jc w:val="center"/>
              <w:rPr>
                <w:highlight w:val="green"/>
              </w:rPr>
            </w:pPr>
            <w:r w:rsidRPr="007C76C1">
              <w:rPr>
                <w:highlight w:val="green"/>
              </w:rPr>
              <w:t>Yes</w:t>
            </w:r>
          </w:p>
        </w:tc>
        <w:tc>
          <w:tcPr>
            <w:tcW w:w="2839" w:type="dxa"/>
          </w:tcPr>
          <w:p w14:paraId="6002CE35" w14:textId="16ED43EE" w:rsidR="0003783F" w:rsidRDefault="0003783F" w:rsidP="00C0492A">
            <w:r>
              <w:t>Big clear and red</w:t>
            </w:r>
          </w:p>
        </w:tc>
      </w:tr>
    </w:tbl>
    <w:p w14:paraId="2950F511" w14:textId="77777777" w:rsidR="00461E07" w:rsidRDefault="00461E07" w:rsidP="004C12FA"/>
    <w:tbl>
      <w:tblPr>
        <w:tblStyle w:val="TableGrid"/>
        <w:tblW w:w="0" w:type="auto"/>
        <w:tblLook w:val="04A0" w:firstRow="1" w:lastRow="0" w:firstColumn="1" w:lastColumn="0" w:noHBand="0" w:noVBand="1"/>
      </w:tblPr>
      <w:tblGrid>
        <w:gridCol w:w="2838"/>
        <w:gridCol w:w="2839"/>
        <w:gridCol w:w="2839"/>
      </w:tblGrid>
      <w:tr w:rsidR="00461E07" w14:paraId="751A4081" w14:textId="77777777" w:rsidTr="007C76C1">
        <w:tc>
          <w:tcPr>
            <w:tcW w:w="2838" w:type="dxa"/>
          </w:tcPr>
          <w:p w14:paraId="769964AE" w14:textId="77777777" w:rsidR="00461E07" w:rsidRPr="00461E07" w:rsidRDefault="00461E07" w:rsidP="002C54B0">
            <w:pPr>
              <w:jc w:val="center"/>
              <w:rPr>
                <w:b/>
              </w:rPr>
            </w:pPr>
            <w:r w:rsidRPr="00461E07">
              <w:rPr>
                <w:b/>
              </w:rPr>
              <w:t>Test</w:t>
            </w:r>
          </w:p>
        </w:tc>
        <w:tc>
          <w:tcPr>
            <w:tcW w:w="2839" w:type="dxa"/>
          </w:tcPr>
          <w:p w14:paraId="75B85A13" w14:textId="77777777" w:rsidR="00461E07" w:rsidRPr="00461E07" w:rsidRDefault="00461E07" w:rsidP="002C54B0">
            <w:pPr>
              <w:jc w:val="center"/>
              <w:rPr>
                <w:b/>
              </w:rPr>
            </w:pPr>
            <w:r w:rsidRPr="00461E07">
              <w:rPr>
                <w:b/>
              </w:rPr>
              <w:t>Successful</w:t>
            </w:r>
          </w:p>
        </w:tc>
        <w:tc>
          <w:tcPr>
            <w:tcW w:w="2839" w:type="dxa"/>
          </w:tcPr>
          <w:p w14:paraId="3C647646" w14:textId="29B54650" w:rsidR="00461E07" w:rsidRPr="00461E07" w:rsidRDefault="00461E07" w:rsidP="002C54B0">
            <w:pPr>
              <w:jc w:val="center"/>
              <w:rPr>
                <w:b/>
              </w:rPr>
            </w:pPr>
            <w:r w:rsidRPr="00461E07">
              <w:rPr>
                <w:b/>
              </w:rPr>
              <w:t>Comments</w:t>
            </w:r>
            <w:r w:rsidR="00E30CF9">
              <w:rPr>
                <w:b/>
              </w:rPr>
              <w:t>/ Outcome</w:t>
            </w:r>
          </w:p>
        </w:tc>
      </w:tr>
      <w:tr w:rsidR="00461E07" w14:paraId="6B86C060" w14:textId="77777777" w:rsidTr="007C76C1">
        <w:tc>
          <w:tcPr>
            <w:tcW w:w="2838" w:type="dxa"/>
          </w:tcPr>
          <w:p w14:paraId="0B299658" w14:textId="277089A6" w:rsidR="00461E07" w:rsidRDefault="00461E07" w:rsidP="007C76C1">
            <w:r>
              <w:t>“File Chooser” b</w:t>
            </w:r>
            <w:r w:rsidR="00E432FD">
              <w:t>utton is c</w:t>
            </w:r>
            <w:r>
              <w:t>licked</w:t>
            </w:r>
          </w:p>
        </w:tc>
        <w:tc>
          <w:tcPr>
            <w:tcW w:w="2839" w:type="dxa"/>
          </w:tcPr>
          <w:p w14:paraId="55795CA6" w14:textId="77777777" w:rsidR="00461E07" w:rsidRPr="00163389" w:rsidRDefault="00461E07" w:rsidP="00163389">
            <w:pPr>
              <w:jc w:val="center"/>
              <w:rPr>
                <w:highlight w:val="green"/>
              </w:rPr>
            </w:pPr>
            <w:r w:rsidRPr="00163389">
              <w:rPr>
                <w:highlight w:val="green"/>
              </w:rPr>
              <w:t>Yes</w:t>
            </w:r>
          </w:p>
        </w:tc>
        <w:tc>
          <w:tcPr>
            <w:tcW w:w="2839" w:type="dxa"/>
          </w:tcPr>
          <w:p w14:paraId="2BE42C5D" w14:textId="2A550B15" w:rsidR="00461E07" w:rsidRDefault="002C54B0" w:rsidP="007C76C1">
            <w:r>
              <w:t>A new screen is loaded</w:t>
            </w:r>
            <w:r w:rsidR="008B2709">
              <w:t>.</w:t>
            </w:r>
            <w:r>
              <w:t xml:space="preserve"> A list of files appears</w:t>
            </w:r>
            <w:r w:rsidR="008B2709">
              <w:t xml:space="preserve">. </w:t>
            </w:r>
          </w:p>
        </w:tc>
      </w:tr>
      <w:tr w:rsidR="00461E07" w14:paraId="56E4227E" w14:textId="77777777" w:rsidTr="007C76C1">
        <w:tc>
          <w:tcPr>
            <w:tcW w:w="2838" w:type="dxa"/>
          </w:tcPr>
          <w:p w14:paraId="2B8F25DA" w14:textId="61B30B1F" w:rsidR="00461E07" w:rsidRDefault="00461E07" w:rsidP="00461E07">
            <w:r>
              <w:t xml:space="preserve">“Record” button is </w:t>
            </w:r>
            <w:r w:rsidR="00E432FD">
              <w:t>c</w:t>
            </w:r>
            <w:r>
              <w:t>licked</w:t>
            </w:r>
          </w:p>
        </w:tc>
        <w:tc>
          <w:tcPr>
            <w:tcW w:w="2839" w:type="dxa"/>
          </w:tcPr>
          <w:p w14:paraId="2DABE327" w14:textId="77777777" w:rsidR="00461E07" w:rsidRPr="00163389" w:rsidRDefault="00461E07" w:rsidP="00163389">
            <w:pPr>
              <w:jc w:val="center"/>
              <w:rPr>
                <w:highlight w:val="green"/>
              </w:rPr>
            </w:pPr>
            <w:r w:rsidRPr="00163389">
              <w:rPr>
                <w:highlight w:val="green"/>
              </w:rPr>
              <w:t>Yes</w:t>
            </w:r>
          </w:p>
        </w:tc>
        <w:tc>
          <w:tcPr>
            <w:tcW w:w="2839" w:type="dxa"/>
          </w:tcPr>
          <w:p w14:paraId="36362988" w14:textId="1E505D8F" w:rsidR="00461E07" w:rsidRDefault="007D0D38" w:rsidP="007C76C1">
            <w:r>
              <w:t>The “Record” screen in loaded</w:t>
            </w:r>
          </w:p>
        </w:tc>
      </w:tr>
      <w:tr w:rsidR="003E2E40" w14:paraId="16A31AEE" w14:textId="77777777" w:rsidTr="007C76C1">
        <w:tc>
          <w:tcPr>
            <w:tcW w:w="2838" w:type="dxa"/>
          </w:tcPr>
          <w:p w14:paraId="0B75CBFD" w14:textId="0C98B530" w:rsidR="003E2E40" w:rsidRDefault="003E2E40" w:rsidP="00070C91">
            <w:r>
              <w:t>Click the android back button</w:t>
            </w:r>
            <w:r w:rsidR="00070C91">
              <w:t>.</w:t>
            </w:r>
          </w:p>
        </w:tc>
        <w:tc>
          <w:tcPr>
            <w:tcW w:w="2839" w:type="dxa"/>
          </w:tcPr>
          <w:p w14:paraId="411F6EAB" w14:textId="786A912D" w:rsidR="003E2E40" w:rsidRPr="00163389" w:rsidRDefault="000318CC" w:rsidP="00163389">
            <w:pPr>
              <w:jc w:val="center"/>
              <w:rPr>
                <w:highlight w:val="green"/>
              </w:rPr>
            </w:pPr>
            <w:r>
              <w:rPr>
                <w:highlight w:val="green"/>
              </w:rPr>
              <w:t>Yes</w:t>
            </w:r>
          </w:p>
        </w:tc>
        <w:tc>
          <w:tcPr>
            <w:tcW w:w="2839" w:type="dxa"/>
          </w:tcPr>
          <w:p w14:paraId="6DE57414" w14:textId="259052AD" w:rsidR="003E2E40" w:rsidRDefault="00070C91" w:rsidP="007C76C1">
            <w:r>
              <w:t>It takes the screen back to the devices home screen</w:t>
            </w:r>
            <w:r w:rsidR="00312521">
              <w:t>.</w:t>
            </w:r>
          </w:p>
        </w:tc>
      </w:tr>
    </w:tbl>
    <w:p w14:paraId="1D6D9811" w14:textId="1498DDAB" w:rsidR="0076561B" w:rsidRPr="00E04C7E" w:rsidRDefault="00346CAB" w:rsidP="00346CAB">
      <w:pPr>
        <w:pStyle w:val="Heading3"/>
        <w:rPr>
          <w:rFonts w:ascii="Arial" w:hAnsi="Arial" w:cs="Arial"/>
        </w:rPr>
      </w:pPr>
      <w:bookmarkStart w:id="70" w:name="_Toc222978615"/>
      <w:bookmarkStart w:id="71" w:name="_Toc290622694"/>
      <w:r w:rsidRPr="00E04C7E">
        <w:rPr>
          <w:rFonts w:ascii="Arial" w:hAnsi="Arial" w:cs="Arial"/>
        </w:rPr>
        <w:t>Record screen</w:t>
      </w:r>
      <w:bookmarkEnd w:id="71"/>
    </w:p>
    <w:p w14:paraId="1A74F99E" w14:textId="417A3611" w:rsidR="00346CAB" w:rsidRPr="00E04C7E" w:rsidRDefault="00E04C7E" w:rsidP="00E04C7E">
      <w:r w:rsidRPr="00E04C7E">
        <w:t>Setup: -</w:t>
      </w:r>
    </w:p>
    <w:p w14:paraId="7A53FB2E" w14:textId="7B7393AB" w:rsidR="00E04C7E" w:rsidRDefault="00E04C7E" w:rsidP="00E04C7E">
      <w:pPr>
        <w:pStyle w:val="ListParagraph"/>
        <w:numPr>
          <w:ilvl w:val="0"/>
          <w:numId w:val="31"/>
        </w:numPr>
      </w:pPr>
      <w:r w:rsidRPr="00E04C7E">
        <w:t xml:space="preserve">Click </w:t>
      </w:r>
      <w:r>
        <w:t>on the “Record” button from the home screen</w:t>
      </w:r>
      <w:r w:rsidR="00871C09">
        <w:t>.</w:t>
      </w:r>
    </w:p>
    <w:p w14:paraId="2621016A" w14:textId="1B5AC9F1" w:rsidR="004B1ABF" w:rsidRDefault="004B1ABF" w:rsidP="00E04C7E">
      <w:pPr>
        <w:pStyle w:val="ListParagraph"/>
        <w:numPr>
          <w:ilvl w:val="0"/>
          <w:numId w:val="31"/>
        </w:numPr>
      </w:pPr>
      <w:r>
        <w:t xml:space="preserve">Orientation – portrait </w:t>
      </w:r>
    </w:p>
    <w:p w14:paraId="4CDF20B5" w14:textId="77777777" w:rsidR="00A24F95" w:rsidRDefault="00A24F95" w:rsidP="00001E2C"/>
    <w:tbl>
      <w:tblPr>
        <w:tblStyle w:val="TableGrid"/>
        <w:tblW w:w="0" w:type="auto"/>
        <w:tblLook w:val="0620" w:firstRow="1" w:lastRow="0" w:firstColumn="0" w:lastColumn="0" w:noHBand="1" w:noVBand="1"/>
      </w:tblPr>
      <w:tblGrid>
        <w:gridCol w:w="2838"/>
        <w:gridCol w:w="2839"/>
        <w:gridCol w:w="2839"/>
      </w:tblGrid>
      <w:tr w:rsidR="004B1ABF" w:rsidRPr="00461E07" w14:paraId="33137DB5" w14:textId="77777777" w:rsidTr="00B007E6">
        <w:tc>
          <w:tcPr>
            <w:tcW w:w="2838" w:type="dxa"/>
          </w:tcPr>
          <w:p w14:paraId="4EA017C3" w14:textId="77777777" w:rsidR="004B1ABF" w:rsidRPr="00461E07" w:rsidRDefault="004B1ABF" w:rsidP="00B007E6">
            <w:pPr>
              <w:jc w:val="center"/>
              <w:rPr>
                <w:b/>
              </w:rPr>
            </w:pPr>
            <w:r w:rsidRPr="00461E07">
              <w:rPr>
                <w:b/>
              </w:rPr>
              <w:t>Test</w:t>
            </w:r>
          </w:p>
        </w:tc>
        <w:tc>
          <w:tcPr>
            <w:tcW w:w="2839" w:type="dxa"/>
          </w:tcPr>
          <w:p w14:paraId="6EBC752B" w14:textId="77777777" w:rsidR="004B1ABF" w:rsidRPr="00461E07" w:rsidRDefault="004B1ABF" w:rsidP="00B007E6">
            <w:pPr>
              <w:jc w:val="center"/>
              <w:rPr>
                <w:b/>
              </w:rPr>
            </w:pPr>
            <w:r w:rsidRPr="00461E07">
              <w:rPr>
                <w:b/>
              </w:rPr>
              <w:t>Successful</w:t>
            </w:r>
          </w:p>
        </w:tc>
        <w:tc>
          <w:tcPr>
            <w:tcW w:w="2839" w:type="dxa"/>
          </w:tcPr>
          <w:p w14:paraId="4EE7F0F3" w14:textId="77777777" w:rsidR="004B1ABF" w:rsidRPr="00461E07" w:rsidRDefault="004B1ABF" w:rsidP="00B007E6">
            <w:pPr>
              <w:jc w:val="center"/>
              <w:rPr>
                <w:b/>
              </w:rPr>
            </w:pPr>
            <w:r w:rsidRPr="00461E07">
              <w:rPr>
                <w:b/>
              </w:rPr>
              <w:t>Comments</w:t>
            </w:r>
            <w:r>
              <w:rPr>
                <w:b/>
              </w:rPr>
              <w:t>/ Outcome</w:t>
            </w:r>
          </w:p>
        </w:tc>
      </w:tr>
      <w:tr w:rsidR="004B1ABF" w:rsidRPr="00461E07" w14:paraId="70346C05" w14:textId="77777777" w:rsidTr="00B007E6">
        <w:tc>
          <w:tcPr>
            <w:tcW w:w="2838" w:type="dxa"/>
          </w:tcPr>
          <w:p w14:paraId="5A19DC6C" w14:textId="63AF7A8C" w:rsidR="004B1ABF" w:rsidRPr="004B1ABF" w:rsidRDefault="00001E2C" w:rsidP="004B1ABF">
            <w:r>
              <w:t>The title says “Record”</w:t>
            </w:r>
          </w:p>
        </w:tc>
        <w:tc>
          <w:tcPr>
            <w:tcW w:w="2839" w:type="dxa"/>
          </w:tcPr>
          <w:p w14:paraId="2D29F0CE" w14:textId="693E2749" w:rsidR="004B1ABF" w:rsidRPr="004B1ABF" w:rsidRDefault="00B97393" w:rsidP="005D5399">
            <w:pPr>
              <w:jc w:val="center"/>
            </w:pPr>
            <w:r>
              <w:rPr>
                <w:highlight w:val="green"/>
              </w:rPr>
              <w:t>Y</w:t>
            </w:r>
            <w:r w:rsidR="005D5399" w:rsidRPr="005D5399">
              <w:rPr>
                <w:highlight w:val="green"/>
              </w:rPr>
              <w:t>es</w:t>
            </w:r>
          </w:p>
        </w:tc>
        <w:tc>
          <w:tcPr>
            <w:tcW w:w="2839" w:type="dxa"/>
          </w:tcPr>
          <w:p w14:paraId="3D07D2F2" w14:textId="77777777" w:rsidR="004B1ABF" w:rsidRPr="004B1ABF" w:rsidRDefault="004B1ABF" w:rsidP="004B1ABF"/>
        </w:tc>
      </w:tr>
      <w:tr w:rsidR="005D5399" w:rsidRPr="00461E07" w14:paraId="76CBA0D0" w14:textId="77777777" w:rsidTr="00B007E6">
        <w:tc>
          <w:tcPr>
            <w:tcW w:w="2838" w:type="dxa"/>
          </w:tcPr>
          <w:p w14:paraId="24D36DB3" w14:textId="2B65B2BA" w:rsidR="005D5399" w:rsidRDefault="005D5399" w:rsidP="004B1ABF">
            <w:r>
              <w:t>Has label “Count down</w:t>
            </w:r>
            <w:r w:rsidR="00B97393">
              <w:t xml:space="preserve">: </w:t>
            </w:r>
            <w:r>
              <w:t>”</w:t>
            </w:r>
          </w:p>
        </w:tc>
        <w:tc>
          <w:tcPr>
            <w:tcW w:w="2839" w:type="dxa"/>
          </w:tcPr>
          <w:p w14:paraId="5E243FF2" w14:textId="69C128E2" w:rsidR="005D5399" w:rsidRPr="005D5399" w:rsidRDefault="00B97393" w:rsidP="005D5399">
            <w:pPr>
              <w:jc w:val="center"/>
              <w:rPr>
                <w:highlight w:val="green"/>
              </w:rPr>
            </w:pPr>
            <w:r>
              <w:rPr>
                <w:highlight w:val="green"/>
              </w:rPr>
              <w:t>Yes</w:t>
            </w:r>
          </w:p>
        </w:tc>
        <w:tc>
          <w:tcPr>
            <w:tcW w:w="2839" w:type="dxa"/>
          </w:tcPr>
          <w:p w14:paraId="2FB6118A" w14:textId="77777777" w:rsidR="005D5399" w:rsidRPr="004B1ABF" w:rsidRDefault="005D5399" w:rsidP="004B1ABF"/>
        </w:tc>
      </w:tr>
      <w:tr w:rsidR="00B97393" w:rsidRPr="00461E07" w14:paraId="36F637BE" w14:textId="77777777" w:rsidTr="00B007E6">
        <w:tc>
          <w:tcPr>
            <w:tcW w:w="2838" w:type="dxa"/>
          </w:tcPr>
          <w:p w14:paraId="7E7AE80E" w14:textId="1EC53D15" w:rsidR="00B97393" w:rsidRDefault="00B97393" w:rsidP="004B1ABF">
            <w:r>
              <w:t>Has number of 10 next to it</w:t>
            </w:r>
          </w:p>
        </w:tc>
        <w:tc>
          <w:tcPr>
            <w:tcW w:w="2839" w:type="dxa"/>
          </w:tcPr>
          <w:p w14:paraId="4C254A0F" w14:textId="3B3D3B7F" w:rsidR="00B97393" w:rsidRDefault="00B97393" w:rsidP="005D5399">
            <w:pPr>
              <w:jc w:val="center"/>
              <w:rPr>
                <w:highlight w:val="green"/>
              </w:rPr>
            </w:pPr>
            <w:r>
              <w:rPr>
                <w:highlight w:val="green"/>
              </w:rPr>
              <w:t>Yes</w:t>
            </w:r>
          </w:p>
        </w:tc>
        <w:tc>
          <w:tcPr>
            <w:tcW w:w="2839" w:type="dxa"/>
          </w:tcPr>
          <w:p w14:paraId="4D970DB8" w14:textId="77777777" w:rsidR="00B97393" w:rsidRPr="004B1ABF" w:rsidRDefault="00B97393" w:rsidP="004B1ABF"/>
        </w:tc>
      </w:tr>
      <w:tr w:rsidR="00B97393" w:rsidRPr="00461E07" w14:paraId="310F704F" w14:textId="77777777" w:rsidTr="00B007E6">
        <w:tc>
          <w:tcPr>
            <w:tcW w:w="2838" w:type="dxa"/>
          </w:tcPr>
          <w:p w14:paraId="68EF74D5" w14:textId="3FAD1A93" w:rsidR="00B97393" w:rsidRDefault="00B97393" w:rsidP="004B1ABF">
            <w:r>
              <w:t>Under the label and count is a graph with a title of “Volume Input”</w:t>
            </w:r>
          </w:p>
        </w:tc>
        <w:tc>
          <w:tcPr>
            <w:tcW w:w="2839" w:type="dxa"/>
          </w:tcPr>
          <w:p w14:paraId="45620192" w14:textId="62A8F76D" w:rsidR="00B97393" w:rsidRDefault="00051D21" w:rsidP="005D5399">
            <w:pPr>
              <w:jc w:val="center"/>
              <w:rPr>
                <w:highlight w:val="green"/>
              </w:rPr>
            </w:pPr>
            <w:r>
              <w:rPr>
                <w:highlight w:val="green"/>
              </w:rPr>
              <w:t>Yes</w:t>
            </w:r>
          </w:p>
        </w:tc>
        <w:tc>
          <w:tcPr>
            <w:tcW w:w="2839" w:type="dxa"/>
          </w:tcPr>
          <w:p w14:paraId="5BE310FC" w14:textId="07290BEF" w:rsidR="00B97393" w:rsidRPr="004B1ABF" w:rsidRDefault="00051D21" w:rsidP="004B1ABF">
            <w:r>
              <w:t>Title is present however the graph does not show until record starts.</w:t>
            </w:r>
          </w:p>
        </w:tc>
      </w:tr>
      <w:tr w:rsidR="00B007E6" w:rsidRPr="00461E07" w14:paraId="4BE4C25B" w14:textId="77777777" w:rsidTr="00B007E6">
        <w:tc>
          <w:tcPr>
            <w:tcW w:w="2838" w:type="dxa"/>
          </w:tcPr>
          <w:p w14:paraId="0FB9F47F" w14:textId="5AF05A7F" w:rsidR="00B007E6" w:rsidRDefault="00B007E6" w:rsidP="004B1ABF">
            <w:r>
              <w:t>A playback button is present</w:t>
            </w:r>
          </w:p>
        </w:tc>
        <w:tc>
          <w:tcPr>
            <w:tcW w:w="2839" w:type="dxa"/>
          </w:tcPr>
          <w:p w14:paraId="6BE555DF" w14:textId="51CCA848" w:rsidR="00B007E6" w:rsidRDefault="00B007E6" w:rsidP="005D5399">
            <w:pPr>
              <w:jc w:val="center"/>
              <w:rPr>
                <w:highlight w:val="green"/>
              </w:rPr>
            </w:pPr>
            <w:r>
              <w:rPr>
                <w:highlight w:val="green"/>
              </w:rPr>
              <w:t>Yes</w:t>
            </w:r>
          </w:p>
        </w:tc>
        <w:tc>
          <w:tcPr>
            <w:tcW w:w="2839" w:type="dxa"/>
          </w:tcPr>
          <w:p w14:paraId="581C2C85" w14:textId="77777777" w:rsidR="00B007E6" w:rsidRDefault="00B007E6" w:rsidP="004B1ABF"/>
        </w:tc>
      </w:tr>
      <w:tr w:rsidR="00B007E6" w:rsidRPr="00461E07" w14:paraId="0A8758DC" w14:textId="77777777" w:rsidTr="00B007E6">
        <w:tc>
          <w:tcPr>
            <w:tcW w:w="2838" w:type="dxa"/>
          </w:tcPr>
          <w:p w14:paraId="2866B0CD" w14:textId="7C5279C5" w:rsidR="00B007E6" w:rsidRDefault="00B007E6" w:rsidP="004B1ABF">
            <w:r>
              <w:t>A Save as… button is present</w:t>
            </w:r>
          </w:p>
        </w:tc>
        <w:tc>
          <w:tcPr>
            <w:tcW w:w="2839" w:type="dxa"/>
          </w:tcPr>
          <w:p w14:paraId="06995F40" w14:textId="03166DF6" w:rsidR="00B007E6" w:rsidRDefault="00B007E6" w:rsidP="005D5399">
            <w:pPr>
              <w:jc w:val="center"/>
              <w:rPr>
                <w:highlight w:val="green"/>
              </w:rPr>
            </w:pPr>
            <w:r>
              <w:rPr>
                <w:highlight w:val="green"/>
              </w:rPr>
              <w:t>Yes</w:t>
            </w:r>
          </w:p>
        </w:tc>
        <w:tc>
          <w:tcPr>
            <w:tcW w:w="2839" w:type="dxa"/>
          </w:tcPr>
          <w:p w14:paraId="44E7C542" w14:textId="77777777" w:rsidR="00B007E6" w:rsidRDefault="00B007E6" w:rsidP="004B1ABF"/>
        </w:tc>
      </w:tr>
      <w:tr w:rsidR="00B007E6" w:rsidRPr="00461E07" w14:paraId="499A8EBD" w14:textId="77777777" w:rsidTr="00B007E6">
        <w:tc>
          <w:tcPr>
            <w:tcW w:w="2838" w:type="dxa"/>
          </w:tcPr>
          <w:p w14:paraId="7A3668BA" w14:textId="111E3EB9" w:rsidR="00B007E6" w:rsidRDefault="00626CDC" w:rsidP="004B1ABF">
            <w:r>
              <w:t>A record button is present</w:t>
            </w:r>
          </w:p>
        </w:tc>
        <w:tc>
          <w:tcPr>
            <w:tcW w:w="2839" w:type="dxa"/>
          </w:tcPr>
          <w:p w14:paraId="145C94D2" w14:textId="284C00D6" w:rsidR="00B007E6" w:rsidRDefault="00626CDC" w:rsidP="005D5399">
            <w:pPr>
              <w:jc w:val="center"/>
              <w:rPr>
                <w:highlight w:val="green"/>
              </w:rPr>
            </w:pPr>
            <w:r>
              <w:rPr>
                <w:highlight w:val="green"/>
              </w:rPr>
              <w:t>Yes</w:t>
            </w:r>
          </w:p>
        </w:tc>
        <w:tc>
          <w:tcPr>
            <w:tcW w:w="2839" w:type="dxa"/>
          </w:tcPr>
          <w:p w14:paraId="3EC5E979" w14:textId="77777777" w:rsidR="00B007E6" w:rsidRDefault="00B007E6" w:rsidP="004B1ABF"/>
        </w:tc>
      </w:tr>
    </w:tbl>
    <w:p w14:paraId="19D1E1E9" w14:textId="77777777" w:rsidR="00F63570" w:rsidRDefault="00F63570" w:rsidP="00871C09"/>
    <w:p w14:paraId="30B06DDD" w14:textId="6B46F0C9" w:rsidR="00871C09" w:rsidRDefault="00D40897" w:rsidP="00871C09">
      <w:r>
        <w:t>Setup</w:t>
      </w:r>
      <w:r w:rsidR="00634A4B">
        <w:t xml:space="preserve">: - </w:t>
      </w:r>
    </w:p>
    <w:p w14:paraId="0BE4B6F2" w14:textId="3ACE3705" w:rsidR="00626CDC" w:rsidRDefault="00626CDC" w:rsidP="00626CDC">
      <w:pPr>
        <w:pStyle w:val="ListParagraph"/>
        <w:numPr>
          <w:ilvl w:val="0"/>
          <w:numId w:val="31"/>
        </w:numPr>
      </w:pPr>
      <w:r>
        <w:t xml:space="preserve">Orientation – landscape </w:t>
      </w:r>
    </w:p>
    <w:p w14:paraId="45A7B925" w14:textId="77777777" w:rsidR="00E837CF" w:rsidRDefault="00E837CF" w:rsidP="00F63570">
      <w:pPr>
        <w:pStyle w:val="ListParagraph"/>
      </w:pPr>
    </w:p>
    <w:tbl>
      <w:tblPr>
        <w:tblStyle w:val="TableGrid"/>
        <w:tblW w:w="0" w:type="auto"/>
        <w:tblLook w:val="0620" w:firstRow="1" w:lastRow="0" w:firstColumn="0" w:lastColumn="0" w:noHBand="1" w:noVBand="1"/>
      </w:tblPr>
      <w:tblGrid>
        <w:gridCol w:w="2838"/>
        <w:gridCol w:w="2839"/>
        <w:gridCol w:w="2839"/>
      </w:tblGrid>
      <w:tr w:rsidR="00C70BC7" w:rsidRPr="00461E07" w14:paraId="2C4E2B35" w14:textId="77777777" w:rsidTr="003854D7">
        <w:tc>
          <w:tcPr>
            <w:tcW w:w="2838" w:type="dxa"/>
          </w:tcPr>
          <w:p w14:paraId="4A1471B5" w14:textId="77777777" w:rsidR="00C70BC7" w:rsidRPr="00461E07" w:rsidRDefault="00C70BC7" w:rsidP="003854D7">
            <w:pPr>
              <w:jc w:val="center"/>
              <w:rPr>
                <w:b/>
              </w:rPr>
            </w:pPr>
            <w:r w:rsidRPr="00461E07">
              <w:rPr>
                <w:b/>
              </w:rPr>
              <w:t>Test</w:t>
            </w:r>
          </w:p>
        </w:tc>
        <w:tc>
          <w:tcPr>
            <w:tcW w:w="2839" w:type="dxa"/>
          </w:tcPr>
          <w:p w14:paraId="0D5B0F83" w14:textId="77777777" w:rsidR="00C70BC7" w:rsidRPr="00461E07" w:rsidRDefault="00C70BC7" w:rsidP="003854D7">
            <w:pPr>
              <w:jc w:val="center"/>
              <w:rPr>
                <w:b/>
              </w:rPr>
            </w:pPr>
            <w:r w:rsidRPr="00461E07">
              <w:rPr>
                <w:b/>
              </w:rPr>
              <w:t>Successful</w:t>
            </w:r>
          </w:p>
        </w:tc>
        <w:tc>
          <w:tcPr>
            <w:tcW w:w="2839" w:type="dxa"/>
          </w:tcPr>
          <w:p w14:paraId="796ED77F" w14:textId="77777777" w:rsidR="00C70BC7" w:rsidRPr="00461E07" w:rsidRDefault="00C70BC7" w:rsidP="003854D7">
            <w:pPr>
              <w:jc w:val="center"/>
              <w:rPr>
                <w:b/>
              </w:rPr>
            </w:pPr>
            <w:r w:rsidRPr="00461E07">
              <w:rPr>
                <w:b/>
              </w:rPr>
              <w:t>Comments</w:t>
            </w:r>
            <w:r>
              <w:rPr>
                <w:b/>
              </w:rPr>
              <w:t>/ Outcome</w:t>
            </w:r>
          </w:p>
        </w:tc>
      </w:tr>
      <w:tr w:rsidR="00C70BC7" w:rsidRPr="004B1ABF" w14:paraId="32AF7F79" w14:textId="77777777" w:rsidTr="003854D7">
        <w:tc>
          <w:tcPr>
            <w:tcW w:w="2838" w:type="dxa"/>
          </w:tcPr>
          <w:p w14:paraId="4DDC64B3" w14:textId="77777777" w:rsidR="00C70BC7" w:rsidRPr="004B1ABF" w:rsidRDefault="00C70BC7" w:rsidP="003854D7">
            <w:r>
              <w:t>The title says “Record”</w:t>
            </w:r>
          </w:p>
        </w:tc>
        <w:tc>
          <w:tcPr>
            <w:tcW w:w="2839" w:type="dxa"/>
          </w:tcPr>
          <w:p w14:paraId="1B0FF5B4" w14:textId="77777777" w:rsidR="00C70BC7" w:rsidRPr="004B1ABF" w:rsidRDefault="00C70BC7" w:rsidP="003854D7">
            <w:pPr>
              <w:jc w:val="center"/>
            </w:pPr>
            <w:r>
              <w:rPr>
                <w:highlight w:val="green"/>
              </w:rPr>
              <w:t>Y</w:t>
            </w:r>
            <w:r w:rsidRPr="005D5399">
              <w:rPr>
                <w:highlight w:val="green"/>
              </w:rPr>
              <w:t>es</w:t>
            </w:r>
          </w:p>
        </w:tc>
        <w:tc>
          <w:tcPr>
            <w:tcW w:w="2839" w:type="dxa"/>
          </w:tcPr>
          <w:p w14:paraId="4E51C997" w14:textId="77777777" w:rsidR="00C70BC7" w:rsidRPr="004B1ABF" w:rsidRDefault="00C70BC7" w:rsidP="003854D7"/>
        </w:tc>
      </w:tr>
      <w:tr w:rsidR="00C70BC7" w:rsidRPr="004B1ABF" w14:paraId="0959A6EA" w14:textId="77777777" w:rsidTr="003854D7">
        <w:tc>
          <w:tcPr>
            <w:tcW w:w="2838" w:type="dxa"/>
          </w:tcPr>
          <w:p w14:paraId="11BA01BA" w14:textId="77777777" w:rsidR="00C70BC7" w:rsidRDefault="00C70BC7" w:rsidP="003854D7">
            <w:r>
              <w:t>Has label “Count down: ”</w:t>
            </w:r>
          </w:p>
        </w:tc>
        <w:tc>
          <w:tcPr>
            <w:tcW w:w="2839" w:type="dxa"/>
          </w:tcPr>
          <w:p w14:paraId="27E0FBF6" w14:textId="77777777" w:rsidR="00C70BC7" w:rsidRPr="005D5399" w:rsidRDefault="00C70BC7" w:rsidP="003854D7">
            <w:pPr>
              <w:jc w:val="center"/>
              <w:rPr>
                <w:highlight w:val="green"/>
              </w:rPr>
            </w:pPr>
            <w:r>
              <w:rPr>
                <w:highlight w:val="green"/>
              </w:rPr>
              <w:t>Yes</w:t>
            </w:r>
          </w:p>
        </w:tc>
        <w:tc>
          <w:tcPr>
            <w:tcW w:w="2839" w:type="dxa"/>
          </w:tcPr>
          <w:p w14:paraId="7D2ED977" w14:textId="77777777" w:rsidR="00C70BC7" w:rsidRPr="004B1ABF" w:rsidRDefault="00C70BC7" w:rsidP="003854D7"/>
        </w:tc>
      </w:tr>
      <w:tr w:rsidR="00C70BC7" w:rsidRPr="004B1ABF" w14:paraId="0BF3920E" w14:textId="77777777" w:rsidTr="003854D7">
        <w:tc>
          <w:tcPr>
            <w:tcW w:w="2838" w:type="dxa"/>
          </w:tcPr>
          <w:p w14:paraId="4F651C13" w14:textId="77777777" w:rsidR="00C70BC7" w:rsidRDefault="00C70BC7" w:rsidP="003854D7">
            <w:r>
              <w:t>Has number of 10 next to it</w:t>
            </w:r>
          </w:p>
        </w:tc>
        <w:tc>
          <w:tcPr>
            <w:tcW w:w="2839" w:type="dxa"/>
          </w:tcPr>
          <w:p w14:paraId="74F2E029" w14:textId="77777777" w:rsidR="00C70BC7" w:rsidRDefault="00C70BC7" w:rsidP="003854D7">
            <w:pPr>
              <w:jc w:val="center"/>
              <w:rPr>
                <w:highlight w:val="green"/>
              </w:rPr>
            </w:pPr>
            <w:r>
              <w:rPr>
                <w:highlight w:val="green"/>
              </w:rPr>
              <w:t>Yes</w:t>
            </w:r>
          </w:p>
        </w:tc>
        <w:tc>
          <w:tcPr>
            <w:tcW w:w="2839" w:type="dxa"/>
          </w:tcPr>
          <w:p w14:paraId="248E8E3D" w14:textId="77777777" w:rsidR="00C70BC7" w:rsidRPr="004B1ABF" w:rsidRDefault="00C70BC7" w:rsidP="003854D7"/>
        </w:tc>
      </w:tr>
      <w:tr w:rsidR="00C70BC7" w:rsidRPr="004B1ABF" w14:paraId="3666431B" w14:textId="77777777" w:rsidTr="003854D7">
        <w:tc>
          <w:tcPr>
            <w:tcW w:w="2838" w:type="dxa"/>
          </w:tcPr>
          <w:p w14:paraId="1A36D909" w14:textId="77777777" w:rsidR="00C70BC7" w:rsidRDefault="00C70BC7" w:rsidP="003854D7">
            <w:r>
              <w:t>Under the label and count is a graph with a title of “Volume Input”</w:t>
            </w:r>
          </w:p>
        </w:tc>
        <w:tc>
          <w:tcPr>
            <w:tcW w:w="2839" w:type="dxa"/>
          </w:tcPr>
          <w:p w14:paraId="4530FFB7" w14:textId="77777777" w:rsidR="00C70BC7" w:rsidRDefault="00C70BC7" w:rsidP="003854D7">
            <w:pPr>
              <w:jc w:val="center"/>
              <w:rPr>
                <w:highlight w:val="green"/>
              </w:rPr>
            </w:pPr>
            <w:r>
              <w:rPr>
                <w:highlight w:val="green"/>
              </w:rPr>
              <w:t>Yes</w:t>
            </w:r>
          </w:p>
        </w:tc>
        <w:tc>
          <w:tcPr>
            <w:tcW w:w="2839" w:type="dxa"/>
          </w:tcPr>
          <w:p w14:paraId="03CEFA55" w14:textId="77777777" w:rsidR="00C70BC7" w:rsidRPr="004B1ABF" w:rsidRDefault="00C70BC7" w:rsidP="003854D7">
            <w:r>
              <w:t>Title is present however the graph does not show until record starts.</w:t>
            </w:r>
          </w:p>
        </w:tc>
      </w:tr>
      <w:tr w:rsidR="00C70BC7" w14:paraId="71AB81AE" w14:textId="77777777" w:rsidTr="003854D7">
        <w:tc>
          <w:tcPr>
            <w:tcW w:w="2838" w:type="dxa"/>
          </w:tcPr>
          <w:p w14:paraId="0C292D71" w14:textId="77777777" w:rsidR="00C70BC7" w:rsidRDefault="00C70BC7" w:rsidP="003854D7">
            <w:r>
              <w:t>A playback button is present</w:t>
            </w:r>
          </w:p>
        </w:tc>
        <w:tc>
          <w:tcPr>
            <w:tcW w:w="2839" w:type="dxa"/>
          </w:tcPr>
          <w:p w14:paraId="22C0F83B" w14:textId="77777777" w:rsidR="00C70BC7" w:rsidRDefault="00C70BC7" w:rsidP="003854D7">
            <w:pPr>
              <w:jc w:val="center"/>
              <w:rPr>
                <w:highlight w:val="green"/>
              </w:rPr>
            </w:pPr>
            <w:r>
              <w:rPr>
                <w:highlight w:val="green"/>
              </w:rPr>
              <w:t>Yes</w:t>
            </w:r>
          </w:p>
        </w:tc>
        <w:tc>
          <w:tcPr>
            <w:tcW w:w="2839" w:type="dxa"/>
          </w:tcPr>
          <w:p w14:paraId="5FFFC167" w14:textId="77777777" w:rsidR="00C70BC7" w:rsidRDefault="00C70BC7" w:rsidP="003854D7"/>
        </w:tc>
      </w:tr>
      <w:tr w:rsidR="00C70BC7" w14:paraId="769B41A1" w14:textId="77777777" w:rsidTr="003854D7">
        <w:tc>
          <w:tcPr>
            <w:tcW w:w="2838" w:type="dxa"/>
          </w:tcPr>
          <w:p w14:paraId="5B9AD450" w14:textId="77777777" w:rsidR="00C70BC7" w:rsidRDefault="00C70BC7" w:rsidP="003854D7">
            <w:r>
              <w:t>A Save as… button is present</w:t>
            </w:r>
          </w:p>
        </w:tc>
        <w:tc>
          <w:tcPr>
            <w:tcW w:w="2839" w:type="dxa"/>
          </w:tcPr>
          <w:p w14:paraId="5DCFF4AD" w14:textId="77777777" w:rsidR="00C70BC7" w:rsidRDefault="00C70BC7" w:rsidP="003854D7">
            <w:pPr>
              <w:jc w:val="center"/>
              <w:rPr>
                <w:highlight w:val="green"/>
              </w:rPr>
            </w:pPr>
            <w:r>
              <w:rPr>
                <w:highlight w:val="green"/>
              </w:rPr>
              <w:t>Yes</w:t>
            </w:r>
          </w:p>
        </w:tc>
        <w:tc>
          <w:tcPr>
            <w:tcW w:w="2839" w:type="dxa"/>
          </w:tcPr>
          <w:p w14:paraId="0DEA751B" w14:textId="77777777" w:rsidR="00C70BC7" w:rsidRDefault="00C70BC7" w:rsidP="003854D7"/>
        </w:tc>
      </w:tr>
      <w:tr w:rsidR="00C70BC7" w14:paraId="68E04DEF" w14:textId="77777777" w:rsidTr="003854D7">
        <w:tc>
          <w:tcPr>
            <w:tcW w:w="2838" w:type="dxa"/>
          </w:tcPr>
          <w:p w14:paraId="3D31BFDD" w14:textId="77777777" w:rsidR="00C70BC7" w:rsidRDefault="00C70BC7" w:rsidP="003854D7">
            <w:r>
              <w:t>A record button is present</w:t>
            </w:r>
          </w:p>
        </w:tc>
        <w:tc>
          <w:tcPr>
            <w:tcW w:w="2839" w:type="dxa"/>
          </w:tcPr>
          <w:p w14:paraId="389A5D39" w14:textId="77777777" w:rsidR="00C70BC7" w:rsidRDefault="00C70BC7" w:rsidP="003854D7">
            <w:pPr>
              <w:jc w:val="center"/>
              <w:rPr>
                <w:highlight w:val="green"/>
              </w:rPr>
            </w:pPr>
            <w:r>
              <w:rPr>
                <w:highlight w:val="green"/>
              </w:rPr>
              <w:t>Yes</w:t>
            </w:r>
          </w:p>
        </w:tc>
        <w:tc>
          <w:tcPr>
            <w:tcW w:w="2839" w:type="dxa"/>
          </w:tcPr>
          <w:p w14:paraId="14F728AE" w14:textId="77777777" w:rsidR="00C70BC7" w:rsidRDefault="00C70BC7" w:rsidP="003854D7"/>
        </w:tc>
      </w:tr>
    </w:tbl>
    <w:p w14:paraId="3BBAF985" w14:textId="77777777" w:rsidR="00626CDC" w:rsidRDefault="00626CDC" w:rsidP="00871C09"/>
    <w:tbl>
      <w:tblPr>
        <w:tblStyle w:val="TableGrid"/>
        <w:tblW w:w="0" w:type="auto"/>
        <w:tblLook w:val="0620" w:firstRow="1" w:lastRow="0" w:firstColumn="0" w:lastColumn="0" w:noHBand="1" w:noVBand="1"/>
      </w:tblPr>
      <w:tblGrid>
        <w:gridCol w:w="2838"/>
        <w:gridCol w:w="2839"/>
        <w:gridCol w:w="2839"/>
      </w:tblGrid>
      <w:tr w:rsidR="005736F4" w:rsidRPr="00461E07" w14:paraId="0D1E1843" w14:textId="77777777" w:rsidTr="003854D7">
        <w:tc>
          <w:tcPr>
            <w:tcW w:w="2838" w:type="dxa"/>
          </w:tcPr>
          <w:p w14:paraId="7BCDFE0A" w14:textId="77777777" w:rsidR="005736F4" w:rsidRPr="00461E07" w:rsidRDefault="005736F4" w:rsidP="003854D7">
            <w:pPr>
              <w:jc w:val="center"/>
              <w:rPr>
                <w:b/>
              </w:rPr>
            </w:pPr>
            <w:r w:rsidRPr="00461E07">
              <w:rPr>
                <w:b/>
              </w:rPr>
              <w:t>Test</w:t>
            </w:r>
          </w:p>
        </w:tc>
        <w:tc>
          <w:tcPr>
            <w:tcW w:w="2839" w:type="dxa"/>
          </w:tcPr>
          <w:p w14:paraId="2897B50E" w14:textId="77777777" w:rsidR="005736F4" w:rsidRPr="00461E07" w:rsidRDefault="005736F4" w:rsidP="003854D7">
            <w:pPr>
              <w:jc w:val="center"/>
              <w:rPr>
                <w:b/>
              </w:rPr>
            </w:pPr>
            <w:r w:rsidRPr="00461E07">
              <w:rPr>
                <w:b/>
              </w:rPr>
              <w:t>Successful</w:t>
            </w:r>
          </w:p>
        </w:tc>
        <w:tc>
          <w:tcPr>
            <w:tcW w:w="2839" w:type="dxa"/>
          </w:tcPr>
          <w:p w14:paraId="5F099175" w14:textId="77777777" w:rsidR="005736F4" w:rsidRPr="00461E07" w:rsidRDefault="005736F4" w:rsidP="003854D7">
            <w:pPr>
              <w:jc w:val="center"/>
              <w:rPr>
                <w:b/>
              </w:rPr>
            </w:pPr>
            <w:r w:rsidRPr="00461E07">
              <w:rPr>
                <w:b/>
              </w:rPr>
              <w:t>Comments</w:t>
            </w:r>
            <w:r>
              <w:rPr>
                <w:b/>
              </w:rPr>
              <w:t>/ Outcome</w:t>
            </w:r>
          </w:p>
        </w:tc>
      </w:tr>
      <w:tr w:rsidR="005736F4" w:rsidRPr="00461E07" w14:paraId="52AE945C" w14:textId="77777777" w:rsidTr="003854D7">
        <w:tc>
          <w:tcPr>
            <w:tcW w:w="2838" w:type="dxa"/>
          </w:tcPr>
          <w:p w14:paraId="1354D090" w14:textId="2FA9E1E5" w:rsidR="005736F4" w:rsidRPr="005736F4" w:rsidRDefault="005736F4" w:rsidP="005736F4">
            <w:r>
              <w:t>Click the button record</w:t>
            </w:r>
          </w:p>
        </w:tc>
        <w:tc>
          <w:tcPr>
            <w:tcW w:w="2839" w:type="dxa"/>
          </w:tcPr>
          <w:p w14:paraId="37D1CE46" w14:textId="050062FD" w:rsidR="005736F4" w:rsidRPr="005736F4" w:rsidRDefault="003854D7" w:rsidP="003854D7">
            <w:pPr>
              <w:jc w:val="center"/>
            </w:pPr>
            <w:r w:rsidRPr="003854D7">
              <w:rPr>
                <w:highlight w:val="green"/>
              </w:rPr>
              <w:t>Yes</w:t>
            </w:r>
          </w:p>
        </w:tc>
        <w:tc>
          <w:tcPr>
            <w:tcW w:w="2839" w:type="dxa"/>
          </w:tcPr>
          <w:p w14:paraId="7AB61483" w14:textId="77777777" w:rsidR="005736F4" w:rsidRDefault="003854D7" w:rsidP="005736F4">
            <w:r>
              <w:t>The count down value counts down in 0.1 increments.</w:t>
            </w:r>
          </w:p>
          <w:p w14:paraId="39B8CD4B" w14:textId="77777777" w:rsidR="00FB0E15" w:rsidRDefault="003854D7" w:rsidP="003854D7">
            <w:r>
              <w:t xml:space="preserve">The graph shows the sound volume input </w:t>
            </w:r>
            <w:r w:rsidR="007827FA">
              <w:t>over time</w:t>
            </w:r>
            <w:r w:rsidR="00FB0E15">
              <w:t>.</w:t>
            </w:r>
          </w:p>
          <w:p w14:paraId="06E3227C" w14:textId="6FA7BD85" w:rsidR="00E51EC9" w:rsidRPr="005736F4" w:rsidRDefault="00E51EC9" w:rsidP="003854D7">
            <w:r>
              <w:t xml:space="preserve">After the count hits zero and the graph stops moving along and </w:t>
            </w:r>
            <w:r w:rsidR="005B6062">
              <w:t>the count resets</w:t>
            </w:r>
            <w:r>
              <w:t>.</w:t>
            </w:r>
          </w:p>
        </w:tc>
      </w:tr>
      <w:tr w:rsidR="005B6062" w:rsidRPr="00461E07" w14:paraId="0FFB9937" w14:textId="77777777" w:rsidTr="003854D7">
        <w:tc>
          <w:tcPr>
            <w:tcW w:w="2838" w:type="dxa"/>
          </w:tcPr>
          <w:p w14:paraId="25D3C6E1" w14:textId="6D925053" w:rsidR="005B6062" w:rsidRDefault="005B6062" w:rsidP="005736F4">
            <w:r>
              <w:t>Click on Play back</w:t>
            </w:r>
            <w:r w:rsidR="004128E8">
              <w:t xml:space="preserve"> button</w:t>
            </w:r>
          </w:p>
        </w:tc>
        <w:tc>
          <w:tcPr>
            <w:tcW w:w="2839" w:type="dxa"/>
          </w:tcPr>
          <w:p w14:paraId="48817277" w14:textId="6BCB9618" w:rsidR="005B6062" w:rsidRPr="003854D7" w:rsidRDefault="00D57136" w:rsidP="003854D7">
            <w:pPr>
              <w:jc w:val="center"/>
              <w:rPr>
                <w:highlight w:val="green"/>
              </w:rPr>
            </w:pPr>
            <w:r>
              <w:rPr>
                <w:highlight w:val="green"/>
              </w:rPr>
              <w:t>Yes</w:t>
            </w:r>
          </w:p>
        </w:tc>
        <w:tc>
          <w:tcPr>
            <w:tcW w:w="2839" w:type="dxa"/>
          </w:tcPr>
          <w:p w14:paraId="29111912" w14:textId="7C958054" w:rsidR="005B6062" w:rsidRDefault="00CC59D1" w:rsidP="005736F4">
            <w:r>
              <w:t xml:space="preserve">The Audio is played. </w:t>
            </w:r>
          </w:p>
        </w:tc>
      </w:tr>
      <w:tr w:rsidR="004128E8" w:rsidRPr="00461E07" w14:paraId="0AD2B5C9" w14:textId="77777777" w:rsidTr="003854D7">
        <w:tc>
          <w:tcPr>
            <w:tcW w:w="2838" w:type="dxa"/>
          </w:tcPr>
          <w:p w14:paraId="5AFCCAF9" w14:textId="50948A81" w:rsidR="004128E8" w:rsidRDefault="004128E8" w:rsidP="005736F4">
            <w:r>
              <w:t>Click on the Save as button</w:t>
            </w:r>
          </w:p>
        </w:tc>
        <w:tc>
          <w:tcPr>
            <w:tcW w:w="2839" w:type="dxa"/>
          </w:tcPr>
          <w:p w14:paraId="2F038CD2" w14:textId="38FB4B30" w:rsidR="004128E8" w:rsidRDefault="00B93D6B" w:rsidP="003854D7">
            <w:pPr>
              <w:jc w:val="center"/>
              <w:rPr>
                <w:highlight w:val="green"/>
              </w:rPr>
            </w:pPr>
            <w:r>
              <w:rPr>
                <w:highlight w:val="green"/>
              </w:rPr>
              <w:t>Yes</w:t>
            </w:r>
          </w:p>
        </w:tc>
        <w:tc>
          <w:tcPr>
            <w:tcW w:w="2839" w:type="dxa"/>
          </w:tcPr>
          <w:p w14:paraId="363E3060" w14:textId="1B80494E" w:rsidR="004128E8" w:rsidRDefault="00B93D6B" w:rsidP="005736F4">
            <w:r>
              <w:t>Loads the Save as screen.</w:t>
            </w:r>
          </w:p>
        </w:tc>
      </w:tr>
    </w:tbl>
    <w:p w14:paraId="2CCFD213" w14:textId="4A8A5C2C" w:rsidR="00626CDC" w:rsidRDefault="00626CDC" w:rsidP="00871C09"/>
    <w:p w14:paraId="4BF63118" w14:textId="3EC63F2F" w:rsidR="0017594E" w:rsidRPr="001223FC" w:rsidRDefault="0017594E" w:rsidP="001223FC">
      <w:pPr>
        <w:pStyle w:val="Heading3"/>
        <w:rPr>
          <w:rFonts w:ascii="Arial" w:hAnsi="Arial" w:cs="Arial"/>
        </w:rPr>
      </w:pPr>
      <w:bookmarkStart w:id="72" w:name="_Toc290622695"/>
      <w:r w:rsidRPr="001223FC">
        <w:rPr>
          <w:rFonts w:ascii="Arial" w:hAnsi="Arial" w:cs="Arial"/>
        </w:rPr>
        <w:t>Save As Screens</w:t>
      </w:r>
      <w:bookmarkEnd w:id="72"/>
    </w:p>
    <w:p w14:paraId="29C48203" w14:textId="77777777" w:rsidR="001223FC" w:rsidRDefault="001223FC" w:rsidP="001223FC"/>
    <w:p w14:paraId="72BC6C2D" w14:textId="76633A82" w:rsidR="001223FC" w:rsidRDefault="009A4147" w:rsidP="001223FC">
      <w:r>
        <w:t xml:space="preserve">Setup: - </w:t>
      </w:r>
    </w:p>
    <w:p w14:paraId="485EC2C7" w14:textId="51BBFE92" w:rsidR="009A4147" w:rsidRDefault="009A4147" w:rsidP="009A4147">
      <w:pPr>
        <w:pStyle w:val="ListParagraph"/>
        <w:numPr>
          <w:ilvl w:val="0"/>
          <w:numId w:val="31"/>
        </w:numPr>
      </w:pPr>
      <w:r>
        <w:t xml:space="preserve">Make sure </w:t>
      </w:r>
      <w:r w:rsidR="004D6EFC">
        <w:t xml:space="preserve">there is a recorded </w:t>
      </w:r>
      <w:r w:rsidR="006D5255">
        <w:t xml:space="preserve">audio </w:t>
      </w:r>
      <w:proofErr w:type="spellStart"/>
      <w:r w:rsidR="006D5255">
        <w:t>tmp</w:t>
      </w:r>
      <w:proofErr w:type="spellEnd"/>
      <w:r w:rsidR="006D5255">
        <w:t xml:space="preserve"> file.</w:t>
      </w:r>
      <w:r w:rsidR="00AA7C85">
        <w:t xml:space="preserve"> </w:t>
      </w:r>
    </w:p>
    <w:p w14:paraId="02417548" w14:textId="77777777" w:rsidR="00211AE6" w:rsidRDefault="00211AE6" w:rsidP="00211AE6"/>
    <w:p w14:paraId="00CD0114" w14:textId="77777777" w:rsidR="00211AE6" w:rsidRDefault="00211AE6" w:rsidP="00211AE6"/>
    <w:tbl>
      <w:tblPr>
        <w:tblStyle w:val="TableGrid"/>
        <w:tblW w:w="0" w:type="auto"/>
        <w:tblLook w:val="0620" w:firstRow="1" w:lastRow="0" w:firstColumn="0" w:lastColumn="0" w:noHBand="1" w:noVBand="1"/>
      </w:tblPr>
      <w:tblGrid>
        <w:gridCol w:w="3029"/>
        <w:gridCol w:w="2742"/>
        <w:gridCol w:w="2745"/>
      </w:tblGrid>
      <w:tr w:rsidR="00211AE6" w:rsidRPr="00461E07" w14:paraId="2906800F" w14:textId="77777777" w:rsidTr="00211AE6">
        <w:tc>
          <w:tcPr>
            <w:tcW w:w="2838" w:type="dxa"/>
          </w:tcPr>
          <w:p w14:paraId="53AEFB96" w14:textId="77777777" w:rsidR="00211AE6" w:rsidRPr="00461E07" w:rsidRDefault="00211AE6" w:rsidP="00211AE6">
            <w:pPr>
              <w:jc w:val="center"/>
              <w:rPr>
                <w:b/>
              </w:rPr>
            </w:pPr>
            <w:r w:rsidRPr="00461E07">
              <w:rPr>
                <w:b/>
              </w:rPr>
              <w:t>Test</w:t>
            </w:r>
          </w:p>
        </w:tc>
        <w:tc>
          <w:tcPr>
            <w:tcW w:w="2839" w:type="dxa"/>
          </w:tcPr>
          <w:p w14:paraId="7AF6807B" w14:textId="77777777" w:rsidR="00211AE6" w:rsidRPr="00461E07" w:rsidRDefault="00211AE6" w:rsidP="00211AE6">
            <w:pPr>
              <w:jc w:val="center"/>
              <w:rPr>
                <w:b/>
              </w:rPr>
            </w:pPr>
            <w:r w:rsidRPr="00461E07">
              <w:rPr>
                <w:b/>
              </w:rPr>
              <w:t>Successful</w:t>
            </w:r>
          </w:p>
        </w:tc>
        <w:tc>
          <w:tcPr>
            <w:tcW w:w="2839" w:type="dxa"/>
          </w:tcPr>
          <w:p w14:paraId="5DABF5ED" w14:textId="77777777" w:rsidR="00211AE6" w:rsidRPr="00461E07" w:rsidRDefault="00211AE6" w:rsidP="00211AE6">
            <w:pPr>
              <w:jc w:val="center"/>
              <w:rPr>
                <w:b/>
              </w:rPr>
            </w:pPr>
            <w:r w:rsidRPr="00461E07">
              <w:rPr>
                <w:b/>
              </w:rPr>
              <w:t>Comments</w:t>
            </w:r>
            <w:r>
              <w:rPr>
                <w:b/>
              </w:rPr>
              <w:t>/ Outcome</w:t>
            </w:r>
          </w:p>
        </w:tc>
      </w:tr>
      <w:tr w:rsidR="00211AE6" w:rsidRPr="00461E07" w14:paraId="36764E6C" w14:textId="77777777" w:rsidTr="00211AE6">
        <w:tc>
          <w:tcPr>
            <w:tcW w:w="2838" w:type="dxa"/>
          </w:tcPr>
          <w:p w14:paraId="76711999" w14:textId="77861312" w:rsidR="00211AE6" w:rsidRPr="00211AE6" w:rsidRDefault="00AA0D12" w:rsidP="00211AE6">
            <w:r>
              <w:t>Reference label is present</w:t>
            </w:r>
          </w:p>
        </w:tc>
        <w:tc>
          <w:tcPr>
            <w:tcW w:w="2839" w:type="dxa"/>
          </w:tcPr>
          <w:p w14:paraId="6BF007BA" w14:textId="6D968BF4" w:rsidR="00211AE6" w:rsidRPr="00211AE6" w:rsidRDefault="00AA0D12" w:rsidP="00AA0D12">
            <w:pPr>
              <w:jc w:val="center"/>
            </w:pPr>
            <w:r w:rsidRPr="00AA0D12">
              <w:rPr>
                <w:highlight w:val="green"/>
              </w:rPr>
              <w:t>Yes</w:t>
            </w:r>
          </w:p>
        </w:tc>
        <w:tc>
          <w:tcPr>
            <w:tcW w:w="2839" w:type="dxa"/>
          </w:tcPr>
          <w:p w14:paraId="7265623A" w14:textId="77777777" w:rsidR="00211AE6" w:rsidRPr="00211AE6" w:rsidRDefault="00211AE6" w:rsidP="00211AE6"/>
        </w:tc>
      </w:tr>
      <w:tr w:rsidR="00AA0D12" w:rsidRPr="00461E07" w14:paraId="6DF32533" w14:textId="77777777" w:rsidTr="00211AE6">
        <w:tc>
          <w:tcPr>
            <w:tcW w:w="2838" w:type="dxa"/>
          </w:tcPr>
          <w:p w14:paraId="44DB3303" w14:textId="23E70732" w:rsidR="00AA0D12" w:rsidRDefault="00AA0D12" w:rsidP="00211AE6">
            <w:r>
              <w:t>Edit text input is present</w:t>
            </w:r>
          </w:p>
        </w:tc>
        <w:tc>
          <w:tcPr>
            <w:tcW w:w="2839" w:type="dxa"/>
          </w:tcPr>
          <w:p w14:paraId="2840E2B1" w14:textId="04046410" w:rsidR="00AA0D12" w:rsidRPr="00AA0D12" w:rsidRDefault="00AA0D12" w:rsidP="00AA0D12">
            <w:pPr>
              <w:jc w:val="center"/>
              <w:rPr>
                <w:highlight w:val="green"/>
              </w:rPr>
            </w:pPr>
            <w:r>
              <w:rPr>
                <w:highlight w:val="green"/>
              </w:rPr>
              <w:t>Yes</w:t>
            </w:r>
          </w:p>
        </w:tc>
        <w:tc>
          <w:tcPr>
            <w:tcW w:w="2839" w:type="dxa"/>
          </w:tcPr>
          <w:p w14:paraId="5C4569A7" w14:textId="77777777" w:rsidR="00AA0D12" w:rsidRPr="00211AE6" w:rsidRDefault="00AA0D12" w:rsidP="00211AE6"/>
        </w:tc>
      </w:tr>
      <w:tr w:rsidR="00AA0D12" w:rsidRPr="00461E07" w14:paraId="15830ED6" w14:textId="77777777" w:rsidTr="00211AE6">
        <w:tc>
          <w:tcPr>
            <w:tcW w:w="2838" w:type="dxa"/>
          </w:tcPr>
          <w:p w14:paraId="0B02968C" w14:textId="5FDCDC44" w:rsidR="00AA0D12" w:rsidRDefault="00AA0D12" w:rsidP="00211AE6">
            <w:r>
              <w:t>Date label is present</w:t>
            </w:r>
          </w:p>
        </w:tc>
        <w:tc>
          <w:tcPr>
            <w:tcW w:w="2839" w:type="dxa"/>
          </w:tcPr>
          <w:p w14:paraId="7D562D75" w14:textId="3E15A688" w:rsidR="00AA0D12" w:rsidRDefault="00AA0D12" w:rsidP="00AA0D12">
            <w:pPr>
              <w:jc w:val="center"/>
              <w:rPr>
                <w:highlight w:val="green"/>
              </w:rPr>
            </w:pPr>
            <w:r>
              <w:rPr>
                <w:highlight w:val="green"/>
              </w:rPr>
              <w:t xml:space="preserve">Yes </w:t>
            </w:r>
          </w:p>
        </w:tc>
        <w:tc>
          <w:tcPr>
            <w:tcW w:w="2839" w:type="dxa"/>
          </w:tcPr>
          <w:p w14:paraId="6E1ACEF9" w14:textId="77777777" w:rsidR="00AA0D12" w:rsidRPr="00211AE6" w:rsidRDefault="00AA0D12" w:rsidP="00211AE6"/>
        </w:tc>
      </w:tr>
      <w:tr w:rsidR="00AA0D12" w:rsidRPr="00461E07" w14:paraId="2BAA8B18" w14:textId="77777777" w:rsidTr="00211AE6">
        <w:tc>
          <w:tcPr>
            <w:tcW w:w="2838" w:type="dxa"/>
          </w:tcPr>
          <w:p w14:paraId="0D8FE600" w14:textId="71BFF2B1" w:rsidR="00AA0D12" w:rsidRDefault="00AA0D12" w:rsidP="00211AE6">
            <w:r>
              <w:t>The current date is shown in the format YYYY_MM_DD</w:t>
            </w:r>
          </w:p>
        </w:tc>
        <w:tc>
          <w:tcPr>
            <w:tcW w:w="2839" w:type="dxa"/>
          </w:tcPr>
          <w:p w14:paraId="647753AE" w14:textId="6BCE56BA" w:rsidR="00AA0D12" w:rsidRDefault="00AA0D12" w:rsidP="00AA0D12">
            <w:pPr>
              <w:jc w:val="center"/>
              <w:rPr>
                <w:highlight w:val="green"/>
              </w:rPr>
            </w:pPr>
            <w:r>
              <w:rPr>
                <w:highlight w:val="green"/>
              </w:rPr>
              <w:t>Yes</w:t>
            </w:r>
          </w:p>
        </w:tc>
        <w:tc>
          <w:tcPr>
            <w:tcW w:w="2839" w:type="dxa"/>
          </w:tcPr>
          <w:p w14:paraId="50D23791" w14:textId="77777777" w:rsidR="00AA0D12" w:rsidRPr="00211AE6" w:rsidRDefault="00AA0D12" w:rsidP="00211AE6"/>
        </w:tc>
      </w:tr>
      <w:tr w:rsidR="00AA0D12" w:rsidRPr="00461E07" w14:paraId="24C84665" w14:textId="77777777" w:rsidTr="00211AE6">
        <w:tc>
          <w:tcPr>
            <w:tcW w:w="2838" w:type="dxa"/>
          </w:tcPr>
          <w:p w14:paraId="2533622D" w14:textId="32415062" w:rsidR="00AA0D12" w:rsidRDefault="00AA0D12" w:rsidP="00211AE6">
            <w:r>
              <w:t>Save button is present</w:t>
            </w:r>
          </w:p>
        </w:tc>
        <w:tc>
          <w:tcPr>
            <w:tcW w:w="2839" w:type="dxa"/>
          </w:tcPr>
          <w:p w14:paraId="3F4A1843" w14:textId="0EB58237" w:rsidR="00AA0D12" w:rsidRDefault="00AA0D12" w:rsidP="00AA0D12">
            <w:pPr>
              <w:jc w:val="center"/>
              <w:rPr>
                <w:highlight w:val="green"/>
              </w:rPr>
            </w:pPr>
            <w:r>
              <w:rPr>
                <w:highlight w:val="green"/>
              </w:rPr>
              <w:t>Yes</w:t>
            </w:r>
          </w:p>
        </w:tc>
        <w:tc>
          <w:tcPr>
            <w:tcW w:w="2839" w:type="dxa"/>
          </w:tcPr>
          <w:p w14:paraId="189199DC" w14:textId="77777777" w:rsidR="00AA0D12" w:rsidRPr="00211AE6" w:rsidRDefault="00AA0D12" w:rsidP="00211AE6"/>
        </w:tc>
      </w:tr>
      <w:tr w:rsidR="00AA0D12" w:rsidRPr="00461E07" w14:paraId="05B43C84" w14:textId="77777777" w:rsidTr="00211AE6">
        <w:tc>
          <w:tcPr>
            <w:tcW w:w="2838" w:type="dxa"/>
          </w:tcPr>
          <w:p w14:paraId="2B2E3E91" w14:textId="6E825729" w:rsidR="00AA0D12" w:rsidRDefault="00AA0D12" w:rsidP="00211AE6">
            <w:r>
              <w:t xml:space="preserve">Enter txt in the edit text aspect, test max length is 15 characters </w:t>
            </w:r>
          </w:p>
        </w:tc>
        <w:tc>
          <w:tcPr>
            <w:tcW w:w="2839" w:type="dxa"/>
          </w:tcPr>
          <w:p w14:paraId="2822F9A0" w14:textId="1956BD7A" w:rsidR="00AA0D12" w:rsidRDefault="00AA0D12" w:rsidP="00AA0D12">
            <w:pPr>
              <w:jc w:val="center"/>
              <w:rPr>
                <w:highlight w:val="green"/>
              </w:rPr>
            </w:pPr>
            <w:r>
              <w:rPr>
                <w:highlight w:val="green"/>
              </w:rPr>
              <w:t>Yes</w:t>
            </w:r>
          </w:p>
        </w:tc>
        <w:tc>
          <w:tcPr>
            <w:tcW w:w="2839" w:type="dxa"/>
          </w:tcPr>
          <w:p w14:paraId="60CF2466" w14:textId="2FAFB548" w:rsidR="00AA0D12" w:rsidRPr="00211AE6" w:rsidRDefault="00AA0D12" w:rsidP="00211AE6">
            <w:r>
              <w:t>Limits text to 15 characters</w:t>
            </w:r>
          </w:p>
        </w:tc>
      </w:tr>
      <w:tr w:rsidR="00130BC1" w:rsidRPr="00461E07" w14:paraId="7F662C31" w14:textId="77777777" w:rsidTr="00211AE6">
        <w:tc>
          <w:tcPr>
            <w:tcW w:w="2838" w:type="dxa"/>
          </w:tcPr>
          <w:p w14:paraId="00314A88" w14:textId="5F9A1EAE" w:rsidR="00130BC1" w:rsidRDefault="00130BC1" w:rsidP="00211AE6">
            <w:r>
              <w:t xml:space="preserve">Only [a-z </w:t>
            </w:r>
            <w:proofErr w:type="spellStart"/>
            <w:r>
              <w:t>A-Z</w:t>
            </w:r>
            <w:proofErr w:type="spellEnd"/>
            <w:r>
              <w:t xml:space="preserve"> 0-9 _-] characters can be used</w:t>
            </w:r>
          </w:p>
        </w:tc>
        <w:tc>
          <w:tcPr>
            <w:tcW w:w="2839" w:type="dxa"/>
          </w:tcPr>
          <w:p w14:paraId="7E04E14D" w14:textId="65D6C7A9" w:rsidR="00130BC1" w:rsidRDefault="00D2131D" w:rsidP="00AA0D12">
            <w:pPr>
              <w:jc w:val="center"/>
              <w:rPr>
                <w:highlight w:val="green"/>
              </w:rPr>
            </w:pPr>
            <w:r>
              <w:rPr>
                <w:highlight w:val="green"/>
              </w:rPr>
              <w:t>Yes</w:t>
            </w:r>
          </w:p>
        </w:tc>
        <w:tc>
          <w:tcPr>
            <w:tcW w:w="2839" w:type="dxa"/>
          </w:tcPr>
          <w:p w14:paraId="1C443306" w14:textId="7BB68677" w:rsidR="00130BC1" w:rsidRDefault="00D2131D" w:rsidP="00211AE6">
            <w:r>
              <w:t>Can press other characters however nothing is inputted</w:t>
            </w:r>
          </w:p>
        </w:tc>
      </w:tr>
      <w:tr w:rsidR="00C33B8B" w:rsidRPr="00461E07" w14:paraId="726CC24D" w14:textId="77777777" w:rsidTr="00211AE6">
        <w:tc>
          <w:tcPr>
            <w:tcW w:w="2838" w:type="dxa"/>
          </w:tcPr>
          <w:p w14:paraId="570D8FBF" w14:textId="71C89AF9" w:rsidR="00C33B8B" w:rsidRDefault="00C33B8B" w:rsidP="00211AE6">
            <w:r>
              <w:t xml:space="preserve">Enter </w:t>
            </w:r>
            <w:r w:rsidR="00A16B7E">
              <w:t xml:space="preserve">“Testing” into the edit text and click the save button </w:t>
            </w:r>
          </w:p>
        </w:tc>
        <w:tc>
          <w:tcPr>
            <w:tcW w:w="2839" w:type="dxa"/>
          </w:tcPr>
          <w:p w14:paraId="3E506C4D" w14:textId="37EE353F" w:rsidR="00C33B8B" w:rsidRDefault="00A16B7E" w:rsidP="00AA0D12">
            <w:pPr>
              <w:jc w:val="center"/>
              <w:rPr>
                <w:highlight w:val="green"/>
              </w:rPr>
            </w:pPr>
            <w:r>
              <w:rPr>
                <w:highlight w:val="green"/>
              </w:rPr>
              <w:t>Yes</w:t>
            </w:r>
          </w:p>
        </w:tc>
        <w:tc>
          <w:tcPr>
            <w:tcW w:w="2839" w:type="dxa"/>
          </w:tcPr>
          <w:p w14:paraId="2E579E9D" w14:textId="5206042B" w:rsidR="002A512B" w:rsidRDefault="00A16B7E" w:rsidP="00211AE6">
            <w:r>
              <w:t>Takes you back to the Record screen and a pop up saying saved file “Testing</w:t>
            </w:r>
            <w:r w:rsidR="00A5646A">
              <w:t>”.</w:t>
            </w:r>
            <w:r w:rsidR="002A512B">
              <w:t xml:space="preserve"> </w:t>
            </w:r>
          </w:p>
        </w:tc>
      </w:tr>
      <w:tr w:rsidR="00300D10" w:rsidRPr="00461E07" w14:paraId="3F17563D" w14:textId="77777777" w:rsidTr="00211AE6">
        <w:tc>
          <w:tcPr>
            <w:tcW w:w="2838" w:type="dxa"/>
          </w:tcPr>
          <w:p w14:paraId="3CAFE5F7" w14:textId="16686B35" w:rsidR="00300D10" w:rsidRDefault="00300D10" w:rsidP="00211AE6">
            <w:r>
              <w:t>Check the file store and see if the file has been saved Testing_YYYY_MM_DD.wav</w:t>
            </w:r>
          </w:p>
        </w:tc>
        <w:tc>
          <w:tcPr>
            <w:tcW w:w="2839" w:type="dxa"/>
          </w:tcPr>
          <w:p w14:paraId="43160EDF" w14:textId="74B0B2A6" w:rsidR="00300D10" w:rsidRDefault="0024162D" w:rsidP="00AA0D12">
            <w:pPr>
              <w:jc w:val="center"/>
              <w:rPr>
                <w:highlight w:val="green"/>
              </w:rPr>
            </w:pPr>
            <w:r>
              <w:rPr>
                <w:highlight w:val="green"/>
              </w:rPr>
              <w:t>Yes</w:t>
            </w:r>
          </w:p>
        </w:tc>
        <w:tc>
          <w:tcPr>
            <w:tcW w:w="2839" w:type="dxa"/>
          </w:tcPr>
          <w:p w14:paraId="40455695" w14:textId="77777777" w:rsidR="00300D10" w:rsidRDefault="00300D10" w:rsidP="00211AE6"/>
        </w:tc>
      </w:tr>
    </w:tbl>
    <w:p w14:paraId="3849C310" w14:textId="0292BA69" w:rsidR="00211AE6" w:rsidRDefault="00211AE6" w:rsidP="00211AE6"/>
    <w:p w14:paraId="00A2C0B4" w14:textId="3C9849B8" w:rsidR="009F276E" w:rsidRDefault="00D374FC" w:rsidP="00D374FC">
      <w:pPr>
        <w:pStyle w:val="Heading3"/>
        <w:rPr>
          <w:rFonts w:ascii="Arial" w:hAnsi="Arial" w:cs="Arial"/>
        </w:rPr>
      </w:pPr>
      <w:bookmarkStart w:id="73" w:name="_Toc290622696"/>
      <w:r w:rsidRPr="00D374FC">
        <w:rPr>
          <w:rFonts w:ascii="Arial" w:hAnsi="Arial" w:cs="Arial"/>
        </w:rPr>
        <w:t>File Chooser Screen</w:t>
      </w:r>
      <w:bookmarkEnd w:id="73"/>
    </w:p>
    <w:p w14:paraId="70D89A75" w14:textId="77777777" w:rsidR="0082560D" w:rsidRDefault="0082560D" w:rsidP="0082560D"/>
    <w:p w14:paraId="40AA6042" w14:textId="7F3F4252" w:rsidR="0082560D" w:rsidRDefault="0082560D" w:rsidP="0082560D">
      <w:r>
        <w:t xml:space="preserve">Setup: - </w:t>
      </w:r>
    </w:p>
    <w:p w14:paraId="633B913A" w14:textId="10955549" w:rsidR="0082560D" w:rsidRDefault="0082560D" w:rsidP="0082560D">
      <w:pPr>
        <w:pStyle w:val="ListParagraph"/>
        <w:numPr>
          <w:ilvl w:val="0"/>
          <w:numId w:val="31"/>
        </w:numPr>
      </w:pPr>
      <w:r>
        <w:t>Load the app and click the File Chooser button</w:t>
      </w:r>
    </w:p>
    <w:p w14:paraId="75B372B7" w14:textId="6D8A5950" w:rsidR="00412DEE" w:rsidRDefault="00412DEE" w:rsidP="0082560D">
      <w:pPr>
        <w:pStyle w:val="ListParagraph"/>
        <w:numPr>
          <w:ilvl w:val="0"/>
          <w:numId w:val="31"/>
        </w:numPr>
      </w:pPr>
      <w:r>
        <w:t>Have the test.wav file loaded within t</w:t>
      </w:r>
      <w:r w:rsidR="00DC2F0A">
        <w:t>he apps folder or record some audio within the record screen.</w:t>
      </w:r>
    </w:p>
    <w:p w14:paraId="3824DE95" w14:textId="77777777" w:rsidR="008E117A" w:rsidRDefault="008E117A" w:rsidP="008E117A"/>
    <w:tbl>
      <w:tblPr>
        <w:tblStyle w:val="TableGrid"/>
        <w:tblW w:w="0" w:type="auto"/>
        <w:tblLook w:val="0620" w:firstRow="1" w:lastRow="0" w:firstColumn="0" w:lastColumn="0" w:noHBand="1" w:noVBand="1"/>
      </w:tblPr>
      <w:tblGrid>
        <w:gridCol w:w="2838"/>
        <w:gridCol w:w="2839"/>
        <w:gridCol w:w="2839"/>
      </w:tblGrid>
      <w:tr w:rsidR="00412DEE" w:rsidRPr="00461E07" w14:paraId="4A16FE43" w14:textId="77777777" w:rsidTr="00E3401C">
        <w:tc>
          <w:tcPr>
            <w:tcW w:w="2838" w:type="dxa"/>
          </w:tcPr>
          <w:p w14:paraId="49C1BB83" w14:textId="77777777" w:rsidR="00412DEE" w:rsidRPr="00461E07" w:rsidRDefault="00412DEE" w:rsidP="00E3401C">
            <w:pPr>
              <w:jc w:val="center"/>
              <w:rPr>
                <w:b/>
              </w:rPr>
            </w:pPr>
            <w:r w:rsidRPr="00461E07">
              <w:rPr>
                <w:b/>
              </w:rPr>
              <w:t>Test</w:t>
            </w:r>
          </w:p>
        </w:tc>
        <w:tc>
          <w:tcPr>
            <w:tcW w:w="2839" w:type="dxa"/>
          </w:tcPr>
          <w:p w14:paraId="284374B2" w14:textId="77777777" w:rsidR="00412DEE" w:rsidRPr="00461E07" w:rsidRDefault="00412DEE" w:rsidP="00E3401C">
            <w:pPr>
              <w:jc w:val="center"/>
              <w:rPr>
                <w:b/>
              </w:rPr>
            </w:pPr>
            <w:r w:rsidRPr="00461E07">
              <w:rPr>
                <w:b/>
              </w:rPr>
              <w:t>Successful</w:t>
            </w:r>
          </w:p>
        </w:tc>
        <w:tc>
          <w:tcPr>
            <w:tcW w:w="2839" w:type="dxa"/>
          </w:tcPr>
          <w:p w14:paraId="3EE09DEA" w14:textId="77777777" w:rsidR="00412DEE" w:rsidRPr="00461E07" w:rsidRDefault="00412DEE" w:rsidP="00E3401C">
            <w:pPr>
              <w:jc w:val="center"/>
              <w:rPr>
                <w:b/>
              </w:rPr>
            </w:pPr>
            <w:r w:rsidRPr="00461E07">
              <w:rPr>
                <w:b/>
              </w:rPr>
              <w:t>Comments</w:t>
            </w:r>
            <w:r>
              <w:rPr>
                <w:b/>
              </w:rPr>
              <w:t>/ Outcome</w:t>
            </w:r>
          </w:p>
        </w:tc>
      </w:tr>
      <w:tr w:rsidR="00412DEE" w:rsidRPr="00211AE6" w14:paraId="3222A227" w14:textId="77777777" w:rsidTr="00E3401C">
        <w:tc>
          <w:tcPr>
            <w:tcW w:w="2838" w:type="dxa"/>
          </w:tcPr>
          <w:p w14:paraId="6F252B86" w14:textId="2DFD071D" w:rsidR="00412DEE" w:rsidRPr="00211AE6" w:rsidRDefault="004F5611" w:rsidP="00E3401C">
            <w:r>
              <w:t>Can see a list of files on screen</w:t>
            </w:r>
          </w:p>
        </w:tc>
        <w:tc>
          <w:tcPr>
            <w:tcW w:w="2839" w:type="dxa"/>
          </w:tcPr>
          <w:p w14:paraId="0003B60F" w14:textId="77777777" w:rsidR="00412DEE" w:rsidRPr="00211AE6" w:rsidRDefault="00412DEE" w:rsidP="00E3401C">
            <w:pPr>
              <w:jc w:val="center"/>
            </w:pPr>
            <w:r w:rsidRPr="00AA0D12">
              <w:rPr>
                <w:highlight w:val="green"/>
              </w:rPr>
              <w:t>Yes</w:t>
            </w:r>
          </w:p>
        </w:tc>
        <w:tc>
          <w:tcPr>
            <w:tcW w:w="2839" w:type="dxa"/>
          </w:tcPr>
          <w:p w14:paraId="296C1306" w14:textId="77777777" w:rsidR="00412DEE" w:rsidRPr="00211AE6" w:rsidRDefault="00412DEE" w:rsidP="00E3401C"/>
        </w:tc>
      </w:tr>
      <w:tr w:rsidR="004F5611" w:rsidRPr="00211AE6" w14:paraId="4F0ADA72" w14:textId="77777777" w:rsidTr="00E3401C">
        <w:tc>
          <w:tcPr>
            <w:tcW w:w="2838" w:type="dxa"/>
          </w:tcPr>
          <w:p w14:paraId="5C20547C" w14:textId="6E6B2658" w:rsidR="004F5611" w:rsidRDefault="004F5611" w:rsidP="00E3401C">
            <w:r>
              <w:t xml:space="preserve">Test.wav file is an option </w:t>
            </w:r>
          </w:p>
        </w:tc>
        <w:tc>
          <w:tcPr>
            <w:tcW w:w="2839" w:type="dxa"/>
          </w:tcPr>
          <w:p w14:paraId="5F55EE8A" w14:textId="1FAB037E" w:rsidR="004F5611" w:rsidRPr="00AA0D12" w:rsidRDefault="004F5611" w:rsidP="00E3401C">
            <w:pPr>
              <w:jc w:val="center"/>
              <w:rPr>
                <w:highlight w:val="green"/>
              </w:rPr>
            </w:pPr>
            <w:r>
              <w:rPr>
                <w:highlight w:val="green"/>
              </w:rPr>
              <w:t>Yes</w:t>
            </w:r>
          </w:p>
        </w:tc>
        <w:tc>
          <w:tcPr>
            <w:tcW w:w="2839" w:type="dxa"/>
          </w:tcPr>
          <w:p w14:paraId="7EAD07A2" w14:textId="77777777" w:rsidR="004F5611" w:rsidRPr="00211AE6" w:rsidRDefault="004F5611" w:rsidP="00E3401C"/>
        </w:tc>
      </w:tr>
      <w:tr w:rsidR="004F5611" w:rsidRPr="00211AE6" w14:paraId="2E2ABF9B" w14:textId="77777777" w:rsidTr="00E3401C">
        <w:tc>
          <w:tcPr>
            <w:tcW w:w="2838" w:type="dxa"/>
          </w:tcPr>
          <w:p w14:paraId="1FEB9FF8" w14:textId="39055967" w:rsidR="004F5611" w:rsidRDefault="004F5611" w:rsidP="00E3401C">
            <w:r>
              <w:t>If you change orientation all the same files exist</w:t>
            </w:r>
          </w:p>
        </w:tc>
        <w:tc>
          <w:tcPr>
            <w:tcW w:w="2839" w:type="dxa"/>
          </w:tcPr>
          <w:p w14:paraId="2D64A49E" w14:textId="1D4391D2" w:rsidR="004F5611" w:rsidRDefault="004F5611" w:rsidP="00E3401C">
            <w:pPr>
              <w:jc w:val="center"/>
              <w:rPr>
                <w:highlight w:val="green"/>
              </w:rPr>
            </w:pPr>
            <w:r>
              <w:rPr>
                <w:highlight w:val="green"/>
              </w:rPr>
              <w:t>Yes</w:t>
            </w:r>
          </w:p>
        </w:tc>
        <w:tc>
          <w:tcPr>
            <w:tcW w:w="2839" w:type="dxa"/>
          </w:tcPr>
          <w:p w14:paraId="090C0BBB" w14:textId="77777777" w:rsidR="004F5611" w:rsidRPr="00211AE6" w:rsidRDefault="004F5611" w:rsidP="00E3401C"/>
        </w:tc>
      </w:tr>
      <w:tr w:rsidR="004F5611" w:rsidRPr="00211AE6" w14:paraId="252865A9" w14:textId="77777777" w:rsidTr="00E3401C">
        <w:tc>
          <w:tcPr>
            <w:tcW w:w="2838" w:type="dxa"/>
          </w:tcPr>
          <w:p w14:paraId="06296955" w14:textId="1DF1F802" w:rsidR="004F5611" w:rsidRDefault="000E2D40" w:rsidP="00E3401C">
            <w:r>
              <w:t>There is a scroll bar to the right, while this may not move anything if the user has many files it will be needed</w:t>
            </w:r>
          </w:p>
        </w:tc>
        <w:tc>
          <w:tcPr>
            <w:tcW w:w="2839" w:type="dxa"/>
          </w:tcPr>
          <w:p w14:paraId="7DBA8DA2" w14:textId="66C419B3" w:rsidR="004F5611" w:rsidRDefault="000E2D40" w:rsidP="00E3401C">
            <w:pPr>
              <w:jc w:val="center"/>
              <w:rPr>
                <w:highlight w:val="green"/>
              </w:rPr>
            </w:pPr>
            <w:r>
              <w:rPr>
                <w:highlight w:val="green"/>
              </w:rPr>
              <w:t>Yes</w:t>
            </w:r>
          </w:p>
        </w:tc>
        <w:tc>
          <w:tcPr>
            <w:tcW w:w="2839" w:type="dxa"/>
          </w:tcPr>
          <w:p w14:paraId="78D8830C" w14:textId="2946A890" w:rsidR="004F5611" w:rsidRPr="00211AE6" w:rsidRDefault="000E2D40" w:rsidP="00E3401C">
            <w:r>
              <w:t>It does nothing with only one .wav file in the folder.</w:t>
            </w:r>
          </w:p>
        </w:tc>
      </w:tr>
      <w:tr w:rsidR="003C4E2E" w:rsidRPr="00211AE6" w14:paraId="1544C4FA" w14:textId="77777777" w:rsidTr="00E3401C">
        <w:tc>
          <w:tcPr>
            <w:tcW w:w="2838" w:type="dxa"/>
          </w:tcPr>
          <w:p w14:paraId="3FD970D6" w14:textId="0A456A4A" w:rsidR="003C4E2E" w:rsidRDefault="003C4E2E" w:rsidP="00E3401C">
            <w:r>
              <w:t>Each file shown is clickable</w:t>
            </w:r>
          </w:p>
        </w:tc>
        <w:tc>
          <w:tcPr>
            <w:tcW w:w="2839" w:type="dxa"/>
          </w:tcPr>
          <w:p w14:paraId="13CAA04E" w14:textId="13899388" w:rsidR="003C4E2E" w:rsidRDefault="003C4E2E" w:rsidP="00E3401C">
            <w:pPr>
              <w:jc w:val="center"/>
              <w:rPr>
                <w:highlight w:val="green"/>
              </w:rPr>
            </w:pPr>
            <w:r>
              <w:rPr>
                <w:highlight w:val="green"/>
              </w:rPr>
              <w:t>Yes</w:t>
            </w:r>
          </w:p>
        </w:tc>
        <w:tc>
          <w:tcPr>
            <w:tcW w:w="2839" w:type="dxa"/>
          </w:tcPr>
          <w:p w14:paraId="5F748CA7" w14:textId="1FED79C9" w:rsidR="003C4E2E" w:rsidRDefault="003C4E2E" w:rsidP="00E3401C">
            <w:r>
              <w:t>Clicked on test.wav file and it loads View data screen.</w:t>
            </w:r>
          </w:p>
        </w:tc>
      </w:tr>
      <w:tr w:rsidR="009B6C24" w:rsidRPr="00211AE6" w14:paraId="70B75151" w14:textId="77777777" w:rsidTr="00E3401C">
        <w:tc>
          <w:tcPr>
            <w:tcW w:w="2838" w:type="dxa"/>
          </w:tcPr>
          <w:p w14:paraId="5595BD8F" w14:textId="16632DA0" w:rsidR="009B6C24" w:rsidRDefault="009B6C24" w:rsidP="00E3401C">
            <w:r>
              <w:t xml:space="preserve">Click the Android back button </w:t>
            </w:r>
          </w:p>
        </w:tc>
        <w:tc>
          <w:tcPr>
            <w:tcW w:w="2839" w:type="dxa"/>
          </w:tcPr>
          <w:p w14:paraId="6C95F50F" w14:textId="75DA2013" w:rsidR="009B6C24" w:rsidRDefault="009B6C24" w:rsidP="00E3401C">
            <w:pPr>
              <w:jc w:val="center"/>
              <w:rPr>
                <w:highlight w:val="green"/>
              </w:rPr>
            </w:pPr>
            <w:r>
              <w:rPr>
                <w:highlight w:val="green"/>
              </w:rPr>
              <w:t>Yes</w:t>
            </w:r>
          </w:p>
        </w:tc>
        <w:tc>
          <w:tcPr>
            <w:tcW w:w="2839" w:type="dxa"/>
          </w:tcPr>
          <w:p w14:paraId="4FE71FAF" w14:textId="03408B5C" w:rsidR="009B6C24" w:rsidRDefault="009B6C24" w:rsidP="00E3401C">
            <w:r>
              <w:t>Takes me back to the main menu</w:t>
            </w:r>
            <w:r w:rsidR="004C08EC">
              <w:t>.</w:t>
            </w:r>
          </w:p>
        </w:tc>
      </w:tr>
      <w:tr w:rsidR="00E3401C" w:rsidRPr="00211AE6" w14:paraId="49F6B3E4" w14:textId="77777777" w:rsidTr="00E3401C">
        <w:tc>
          <w:tcPr>
            <w:tcW w:w="2838" w:type="dxa"/>
          </w:tcPr>
          <w:p w14:paraId="05DD31C4" w14:textId="5F332D3D" w:rsidR="00E3401C" w:rsidRDefault="00E3401C" w:rsidP="00E3401C">
            <w:r>
              <w:t>After clicking the test.wav file and the new screen loads click the Android back button</w:t>
            </w:r>
            <w:r w:rsidR="009B6C24">
              <w:t>.</w:t>
            </w:r>
          </w:p>
        </w:tc>
        <w:tc>
          <w:tcPr>
            <w:tcW w:w="2839" w:type="dxa"/>
          </w:tcPr>
          <w:p w14:paraId="11CAF08A" w14:textId="495B7293" w:rsidR="00E3401C" w:rsidRDefault="009B6C24" w:rsidP="00E3401C">
            <w:pPr>
              <w:jc w:val="center"/>
              <w:rPr>
                <w:highlight w:val="green"/>
              </w:rPr>
            </w:pPr>
            <w:r>
              <w:rPr>
                <w:highlight w:val="green"/>
              </w:rPr>
              <w:t>Yes</w:t>
            </w:r>
          </w:p>
        </w:tc>
        <w:tc>
          <w:tcPr>
            <w:tcW w:w="2839" w:type="dxa"/>
          </w:tcPr>
          <w:p w14:paraId="317AAAC9" w14:textId="54473D14" w:rsidR="00E3401C" w:rsidRDefault="009B6C24" w:rsidP="00E3401C">
            <w:r>
              <w:t>Takes me back to the list of files.</w:t>
            </w:r>
          </w:p>
        </w:tc>
      </w:tr>
    </w:tbl>
    <w:p w14:paraId="45758279" w14:textId="77777777" w:rsidR="008E117A" w:rsidRDefault="008E117A" w:rsidP="008E117A"/>
    <w:p w14:paraId="2328D923" w14:textId="711ED3B3" w:rsidR="000F0951" w:rsidRDefault="000F0951" w:rsidP="000F0951">
      <w:pPr>
        <w:pStyle w:val="Heading3"/>
        <w:rPr>
          <w:rFonts w:ascii="Arial" w:hAnsi="Arial" w:cs="Arial"/>
        </w:rPr>
      </w:pPr>
      <w:bookmarkStart w:id="74" w:name="_Toc290622697"/>
      <w:r w:rsidRPr="000F0951">
        <w:rPr>
          <w:rFonts w:ascii="Arial" w:hAnsi="Arial" w:cs="Arial"/>
        </w:rPr>
        <w:t>View Data screen</w:t>
      </w:r>
      <w:bookmarkEnd w:id="74"/>
    </w:p>
    <w:p w14:paraId="43724EF2" w14:textId="77777777" w:rsidR="0093346C" w:rsidRDefault="0093346C" w:rsidP="0093346C"/>
    <w:p w14:paraId="134B7D32" w14:textId="5B06D2D2" w:rsidR="0093346C" w:rsidRDefault="0093346C" w:rsidP="0093346C">
      <w:r>
        <w:t xml:space="preserve">Setup: - </w:t>
      </w:r>
    </w:p>
    <w:p w14:paraId="520EB47D" w14:textId="66691C2B" w:rsidR="0093346C" w:rsidRDefault="001931B3" w:rsidP="0093346C">
      <w:pPr>
        <w:pStyle w:val="ListParagraph"/>
        <w:numPr>
          <w:ilvl w:val="0"/>
          <w:numId w:val="35"/>
        </w:numPr>
      </w:pPr>
      <w:r>
        <w:t>From the main menu click File chooser, click the test.wav file</w:t>
      </w:r>
    </w:p>
    <w:p w14:paraId="6E2EEEF4" w14:textId="2F509483" w:rsidR="001E4F61" w:rsidRDefault="001E4F61" w:rsidP="0093346C">
      <w:pPr>
        <w:pStyle w:val="ListParagraph"/>
        <w:numPr>
          <w:ilvl w:val="0"/>
          <w:numId w:val="35"/>
        </w:numPr>
      </w:pPr>
      <w:r>
        <w:t>Make sure the volume is turned up</w:t>
      </w:r>
      <w:r w:rsidR="00A9537D">
        <w:t xml:space="preserve"> to an audible level</w:t>
      </w:r>
    </w:p>
    <w:p w14:paraId="7B5C2131" w14:textId="1E80CBA6" w:rsidR="007D5806" w:rsidRDefault="007D5806" w:rsidP="0093346C">
      <w:pPr>
        <w:pStyle w:val="ListParagraph"/>
        <w:numPr>
          <w:ilvl w:val="0"/>
          <w:numId w:val="35"/>
        </w:numPr>
      </w:pPr>
      <w:r>
        <w:t xml:space="preserve">Have in portrait </w:t>
      </w:r>
    </w:p>
    <w:p w14:paraId="59E98671" w14:textId="77777777" w:rsidR="00984751" w:rsidRDefault="00984751" w:rsidP="00984751"/>
    <w:tbl>
      <w:tblPr>
        <w:tblStyle w:val="TableGrid"/>
        <w:tblW w:w="0" w:type="auto"/>
        <w:tblLook w:val="0620" w:firstRow="1" w:lastRow="0" w:firstColumn="0" w:lastColumn="0" w:noHBand="1" w:noVBand="1"/>
      </w:tblPr>
      <w:tblGrid>
        <w:gridCol w:w="2838"/>
        <w:gridCol w:w="2839"/>
        <w:gridCol w:w="2839"/>
      </w:tblGrid>
      <w:tr w:rsidR="00984751" w:rsidRPr="00461E07" w14:paraId="1E7888E9" w14:textId="77777777" w:rsidTr="00FF1C6B">
        <w:tc>
          <w:tcPr>
            <w:tcW w:w="2838" w:type="dxa"/>
          </w:tcPr>
          <w:p w14:paraId="41238B6D" w14:textId="77777777" w:rsidR="00984751" w:rsidRPr="00461E07" w:rsidRDefault="00984751" w:rsidP="00FF1C6B">
            <w:pPr>
              <w:jc w:val="center"/>
              <w:rPr>
                <w:b/>
              </w:rPr>
            </w:pPr>
            <w:r w:rsidRPr="00461E07">
              <w:rPr>
                <w:b/>
              </w:rPr>
              <w:t>Test</w:t>
            </w:r>
          </w:p>
        </w:tc>
        <w:tc>
          <w:tcPr>
            <w:tcW w:w="2839" w:type="dxa"/>
          </w:tcPr>
          <w:p w14:paraId="0BA8B27C" w14:textId="77777777" w:rsidR="00984751" w:rsidRPr="00461E07" w:rsidRDefault="00984751" w:rsidP="00FF1C6B">
            <w:pPr>
              <w:jc w:val="center"/>
              <w:rPr>
                <w:b/>
              </w:rPr>
            </w:pPr>
            <w:r w:rsidRPr="00461E07">
              <w:rPr>
                <w:b/>
              </w:rPr>
              <w:t>Successful</w:t>
            </w:r>
          </w:p>
        </w:tc>
        <w:tc>
          <w:tcPr>
            <w:tcW w:w="2839" w:type="dxa"/>
          </w:tcPr>
          <w:p w14:paraId="61D40960" w14:textId="77777777" w:rsidR="00984751" w:rsidRPr="00461E07" w:rsidRDefault="00984751" w:rsidP="00FF1C6B">
            <w:pPr>
              <w:jc w:val="center"/>
              <w:rPr>
                <w:b/>
              </w:rPr>
            </w:pPr>
            <w:r w:rsidRPr="00461E07">
              <w:rPr>
                <w:b/>
              </w:rPr>
              <w:t>Comments</w:t>
            </w:r>
            <w:r>
              <w:rPr>
                <w:b/>
              </w:rPr>
              <w:t>/ Outcome</w:t>
            </w:r>
          </w:p>
        </w:tc>
      </w:tr>
      <w:tr w:rsidR="00984751" w:rsidRPr="00211AE6" w14:paraId="33979986" w14:textId="77777777" w:rsidTr="00FF1C6B">
        <w:tc>
          <w:tcPr>
            <w:tcW w:w="2838" w:type="dxa"/>
          </w:tcPr>
          <w:p w14:paraId="11290EBD" w14:textId="48915A51" w:rsidR="00984751" w:rsidRPr="00211AE6" w:rsidRDefault="00984751" w:rsidP="00FF1C6B">
            <w:r>
              <w:t>Title is View Data: test.wav</w:t>
            </w:r>
          </w:p>
        </w:tc>
        <w:tc>
          <w:tcPr>
            <w:tcW w:w="2839" w:type="dxa"/>
          </w:tcPr>
          <w:p w14:paraId="6F27360F" w14:textId="77777777" w:rsidR="00984751" w:rsidRPr="00211AE6" w:rsidRDefault="00984751" w:rsidP="00FF1C6B">
            <w:pPr>
              <w:jc w:val="center"/>
            </w:pPr>
            <w:r w:rsidRPr="00AA0D12">
              <w:rPr>
                <w:highlight w:val="green"/>
              </w:rPr>
              <w:t>Yes</w:t>
            </w:r>
          </w:p>
        </w:tc>
        <w:tc>
          <w:tcPr>
            <w:tcW w:w="2839" w:type="dxa"/>
          </w:tcPr>
          <w:p w14:paraId="4E51CFA4" w14:textId="757E626F" w:rsidR="00984751" w:rsidRPr="00211AE6" w:rsidRDefault="00984751" w:rsidP="00FF1C6B">
            <w:r>
              <w:t xml:space="preserve">The title is the file that was clicked from the </w:t>
            </w:r>
            <w:r w:rsidR="00FF1C6B">
              <w:t>previous</w:t>
            </w:r>
            <w:r>
              <w:t xml:space="preserve"> screen</w:t>
            </w:r>
          </w:p>
        </w:tc>
      </w:tr>
      <w:tr w:rsidR="00FF1C6B" w:rsidRPr="00211AE6" w14:paraId="37C24D2B" w14:textId="77777777" w:rsidTr="00FF1C6B">
        <w:tc>
          <w:tcPr>
            <w:tcW w:w="2838" w:type="dxa"/>
          </w:tcPr>
          <w:p w14:paraId="532B4DB6" w14:textId="61932114" w:rsidR="00FF1C6B" w:rsidRDefault="00167A44" w:rsidP="00FF1C6B">
            <w:r>
              <w:t>There is a plot present of the audio file</w:t>
            </w:r>
          </w:p>
        </w:tc>
        <w:tc>
          <w:tcPr>
            <w:tcW w:w="2839" w:type="dxa"/>
          </w:tcPr>
          <w:p w14:paraId="3F5128C4" w14:textId="1A0249FE" w:rsidR="00FF1C6B" w:rsidRPr="00AA0D12" w:rsidRDefault="001E2845" w:rsidP="00FF1C6B">
            <w:pPr>
              <w:jc w:val="center"/>
              <w:rPr>
                <w:highlight w:val="green"/>
              </w:rPr>
            </w:pPr>
            <w:r>
              <w:rPr>
                <w:highlight w:val="green"/>
              </w:rPr>
              <w:t>Yes</w:t>
            </w:r>
          </w:p>
        </w:tc>
        <w:tc>
          <w:tcPr>
            <w:tcW w:w="2839" w:type="dxa"/>
          </w:tcPr>
          <w:p w14:paraId="2795C564" w14:textId="77777777" w:rsidR="00FF1C6B" w:rsidRDefault="00FF1C6B" w:rsidP="00FF1C6B"/>
        </w:tc>
      </w:tr>
      <w:tr w:rsidR="001E2845" w:rsidRPr="00211AE6" w14:paraId="0E49FF93" w14:textId="77777777" w:rsidTr="00FF1C6B">
        <w:tc>
          <w:tcPr>
            <w:tcW w:w="2838" w:type="dxa"/>
          </w:tcPr>
          <w:p w14:paraId="07BB9CDE" w14:textId="47DE5BEE" w:rsidR="001E2845" w:rsidRDefault="001E2845" w:rsidP="00FF1C6B">
            <w:r>
              <w:t>The plot y-axis = 1 to -1</w:t>
            </w:r>
          </w:p>
        </w:tc>
        <w:tc>
          <w:tcPr>
            <w:tcW w:w="2839" w:type="dxa"/>
          </w:tcPr>
          <w:p w14:paraId="437D96B6" w14:textId="0D8FB3BA" w:rsidR="001E2845" w:rsidRDefault="001E2845" w:rsidP="00FF1C6B">
            <w:pPr>
              <w:jc w:val="center"/>
              <w:rPr>
                <w:highlight w:val="green"/>
              </w:rPr>
            </w:pPr>
            <w:r>
              <w:rPr>
                <w:highlight w:val="green"/>
              </w:rPr>
              <w:t>Yes</w:t>
            </w:r>
          </w:p>
        </w:tc>
        <w:tc>
          <w:tcPr>
            <w:tcW w:w="2839" w:type="dxa"/>
          </w:tcPr>
          <w:p w14:paraId="440BA872" w14:textId="77777777" w:rsidR="001E2845" w:rsidRDefault="001E2845" w:rsidP="00FF1C6B"/>
        </w:tc>
      </w:tr>
      <w:tr w:rsidR="001E2845" w:rsidRPr="00211AE6" w14:paraId="5FE228BE" w14:textId="77777777" w:rsidTr="00FF1C6B">
        <w:tc>
          <w:tcPr>
            <w:tcW w:w="2838" w:type="dxa"/>
          </w:tcPr>
          <w:p w14:paraId="380EBFDD" w14:textId="0004EF23" w:rsidR="001E2845" w:rsidRDefault="001E2845" w:rsidP="00FF1C6B">
            <w:r>
              <w:t>The plots x-axis is from 0 to 250</w:t>
            </w:r>
          </w:p>
        </w:tc>
        <w:tc>
          <w:tcPr>
            <w:tcW w:w="2839" w:type="dxa"/>
          </w:tcPr>
          <w:p w14:paraId="28E35056" w14:textId="758B6356" w:rsidR="001E2845" w:rsidRDefault="007D5476" w:rsidP="00FF1C6B">
            <w:pPr>
              <w:jc w:val="center"/>
              <w:rPr>
                <w:highlight w:val="green"/>
              </w:rPr>
            </w:pPr>
            <w:r>
              <w:rPr>
                <w:highlight w:val="green"/>
              </w:rPr>
              <w:t>Yes</w:t>
            </w:r>
          </w:p>
        </w:tc>
        <w:tc>
          <w:tcPr>
            <w:tcW w:w="2839" w:type="dxa"/>
          </w:tcPr>
          <w:p w14:paraId="338DBEEC" w14:textId="77777777" w:rsidR="001E2845" w:rsidRDefault="001E2845" w:rsidP="00FF1C6B"/>
        </w:tc>
      </w:tr>
      <w:tr w:rsidR="00DD1E58" w:rsidRPr="00211AE6" w14:paraId="1CBE1B6F" w14:textId="77777777" w:rsidTr="00FF1C6B">
        <w:tc>
          <w:tcPr>
            <w:tcW w:w="2838" w:type="dxa"/>
          </w:tcPr>
          <w:p w14:paraId="40E0079C" w14:textId="655449DA" w:rsidR="00DD1E58" w:rsidRDefault="00DD1E58" w:rsidP="00FF1C6B">
            <w:r>
              <w:t xml:space="preserve">Move your thumb </w:t>
            </w:r>
            <w:r w:rsidR="00156167">
              <w:t>from right to left along the plot. Does the X-axis move along?</w:t>
            </w:r>
          </w:p>
        </w:tc>
        <w:tc>
          <w:tcPr>
            <w:tcW w:w="2839" w:type="dxa"/>
          </w:tcPr>
          <w:p w14:paraId="6D90B2A0" w14:textId="6DA21B57" w:rsidR="00DD1E58" w:rsidRDefault="00156167" w:rsidP="00FF1C6B">
            <w:pPr>
              <w:jc w:val="center"/>
              <w:rPr>
                <w:highlight w:val="green"/>
              </w:rPr>
            </w:pPr>
            <w:r>
              <w:rPr>
                <w:highlight w:val="green"/>
              </w:rPr>
              <w:t>Yes</w:t>
            </w:r>
          </w:p>
        </w:tc>
        <w:tc>
          <w:tcPr>
            <w:tcW w:w="2839" w:type="dxa"/>
          </w:tcPr>
          <w:p w14:paraId="6321A4DA" w14:textId="5AB3BF0B" w:rsidR="00DD1E58" w:rsidRDefault="00156167" w:rsidP="00FF1C6B">
            <w:r>
              <w:t>Very responsive.</w:t>
            </w:r>
          </w:p>
        </w:tc>
      </w:tr>
      <w:tr w:rsidR="007D5476" w:rsidRPr="00211AE6" w14:paraId="66A306F8" w14:textId="77777777" w:rsidTr="00FF1C6B">
        <w:tc>
          <w:tcPr>
            <w:tcW w:w="2838" w:type="dxa"/>
          </w:tcPr>
          <w:p w14:paraId="5C0E03B0" w14:textId="3EB43F34" w:rsidR="007D5476" w:rsidRDefault="007D5476" w:rsidP="00FF1C6B">
            <w:r>
              <w:t>Pinch together over the plot and the X scale will change</w:t>
            </w:r>
          </w:p>
        </w:tc>
        <w:tc>
          <w:tcPr>
            <w:tcW w:w="2839" w:type="dxa"/>
          </w:tcPr>
          <w:p w14:paraId="20B06203" w14:textId="23E9930C" w:rsidR="007D5476" w:rsidRDefault="007D5476" w:rsidP="00FF1C6B">
            <w:pPr>
              <w:jc w:val="center"/>
              <w:rPr>
                <w:highlight w:val="green"/>
              </w:rPr>
            </w:pPr>
            <w:r>
              <w:rPr>
                <w:highlight w:val="green"/>
              </w:rPr>
              <w:t>Yes</w:t>
            </w:r>
          </w:p>
        </w:tc>
        <w:tc>
          <w:tcPr>
            <w:tcW w:w="2839" w:type="dxa"/>
          </w:tcPr>
          <w:p w14:paraId="29ACD639" w14:textId="57CBC396" w:rsidR="007D5476" w:rsidRDefault="007D5476" w:rsidP="00FF1C6B">
            <w:r>
              <w:t>It went from 0-250 to 0-2000. Though the load time of this was very high and after the moving of the plot was very delayed.</w:t>
            </w:r>
          </w:p>
        </w:tc>
      </w:tr>
      <w:tr w:rsidR="00FF6CD9" w:rsidRPr="00211AE6" w14:paraId="27BF2AFE" w14:textId="77777777" w:rsidTr="00FF1C6B">
        <w:tc>
          <w:tcPr>
            <w:tcW w:w="2838" w:type="dxa"/>
          </w:tcPr>
          <w:p w14:paraId="24BF5A66" w14:textId="102F70B9" w:rsidR="00FF6CD9" w:rsidRDefault="00FF6CD9" w:rsidP="00FF1C6B">
            <w:r>
              <w:t>Under the plot there is a label called Sample rate</w:t>
            </w:r>
          </w:p>
        </w:tc>
        <w:tc>
          <w:tcPr>
            <w:tcW w:w="2839" w:type="dxa"/>
          </w:tcPr>
          <w:p w14:paraId="5BFBBCB1" w14:textId="0704212F" w:rsidR="00FF6CD9" w:rsidRDefault="00FF6CD9" w:rsidP="00FF1C6B">
            <w:pPr>
              <w:jc w:val="center"/>
              <w:rPr>
                <w:highlight w:val="green"/>
              </w:rPr>
            </w:pPr>
            <w:r>
              <w:rPr>
                <w:highlight w:val="green"/>
              </w:rPr>
              <w:t>Yes</w:t>
            </w:r>
          </w:p>
        </w:tc>
        <w:tc>
          <w:tcPr>
            <w:tcW w:w="2839" w:type="dxa"/>
          </w:tcPr>
          <w:p w14:paraId="6382B0A2" w14:textId="77777777" w:rsidR="00FF6CD9" w:rsidRDefault="00FF6CD9" w:rsidP="00FF1C6B"/>
        </w:tc>
      </w:tr>
      <w:tr w:rsidR="00FF6CD9" w:rsidRPr="00211AE6" w14:paraId="284D1026" w14:textId="77777777" w:rsidTr="00FF1C6B">
        <w:tc>
          <w:tcPr>
            <w:tcW w:w="2838" w:type="dxa"/>
          </w:tcPr>
          <w:p w14:paraId="654C9CB5" w14:textId="6086891F" w:rsidR="00FF6CD9" w:rsidRDefault="00FF6CD9" w:rsidP="00FF1C6B">
            <w:r>
              <w:t>To the right of Sample rate is the number that is the sample rate it should be one of these values</w:t>
            </w:r>
            <w:r w:rsidR="000400F7">
              <w:t xml:space="preserve">: </w:t>
            </w:r>
            <w:r w:rsidR="000400F7" w:rsidRPr="000400F7">
              <w:t>{44100, 22050, 11025, 8000};</w:t>
            </w:r>
          </w:p>
        </w:tc>
        <w:tc>
          <w:tcPr>
            <w:tcW w:w="2839" w:type="dxa"/>
          </w:tcPr>
          <w:p w14:paraId="4724B567" w14:textId="27D67C12" w:rsidR="00FF6CD9" w:rsidRDefault="00D52993" w:rsidP="00FF1C6B">
            <w:pPr>
              <w:jc w:val="center"/>
              <w:rPr>
                <w:highlight w:val="green"/>
              </w:rPr>
            </w:pPr>
            <w:r>
              <w:rPr>
                <w:highlight w:val="green"/>
              </w:rPr>
              <w:t>Yes</w:t>
            </w:r>
          </w:p>
        </w:tc>
        <w:tc>
          <w:tcPr>
            <w:tcW w:w="2839" w:type="dxa"/>
          </w:tcPr>
          <w:p w14:paraId="66500E9A" w14:textId="00DA1D0A" w:rsidR="00FF6CD9" w:rsidRDefault="00D52993" w:rsidP="00FF1C6B">
            <w:r>
              <w:t>The value was 8000</w:t>
            </w:r>
          </w:p>
        </w:tc>
      </w:tr>
      <w:tr w:rsidR="004728A1" w:rsidRPr="00211AE6" w14:paraId="2B0F390C" w14:textId="77777777" w:rsidTr="00FF1C6B">
        <w:tc>
          <w:tcPr>
            <w:tcW w:w="2838" w:type="dxa"/>
          </w:tcPr>
          <w:p w14:paraId="33394E3B" w14:textId="5131503F" w:rsidR="004728A1" w:rsidRDefault="004728A1" w:rsidP="00FF1C6B">
            <w:r>
              <w:t>A label situated</w:t>
            </w:r>
            <w:r w:rsidR="00031BB3">
              <w:t xml:space="preserve"> under the sample rate called “Classification”, the label will be in larger text</w:t>
            </w:r>
          </w:p>
        </w:tc>
        <w:tc>
          <w:tcPr>
            <w:tcW w:w="2839" w:type="dxa"/>
          </w:tcPr>
          <w:p w14:paraId="387AF3F1" w14:textId="485D5AD6" w:rsidR="004728A1" w:rsidRDefault="00031BB3" w:rsidP="00FF1C6B">
            <w:pPr>
              <w:jc w:val="center"/>
              <w:rPr>
                <w:highlight w:val="green"/>
              </w:rPr>
            </w:pPr>
            <w:r>
              <w:rPr>
                <w:highlight w:val="green"/>
              </w:rPr>
              <w:t>Yes</w:t>
            </w:r>
          </w:p>
        </w:tc>
        <w:tc>
          <w:tcPr>
            <w:tcW w:w="2839" w:type="dxa"/>
          </w:tcPr>
          <w:p w14:paraId="5FED3B77" w14:textId="77777777" w:rsidR="004728A1" w:rsidRDefault="004728A1" w:rsidP="00FF1C6B"/>
        </w:tc>
      </w:tr>
      <w:tr w:rsidR="00031BB3" w:rsidRPr="00211AE6" w14:paraId="12E408C6" w14:textId="77777777" w:rsidTr="00FF1C6B">
        <w:tc>
          <w:tcPr>
            <w:tcW w:w="2838" w:type="dxa"/>
          </w:tcPr>
          <w:p w14:paraId="2605860E" w14:textId="5238AFF4" w:rsidR="00031BB3" w:rsidRDefault="00A85F70" w:rsidP="00FF1C6B">
            <w:r>
              <w:t>The value nex</w:t>
            </w:r>
            <w:r w:rsidR="00D12C70">
              <w:t xml:space="preserve">t to </w:t>
            </w:r>
            <w:r w:rsidR="00BB50D2">
              <w:t>the C</w:t>
            </w:r>
            <w:r w:rsidR="00D12C70">
              <w:t xml:space="preserve">lassification </w:t>
            </w:r>
            <w:r w:rsidR="00BB50D2">
              <w:t xml:space="preserve">label </w:t>
            </w:r>
            <w:r w:rsidR="00D12C70">
              <w:t xml:space="preserve">will be the classification </w:t>
            </w:r>
            <w:r w:rsidR="00511062">
              <w:t>of the Audio file</w:t>
            </w:r>
            <w:r w:rsidR="00951806">
              <w:t xml:space="preserve">, </w:t>
            </w:r>
            <w:r w:rsidR="00D12C70">
              <w:t>either PD or Non-PD</w:t>
            </w:r>
            <w:r>
              <w:t>. For the ‘test.wav file’ the classification will be PD</w:t>
            </w:r>
          </w:p>
        </w:tc>
        <w:tc>
          <w:tcPr>
            <w:tcW w:w="2839" w:type="dxa"/>
          </w:tcPr>
          <w:p w14:paraId="3CF48653" w14:textId="0CACDBC7" w:rsidR="00031BB3" w:rsidRDefault="00A85F70" w:rsidP="00FF1C6B">
            <w:pPr>
              <w:jc w:val="center"/>
              <w:rPr>
                <w:highlight w:val="green"/>
              </w:rPr>
            </w:pPr>
            <w:r>
              <w:rPr>
                <w:highlight w:val="green"/>
              </w:rPr>
              <w:t>Yes</w:t>
            </w:r>
          </w:p>
        </w:tc>
        <w:tc>
          <w:tcPr>
            <w:tcW w:w="2839" w:type="dxa"/>
          </w:tcPr>
          <w:p w14:paraId="0BD203AF" w14:textId="6564CA2B" w:rsidR="00031BB3" w:rsidRDefault="00031BB3" w:rsidP="00FF1C6B"/>
        </w:tc>
      </w:tr>
      <w:tr w:rsidR="00A85F70" w:rsidRPr="00211AE6" w14:paraId="3B531868" w14:textId="77777777" w:rsidTr="00FF1C6B">
        <w:tc>
          <w:tcPr>
            <w:tcW w:w="2838" w:type="dxa"/>
          </w:tcPr>
          <w:p w14:paraId="0E23E273" w14:textId="031C7B7A" w:rsidR="00A85F70" w:rsidRDefault="0070100C" w:rsidP="00FF1C6B">
            <w:r>
              <w:t>Each Classification comes with a certainty</w:t>
            </w:r>
            <w:r w:rsidR="00C54E09">
              <w:t xml:space="preserve"> percentage, the one present for the test.wav file will be 95%</w:t>
            </w:r>
            <w:r>
              <w:t xml:space="preserve"> </w:t>
            </w:r>
          </w:p>
        </w:tc>
        <w:tc>
          <w:tcPr>
            <w:tcW w:w="2839" w:type="dxa"/>
          </w:tcPr>
          <w:p w14:paraId="11B30210" w14:textId="01FD5DB9" w:rsidR="00A85F70" w:rsidRDefault="00332AA4" w:rsidP="00FF1C6B">
            <w:pPr>
              <w:jc w:val="center"/>
              <w:rPr>
                <w:highlight w:val="green"/>
              </w:rPr>
            </w:pPr>
            <w:r>
              <w:rPr>
                <w:highlight w:val="green"/>
              </w:rPr>
              <w:t>Yes</w:t>
            </w:r>
          </w:p>
        </w:tc>
        <w:tc>
          <w:tcPr>
            <w:tcW w:w="2839" w:type="dxa"/>
          </w:tcPr>
          <w:p w14:paraId="1B62E0B4" w14:textId="77777777" w:rsidR="00A85F70" w:rsidRDefault="00A85F70" w:rsidP="00FF1C6B"/>
        </w:tc>
      </w:tr>
      <w:tr w:rsidR="00332AA4" w:rsidRPr="00211AE6" w14:paraId="4C50317B" w14:textId="77777777" w:rsidTr="00FF1C6B">
        <w:tc>
          <w:tcPr>
            <w:tcW w:w="2838" w:type="dxa"/>
          </w:tcPr>
          <w:p w14:paraId="27100481" w14:textId="3C55D2C9" w:rsidR="00332AA4" w:rsidRDefault="00332AA4" w:rsidP="00FF1C6B">
            <w:r>
              <w:t>Button called ‘Play Audio File’ is present?</w:t>
            </w:r>
          </w:p>
        </w:tc>
        <w:tc>
          <w:tcPr>
            <w:tcW w:w="2839" w:type="dxa"/>
          </w:tcPr>
          <w:p w14:paraId="2C897F90" w14:textId="43843991" w:rsidR="00332AA4" w:rsidRDefault="00332AA4" w:rsidP="00FF1C6B">
            <w:pPr>
              <w:jc w:val="center"/>
              <w:rPr>
                <w:highlight w:val="green"/>
              </w:rPr>
            </w:pPr>
            <w:r>
              <w:rPr>
                <w:highlight w:val="green"/>
              </w:rPr>
              <w:t>Yes</w:t>
            </w:r>
          </w:p>
        </w:tc>
        <w:tc>
          <w:tcPr>
            <w:tcW w:w="2839" w:type="dxa"/>
          </w:tcPr>
          <w:p w14:paraId="31EF81B8" w14:textId="77777777" w:rsidR="00332AA4" w:rsidRDefault="00332AA4" w:rsidP="00FF1C6B"/>
        </w:tc>
      </w:tr>
      <w:tr w:rsidR="00332AA4" w:rsidRPr="00211AE6" w14:paraId="02D3CAFE" w14:textId="77777777" w:rsidTr="00FF1C6B">
        <w:tc>
          <w:tcPr>
            <w:tcW w:w="2838" w:type="dxa"/>
          </w:tcPr>
          <w:p w14:paraId="29CD168E" w14:textId="5EA5FA62" w:rsidR="00332AA4" w:rsidRDefault="001E4F61" w:rsidP="00FF1C6B">
            <w:r>
              <w:t>Click on the button ‘Play Audio File’, does the file play?</w:t>
            </w:r>
          </w:p>
        </w:tc>
        <w:tc>
          <w:tcPr>
            <w:tcW w:w="2839" w:type="dxa"/>
          </w:tcPr>
          <w:p w14:paraId="3BE70247" w14:textId="20837512" w:rsidR="00332AA4" w:rsidRDefault="001E4F61" w:rsidP="00FF1C6B">
            <w:pPr>
              <w:jc w:val="center"/>
              <w:rPr>
                <w:highlight w:val="green"/>
              </w:rPr>
            </w:pPr>
            <w:r>
              <w:rPr>
                <w:highlight w:val="green"/>
              </w:rPr>
              <w:t>Yes</w:t>
            </w:r>
          </w:p>
        </w:tc>
        <w:tc>
          <w:tcPr>
            <w:tcW w:w="2839" w:type="dxa"/>
          </w:tcPr>
          <w:p w14:paraId="284F3C94" w14:textId="77777777" w:rsidR="00332AA4" w:rsidRDefault="00332AA4" w:rsidP="00FF1C6B"/>
        </w:tc>
      </w:tr>
      <w:tr w:rsidR="007D5806" w:rsidRPr="00211AE6" w14:paraId="44DDAC5D" w14:textId="77777777" w:rsidTr="00FF1C6B">
        <w:tc>
          <w:tcPr>
            <w:tcW w:w="2838" w:type="dxa"/>
          </w:tcPr>
          <w:p w14:paraId="30626059" w14:textId="1E718F45" w:rsidR="007D5806" w:rsidRDefault="007D5806" w:rsidP="00FC41A7">
            <w:r>
              <w:t>When tilting to a landscape orientation</w:t>
            </w:r>
            <w:r w:rsidR="00FC41A7">
              <w:t>, all labels, buttons and plot still present with the same values?</w:t>
            </w:r>
          </w:p>
        </w:tc>
        <w:tc>
          <w:tcPr>
            <w:tcW w:w="2839" w:type="dxa"/>
          </w:tcPr>
          <w:p w14:paraId="4916FAF7" w14:textId="05920F27" w:rsidR="007D5806" w:rsidRDefault="00FC41A7" w:rsidP="00FF1C6B">
            <w:pPr>
              <w:jc w:val="center"/>
              <w:rPr>
                <w:highlight w:val="green"/>
              </w:rPr>
            </w:pPr>
            <w:r>
              <w:rPr>
                <w:highlight w:val="green"/>
              </w:rPr>
              <w:t>Yes</w:t>
            </w:r>
          </w:p>
        </w:tc>
        <w:tc>
          <w:tcPr>
            <w:tcW w:w="2839" w:type="dxa"/>
          </w:tcPr>
          <w:p w14:paraId="11A6BE42" w14:textId="77777777" w:rsidR="007D5806" w:rsidRDefault="007D5806" w:rsidP="00FF1C6B"/>
        </w:tc>
      </w:tr>
    </w:tbl>
    <w:p w14:paraId="378369C5" w14:textId="77777777" w:rsidR="00984751" w:rsidRPr="0093346C" w:rsidRDefault="00984751" w:rsidP="00984751"/>
    <w:p w14:paraId="30036FA0" w14:textId="77777777" w:rsidR="002B0070" w:rsidRDefault="002B0070" w:rsidP="004C12FA">
      <w:pPr>
        <w:pStyle w:val="AppendixSection"/>
      </w:pPr>
      <w:bookmarkStart w:id="75" w:name="_Toc290622698"/>
      <w:r>
        <w:t>Code Samples</w:t>
      </w:r>
      <w:bookmarkEnd w:id="70"/>
      <w:bookmarkEnd w:id="75"/>
    </w:p>
    <w:p w14:paraId="0EDE191B" w14:textId="77777777"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14:paraId="396BFA09" w14:textId="56092212" w:rsidR="004D45DD" w:rsidRDefault="00932C40" w:rsidP="004C12FA">
      <w:r>
        <w:br w:type="page"/>
      </w:r>
      <w:bookmarkStart w:id="76" w:name="_Toc192777719"/>
    </w:p>
    <w:p w14:paraId="7E6400E9" w14:textId="77777777" w:rsidR="00711DBE" w:rsidRDefault="00711DBE" w:rsidP="004C12FA">
      <w:pPr>
        <w:pStyle w:val="Heading1"/>
      </w:pPr>
      <w:bookmarkStart w:id="77" w:name="_Toc222978616"/>
      <w:bookmarkStart w:id="78" w:name="_Toc290622699"/>
      <w:r>
        <w:t>Annotated Bibliography</w:t>
      </w:r>
      <w:bookmarkEnd w:id="76"/>
      <w:bookmarkEnd w:id="77"/>
      <w:bookmarkEnd w:id="78"/>
    </w:p>
    <w:p w14:paraId="5D83DC16"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69F1222" w14:textId="77777777" w:rsidR="007A3E41" w:rsidRDefault="007A3E41" w:rsidP="004C12FA"/>
    <w:p w14:paraId="48E1CF13" w14:textId="32E7FC1A" w:rsidR="009E3599" w:rsidRDefault="009E3599" w:rsidP="004C12FA">
      <w:pPr>
        <w:pStyle w:val="ListParagraph"/>
        <w:numPr>
          <w:ilvl w:val="0"/>
          <w:numId w:val="3"/>
        </w:numPr>
      </w:pPr>
      <w:bookmarkStart w:id="79" w:name="_Ref286336007"/>
      <w:bookmarkStart w:id="80" w:name="_Ref180721199"/>
      <w:r>
        <w:t xml:space="preserve">The PD </w:t>
      </w:r>
      <w:r w:rsidR="005F767F">
        <w:t>Academy</w:t>
      </w:r>
      <w:r>
        <w:t xml:space="preserve"> is a</w:t>
      </w:r>
      <w:r w:rsidR="000151A0">
        <w:t>n</w:t>
      </w:r>
      <w:r>
        <w:t xml:space="preserve"> online resource for sharing knowledge on</w:t>
      </w:r>
      <w:r w:rsidR="000151A0">
        <w:t xml:space="preserve"> Partial Discharge</w:t>
      </w:r>
      <w:r>
        <w:t xml:space="preserve">. Link: </w:t>
      </w:r>
      <w:hyperlink r:id="rId22" w:history="1">
        <w:r w:rsidRPr="00733BC2">
          <w:rPr>
            <w:rStyle w:val="Hyperlink"/>
          </w:rPr>
          <w:t>http://www.partial-discharge-academy.com/what-is-partial-discharge</w:t>
        </w:r>
      </w:hyperlink>
      <w:bookmarkEnd w:id="79"/>
      <w:r>
        <w:t xml:space="preserve"> </w:t>
      </w:r>
    </w:p>
    <w:p w14:paraId="27922882" w14:textId="77777777" w:rsidR="009E3599" w:rsidRPr="009E3599" w:rsidRDefault="009E3599" w:rsidP="009E3599">
      <w:pPr>
        <w:pStyle w:val="ListParagraph"/>
        <w:ind w:left="680"/>
      </w:pPr>
    </w:p>
    <w:bookmarkEnd w:id="80"/>
    <w:p w14:paraId="4F3C1292" w14:textId="11D4FB1C" w:rsidR="000121A8" w:rsidRPr="00E14BC8" w:rsidRDefault="00C24C25" w:rsidP="000121A8">
      <w:pPr>
        <w:pStyle w:val="ListParagraph"/>
        <w:numPr>
          <w:ilvl w:val="0"/>
          <w:numId w:val="3"/>
        </w:numPr>
      </w:pPr>
      <w:proofErr w:type="spellStart"/>
      <w:r>
        <w:rPr>
          <w:lang w:val="en-US"/>
        </w:rPr>
        <w:t>Sinan</w:t>
      </w:r>
      <w:proofErr w:type="spellEnd"/>
      <w:r>
        <w:rPr>
          <w:lang w:val="en-US"/>
        </w:rPr>
        <w:t xml:space="preserve"> Si </w:t>
      </w:r>
      <w:proofErr w:type="spellStart"/>
      <w:r>
        <w:rPr>
          <w:lang w:val="en-US"/>
        </w:rPr>
        <w:t>Alhir</w:t>
      </w:r>
      <w:proofErr w:type="spellEnd"/>
      <w:r>
        <w:rPr>
          <w:lang w:val="en-US"/>
        </w:rPr>
        <w:t xml:space="preserve">, UML in a nutshell – A quick reference, First Edition. 1998 O’Reilly &amp; Associates. ISBN 1-56592-448-7 </w:t>
      </w:r>
      <w:r w:rsidR="00011F27">
        <w:br/>
      </w:r>
      <w:r w:rsidR="00011F27">
        <w:br/>
      </w:r>
      <w:r>
        <w:t>I used this book for a reference for the UML diagrams used is this report.</w:t>
      </w:r>
      <w:r w:rsidR="00060B21">
        <w:t xml:space="preserve"> I found the overall organization of the Diagrams and which ones to put where most helpful.</w:t>
      </w:r>
      <w:r w:rsidR="009A54F2">
        <w:br/>
      </w:r>
    </w:p>
    <w:p w14:paraId="4EA14A92" w14:textId="7E47BE1A" w:rsidR="00B40716" w:rsidRDefault="000121A8" w:rsidP="004C12FA">
      <w:pPr>
        <w:pStyle w:val="ListParagraph"/>
        <w:numPr>
          <w:ilvl w:val="0"/>
          <w:numId w:val="3"/>
        </w:numPr>
      </w:pPr>
      <w:bookmarkStart w:id="81" w:name="_Ref258235124"/>
      <w:r>
        <w:rPr>
          <w:lang w:val="en-US"/>
        </w:rPr>
        <w:t>Apache Software Foundation (2004) “Apache License</w:t>
      </w:r>
      <w:r w:rsidR="00A77D80">
        <w:rPr>
          <w:lang w:val="en-US"/>
        </w:rPr>
        <w:t>,</w:t>
      </w:r>
      <w:r>
        <w:rPr>
          <w:lang w:val="en-US"/>
        </w:rPr>
        <w:t xml:space="preserve"> Version 2.0” (Online) Available at: </w:t>
      </w:r>
      <w:hyperlink r:id="rId23" w:history="1">
        <w:r w:rsidR="00A77D80" w:rsidRPr="00005889">
          <w:rPr>
            <w:rStyle w:val="Hyperlink"/>
            <w:lang w:val="en-US"/>
          </w:rPr>
          <w:t>http://www.apache.org/licenses/LICENSE-2.0</w:t>
        </w:r>
      </w:hyperlink>
      <w:r w:rsidR="00A77D80">
        <w:rPr>
          <w:lang w:val="en-US"/>
        </w:rPr>
        <w:t xml:space="preserve"> Accessed: 14th March 2014.</w:t>
      </w:r>
      <w:bookmarkEnd w:id="81"/>
      <w:r w:rsidR="00A77D80">
        <w:rPr>
          <w:lang w:val="en-US"/>
        </w:rPr>
        <w:t xml:space="preserve"> </w:t>
      </w:r>
    </w:p>
    <w:p w14:paraId="04AACA8B" w14:textId="77777777" w:rsidR="00EB6D40" w:rsidRDefault="00EB6D40" w:rsidP="00EB6D40"/>
    <w:p w14:paraId="527D9124" w14:textId="6C1B23E8" w:rsidR="00EB6D40" w:rsidRDefault="00EB6D40" w:rsidP="00EB6D40">
      <w:pPr>
        <w:pStyle w:val="ListParagraph"/>
        <w:numPr>
          <w:ilvl w:val="0"/>
          <w:numId w:val="3"/>
        </w:numPr>
      </w:pPr>
      <w:bookmarkStart w:id="82" w:name="_Ref287956818"/>
      <w:r w:rsidRPr="00EB6D40">
        <w:rPr>
          <w:bCs/>
        </w:rPr>
        <w:t>Graph</w:t>
      </w:r>
      <w:r w:rsidR="00582B83">
        <w:rPr>
          <w:bCs/>
        </w:rPr>
        <w:t xml:space="preserve"> </w:t>
      </w:r>
      <w:r w:rsidRPr="00EB6D40">
        <w:rPr>
          <w:bCs/>
        </w:rPr>
        <w:t>View - open source graph plotting library for Android</w:t>
      </w:r>
      <w:r w:rsidR="004B7225">
        <w:t xml:space="preserve">. Version 4.0.0 </w:t>
      </w:r>
      <w:r>
        <w:t xml:space="preserve">– </w:t>
      </w:r>
      <w:r w:rsidR="003724EB">
        <w:rPr>
          <w:lang w:val="en-US"/>
        </w:rPr>
        <w:t>Available at:</w:t>
      </w:r>
      <w:r w:rsidR="003724EB">
        <w:t xml:space="preserve"> </w:t>
      </w:r>
      <w:hyperlink r:id="rId24" w:history="1">
        <w:r w:rsidRPr="00733BC2">
          <w:rPr>
            <w:rStyle w:val="Hyperlink"/>
          </w:rPr>
          <w:t>http://www.android-graphview.org/</w:t>
        </w:r>
      </w:hyperlink>
      <w:r>
        <w:t xml:space="preserve"> </w:t>
      </w:r>
      <w:r w:rsidR="00BE1963">
        <w:t>Accessed: 28</w:t>
      </w:r>
      <w:r w:rsidR="00BE1963" w:rsidRPr="00BE1963">
        <w:rPr>
          <w:vertAlign w:val="superscript"/>
        </w:rPr>
        <w:t>th</w:t>
      </w:r>
      <w:r w:rsidR="00BE1963">
        <w:t xml:space="preserve"> February 2015</w:t>
      </w:r>
      <w:bookmarkEnd w:id="82"/>
    </w:p>
    <w:p w14:paraId="4A72BF59" w14:textId="77777777" w:rsidR="00217E87" w:rsidRDefault="00217E87" w:rsidP="00217E87"/>
    <w:p w14:paraId="2FBDA9B7" w14:textId="43535E90" w:rsidR="00217E87" w:rsidRDefault="00217E87" w:rsidP="00217E87">
      <w:pPr>
        <w:pStyle w:val="ListParagraph"/>
        <w:numPr>
          <w:ilvl w:val="0"/>
          <w:numId w:val="3"/>
        </w:numPr>
      </w:pPr>
      <w:bookmarkStart w:id="83" w:name="_Ref287956748"/>
      <w:r>
        <w:t xml:space="preserve">GNU General Public License, link - </w:t>
      </w:r>
      <w:hyperlink r:id="rId25" w:history="1">
        <w:r w:rsidRPr="00733BC2">
          <w:rPr>
            <w:rStyle w:val="Hyperlink"/>
          </w:rPr>
          <w:t>http://www.gnu.org/copyleft/gpl.html</w:t>
        </w:r>
      </w:hyperlink>
      <w:r>
        <w:t xml:space="preserve"> Accessed: 28th February 2015</w:t>
      </w:r>
      <w:r w:rsidR="00A43A30">
        <w:t>.</w:t>
      </w:r>
      <w:bookmarkEnd w:id="83"/>
    </w:p>
    <w:p w14:paraId="6A0396BE" w14:textId="77777777" w:rsidR="00BE5D8A" w:rsidRDefault="00BE5D8A" w:rsidP="00BE5D8A"/>
    <w:p w14:paraId="3DF7E471" w14:textId="03C6B18B" w:rsidR="00BE5D8A" w:rsidRDefault="00BE5D8A" w:rsidP="00217E87">
      <w:pPr>
        <w:pStyle w:val="ListParagraph"/>
        <w:numPr>
          <w:ilvl w:val="0"/>
          <w:numId w:val="3"/>
        </w:numPr>
      </w:pPr>
      <w:r>
        <w:t xml:space="preserve">Adding native support to the Android app. Link -- </w:t>
      </w:r>
      <w:hyperlink r:id="rId26" w:history="1">
        <w:r w:rsidRPr="00733BC2">
          <w:rPr>
            <w:rStyle w:val="Hyperlink"/>
          </w:rPr>
          <w:t>http://www.javaworld.com/article/2077513/learn-java/java-tip-17--integrating-java-with-c--.html</w:t>
        </w:r>
      </w:hyperlink>
      <w:r>
        <w:t xml:space="preserve"> </w:t>
      </w:r>
    </w:p>
    <w:p w14:paraId="26772D5F" w14:textId="77777777" w:rsidR="00BE5D8A" w:rsidRDefault="00BE5D8A" w:rsidP="00BE5D8A">
      <w:pPr>
        <w:ind w:left="680"/>
      </w:pPr>
    </w:p>
    <w:p w14:paraId="605432FE" w14:textId="3460E866" w:rsidR="0067631F" w:rsidRDefault="00BE5D8A" w:rsidP="00BE5D8A">
      <w:pPr>
        <w:ind w:left="680"/>
      </w:pPr>
      <w:r>
        <w:t>This is a tutorial I used to be able to understand</w:t>
      </w:r>
      <w:r w:rsidR="0067631F">
        <w:t xml:space="preserve"> how to set up the environment and utilise the C/C++ code. </w:t>
      </w:r>
      <w:r w:rsidR="00065CCB">
        <w:t>It gives an example and very clear diagrams</w:t>
      </w:r>
      <w:r w:rsidR="007A0834">
        <w:t xml:space="preserve"> on how issues can arise when using native code in the Android environment</w:t>
      </w:r>
      <w:r w:rsidR="00065CCB">
        <w:t>.</w:t>
      </w:r>
    </w:p>
    <w:p w14:paraId="036008A8" w14:textId="19351F81" w:rsidR="00BE5D8A" w:rsidRDefault="0067631F" w:rsidP="00BE5D8A">
      <w:pPr>
        <w:ind w:left="680"/>
      </w:pPr>
      <w:r>
        <w:t xml:space="preserve">  </w:t>
      </w:r>
      <w:r w:rsidR="00BE5D8A">
        <w:t xml:space="preserve"> </w:t>
      </w:r>
    </w:p>
    <w:p w14:paraId="384CF837" w14:textId="1C38D17E" w:rsidR="004134B8" w:rsidRDefault="00D57210" w:rsidP="00BE1963">
      <w:pPr>
        <w:pStyle w:val="ListParagraph"/>
        <w:numPr>
          <w:ilvl w:val="0"/>
          <w:numId w:val="3"/>
        </w:numPr>
      </w:pPr>
      <w:r>
        <w:t>YouTube</w:t>
      </w:r>
      <w:r w:rsidR="00400A6A">
        <w:t xml:space="preserve"> tutorial Available at </w:t>
      </w:r>
      <w:hyperlink r:id="rId27" w:history="1">
        <w:r w:rsidR="00400A6A" w:rsidRPr="00733BC2">
          <w:rPr>
            <w:rStyle w:val="Hyperlink"/>
          </w:rPr>
          <w:t>https://www.youtube.com/watch?v=kFtxo7rr2HQ</w:t>
        </w:r>
      </w:hyperlink>
      <w:r w:rsidR="00400A6A">
        <w:t xml:space="preserve"> </w:t>
      </w:r>
    </w:p>
    <w:p w14:paraId="13D1B15B" w14:textId="77777777" w:rsidR="004134B8" w:rsidRDefault="004134B8" w:rsidP="004134B8">
      <w:pPr>
        <w:pStyle w:val="ListParagraph"/>
        <w:ind w:left="680"/>
      </w:pPr>
    </w:p>
    <w:p w14:paraId="75123F4F" w14:textId="41012E87" w:rsidR="00B834EB" w:rsidRPr="00B834EB" w:rsidRDefault="00B834EB" w:rsidP="004134B8">
      <w:pPr>
        <w:pStyle w:val="ListParagraph"/>
        <w:ind w:left="680"/>
        <w:rPr>
          <w:b/>
        </w:rPr>
      </w:pPr>
      <w:r w:rsidRPr="00B834EB">
        <w:t>Building NDK apps with Android studio</w:t>
      </w:r>
      <w:r>
        <w:t xml:space="preserve"> is the tutorial title. I used this to help understand how to </w:t>
      </w:r>
      <w:r w:rsidR="00900E72">
        <w:t>i</w:t>
      </w:r>
      <w:r>
        <w:t>mplement support of native code into the android app.</w:t>
      </w:r>
      <w:r w:rsidR="00900E72">
        <w:t xml:space="preserve"> While the tutorial is for an older version of Android it is still relevant.</w:t>
      </w:r>
      <w:r w:rsidR="00C86D4D" w:rsidRPr="00B834EB">
        <w:rPr>
          <w:b/>
        </w:rPr>
        <w:t xml:space="preserve"> </w:t>
      </w:r>
    </w:p>
    <w:p w14:paraId="6B77FC2D" w14:textId="77777777" w:rsidR="00B834EB" w:rsidRDefault="00B834EB" w:rsidP="004134B8">
      <w:pPr>
        <w:pStyle w:val="ListParagraph"/>
        <w:ind w:left="680"/>
      </w:pPr>
    </w:p>
    <w:p w14:paraId="693CE378" w14:textId="30DB523F" w:rsidR="0030553C" w:rsidRDefault="00D57210" w:rsidP="0030553C">
      <w:pPr>
        <w:pStyle w:val="ListParagraph"/>
        <w:numPr>
          <w:ilvl w:val="0"/>
          <w:numId w:val="3"/>
        </w:numPr>
      </w:pPr>
      <w:r>
        <w:t xml:space="preserve">Android NDK </w:t>
      </w:r>
      <w:r w:rsidR="00A81B56">
        <w:t>Available at</w:t>
      </w:r>
      <w:r w:rsidR="00864005">
        <w:t xml:space="preserve"> </w:t>
      </w:r>
      <w:hyperlink r:id="rId28" w:history="1">
        <w:r w:rsidR="00070A96" w:rsidRPr="00866CBF">
          <w:rPr>
            <w:rStyle w:val="Hyperlink"/>
          </w:rPr>
          <w:t>https://developer.android.com/tools/sdk/ndk/index.html</w:t>
        </w:r>
      </w:hyperlink>
      <w:r w:rsidR="00070A96">
        <w:t xml:space="preserve"> </w:t>
      </w:r>
    </w:p>
    <w:p w14:paraId="5D5B558B" w14:textId="77777777" w:rsidR="00E4264F" w:rsidRDefault="00E4264F" w:rsidP="00E4264F">
      <w:pPr>
        <w:ind w:left="680"/>
      </w:pPr>
    </w:p>
    <w:p w14:paraId="34BE1538" w14:textId="18D93A5C" w:rsidR="00E4264F" w:rsidRDefault="00E4264F" w:rsidP="00E4264F">
      <w:pPr>
        <w:ind w:left="680"/>
      </w:pPr>
      <w:r>
        <w:t xml:space="preserve">Here is the NDK to build and compile the C/C++ code. It has instructions </w:t>
      </w:r>
      <w:r w:rsidR="001D46E7">
        <w:t>on how to install and implement it into the Android SDK.</w:t>
      </w:r>
    </w:p>
    <w:p w14:paraId="3BE0D189" w14:textId="77777777" w:rsidR="0030553C" w:rsidRDefault="0030553C" w:rsidP="0030553C"/>
    <w:p w14:paraId="52951203" w14:textId="3FD54DEE" w:rsidR="0030553C" w:rsidRDefault="0030553C" w:rsidP="0030553C">
      <w:pPr>
        <w:pStyle w:val="ListParagraph"/>
        <w:numPr>
          <w:ilvl w:val="0"/>
          <w:numId w:val="3"/>
        </w:numPr>
      </w:pPr>
      <w:r>
        <w:t xml:space="preserve">Java Sound Resource Available at </w:t>
      </w:r>
      <w:hyperlink r:id="rId29" w:history="1">
        <w:r w:rsidRPr="00733BC2">
          <w:rPr>
            <w:rStyle w:val="Hyperlink"/>
          </w:rPr>
          <w:t>http://www.jsresources.org/</w:t>
        </w:r>
      </w:hyperlink>
      <w:r w:rsidR="006F6BC9">
        <w:t xml:space="preserve">  </w:t>
      </w:r>
    </w:p>
    <w:p w14:paraId="6D465FC7" w14:textId="77777777" w:rsidR="006F6BC9" w:rsidRDefault="006F6BC9" w:rsidP="006F6BC9">
      <w:pPr>
        <w:pStyle w:val="ListParagraph"/>
        <w:ind w:left="680"/>
      </w:pPr>
    </w:p>
    <w:p w14:paraId="751B6804" w14:textId="461A125C" w:rsidR="006F6BC9" w:rsidRDefault="006F6BC9" w:rsidP="006F6BC9">
      <w:pPr>
        <w:pStyle w:val="ListParagraph"/>
        <w:ind w:left="680"/>
      </w:pPr>
      <w:r>
        <w:t>I used this website for further information into how to record and read wav formatted files. I found this very insightful and in d</w:t>
      </w:r>
      <w:r w:rsidR="00D4179D">
        <w:t>epth regarding how java can handle audio data.</w:t>
      </w:r>
    </w:p>
    <w:p w14:paraId="0B2FF5C9" w14:textId="77777777" w:rsidR="00BE1A84" w:rsidRDefault="00BE1A84" w:rsidP="00BE1A84"/>
    <w:p w14:paraId="5F02D847" w14:textId="48ED07E4" w:rsidR="00BE1A84" w:rsidRDefault="00BE1A84" w:rsidP="0030553C">
      <w:pPr>
        <w:pStyle w:val="ListParagraph"/>
        <w:numPr>
          <w:ilvl w:val="0"/>
          <w:numId w:val="3"/>
        </w:numPr>
      </w:pPr>
      <w:r>
        <w:t xml:space="preserve">Audio file C library used in my Android app </w:t>
      </w:r>
      <w:hyperlink r:id="rId30" w:history="1">
        <w:r w:rsidRPr="00733BC2">
          <w:rPr>
            <w:rStyle w:val="Hyperlink"/>
          </w:rPr>
          <w:t>http://www.mega-nerd.com/libsndfile/</w:t>
        </w:r>
      </w:hyperlink>
      <w:r>
        <w:t xml:space="preserve"> </w:t>
      </w:r>
    </w:p>
    <w:p w14:paraId="4599ECA5" w14:textId="77777777" w:rsidR="00B177D0" w:rsidRDefault="00B177D0" w:rsidP="00B177D0">
      <w:pPr>
        <w:pStyle w:val="ListParagraph"/>
        <w:ind w:left="680"/>
      </w:pPr>
    </w:p>
    <w:p w14:paraId="3D184B96" w14:textId="6F8188B6" w:rsidR="00B177D0" w:rsidRDefault="00B177D0" w:rsidP="00B177D0">
      <w:pPr>
        <w:pStyle w:val="ListParagraph"/>
        <w:ind w:left="680"/>
      </w:pPr>
      <w:r>
        <w:t xml:space="preserve">The libsndfile C library </w:t>
      </w:r>
      <w:r w:rsidR="00686F70">
        <w:t xml:space="preserve">is used to read WAV format audio files. I used this library to read the audio file in and process it to a double </w:t>
      </w:r>
      <w:r w:rsidR="00F77EBB">
        <w:t>array.</w:t>
      </w:r>
      <w:r w:rsidR="00686F70">
        <w:t xml:space="preserve"> I also got the sample rate from the file as it is needed for the feature extraction.</w:t>
      </w:r>
      <w:r w:rsidR="00CB64A3">
        <w:t xml:space="preserve"> This has been</w:t>
      </w:r>
      <w:r w:rsidR="001E6342">
        <w:t xml:space="preserve"> released under the GNU license.</w:t>
      </w:r>
    </w:p>
    <w:p w14:paraId="5DC288FA" w14:textId="77777777" w:rsidR="00067A87" w:rsidRDefault="00067A87" w:rsidP="00067A87"/>
    <w:p w14:paraId="6590ED23" w14:textId="0372276D" w:rsidR="00ED6A5D" w:rsidRDefault="00067A87" w:rsidP="004C32B2">
      <w:pPr>
        <w:pStyle w:val="ListParagraph"/>
        <w:numPr>
          <w:ilvl w:val="0"/>
          <w:numId w:val="3"/>
        </w:numPr>
        <w:rPr>
          <w:lang w:val="en-US"/>
        </w:rPr>
      </w:pPr>
      <w:bookmarkStart w:id="84" w:name="_Ref288122705"/>
      <w:r w:rsidRPr="00067A87">
        <w:rPr>
          <w:lang w:val="en-US"/>
        </w:rPr>
        <w:t>H. William, P. E. Bartley, “Analysis of Transformer Failures”, International Association of Engineering Insurers 36th Annual Conference – Stockholm, 2003.</w:t>
      </w:r>
      <w:bookmarkEnd w:id="84"/>
      <w:r w:rsidRPr="00067A87">
        <w:rPr>
          <w:lang w:val="en-US"/>
        </w:rPr>
        <w:t xml:space="preserve"> </w:t>
      </w:r>
      <w:r w:rsidR="004C32B2">
        <w:rPr>
          <w:lang w:val="en-US"/>
        </w:rPr>
        <w:t xml:space="preserve">Link -- </w:t>
      </w:r>
      <w:hyperlink r:id="rId31" w:history="1">
        <w:r w:rsidR="004C32B2" w:rsidRPr="00866CBF">
          <w:rPr>
            <w:rStyle w:val="Hyperlink"/>
            <w:lang w:val="en-US"/>
          </w:rPr>
          <w:t>https://www.hsb.com/TheLocomotive/AnAnalysisOfInternationalTransformerFailuresPart1.aspx</w:t>
        </w:r>
      </w:hyperlink>
      <w:r w:rsidR="004C32B2">
        <w:rPr>
          <w:lang w:val="en-US"/>
        </w:rPr>
        <w:t xml:space="preserve"> </w:t>
      </w:r>
    </w:p>
    <w:p w14:paraId="59D8FD80" w14:textId="77777777" w:rsidR="004C32B2" w:rsidRPr="004C32B2" w:rsidRDefault="004C32B2" w:rsidP="004C32B2">
      <w:pPr>
        <w:pStyle w:val="ListParagraph"/>
        <w:ind w:left="680"/>
        <w:rPr>
          <w:lang w:val="en-US"/>
        </w:rPr>
      </w:pPr>
    </w:p>
    <w:p w14:paraId="10DDF73B" w14:textId="11E92251" w:rsidR="004C32B2" w:rsidRPr="00ED6A5D" w:rsidRDefault="004C32B2" w:rsidP="004C32B2">
      <w:pPr>
        <w:ind w:left="680"/>
        <w:rPr>
          <w:lang w:val="en-US"/>
        </w:rPr>
      </w:pPr>
      <w:r>
        <w:rPr>
          <w:lang w:val="en-US"/>
        </w:rPr>
        <w:t xml:space="preserve">I used part one and part 2 for information on how transformers fail. It has </w:t>
      </w:r>
      <w:r w:rsidR="00005C65">
        <w:rPr>
          <w:lang w:val="en-US"/>
        </w:rPr>
        <w:t>all</w:t>
      </w:r>
      <w:r w:rsidR="00EE2822">
        <w:rPr>
          <w:lang w:val="en-US"/>
        </w:rPr>
        <w:t xml:space="preserve"> the stats and was very helpful in understanding how transformers fail and knowing that insulation failure </w:t>
      </w:r>
    </w:p>
    <w:p w14:paraId="0D392D71" w14:textId="77777777" w:rsidR="00ED6A5D" w:rsidRPr="00067A87" w:rsidRDefault="00ED6A5D" w:rsidP="00ED6A5D">
      <w:pPr>
        <w:pStyle w:val="ListParagraph"/>
        <w:ind w:left="680"/>
        <w:rPr>
          <w:lang w:val="en-US"/>
        </w:rPr>
      </w:pPr>
    </w:p>
    <w:p w14:paraId="2AD131F9" w14:textId="77777777" w:rsidR="00ED6A5D" w:rsidRDefault="00ED6A5D" w:rsidP="00ED6A5D">
      <w:pPr>
        <w:pStyle w:val="ListParagraph"/>
        <w:numPr>
          <w:ilvl w:val="0"/>
          <w:numId w:val="3"/>
        </w:numPr>
        <w:rPr>
          <w:lang w:val="en-US"/>
        </w:rPr>
      </w:pPr>
      <w:bookmarkStart w:id="85" w:name="_Ref288128234"/>
      <w:r w:rsidRPr="00ED6A5D">
        <w:rPr>
          <w:i/>
          <w:iCs/>
          <w:lang w:val="en-US"/>
        </w:rPr>
        <w:t>Service handbook for transformers-3rd edition</w:t>
      </w:r>
      <w:r w:rsidRPr="00ED6A5D">
        <w:rPr>
          <w:lang w:val="en-US"/>
        </w:rPr>
        <w:t>, published by ABB.</w:t>
      </w:r>
      <w:bookmarkEnd w:id="85"/>
      <w:r w:rsidRPr="00ED6A5D">
        <w:rPr>
          <w:lang w:val="en-US"/>
        </w:rPr>
        <w:t xml:space="preserve"> </w:t>
      </w:r>
    </w:p>
    <w:p w14:paraId="54EC2AC6" w14:textId="77777777" w:rsidR="00ED6A5D" w:rsidRDefault="00ED6A5D" w:rsidP="00ED6A5D">
      <w:pPr>
        <w:pStyle w:val="ListParagraph"/>
        <w:ind w:left="680"/>
        <w:rPr>
          <w:lang w:val="en-US"/>
        </w:rPr>
      </w:pPr>
    </w:p>
    <w:p w14:paraId="330C2AFF" w14:textId="1F857F8D" w:rsidR="00B90DD7" w:rsidRDefault="00B90DD7" w:rsidP="00ED6A5D">
      <w:pPr>
        <w:pStyle w:val="ListParagraph"/>
        <w:ind w:left="680"/>
        <w:rPr>
          <w:lang w:val="en-US"/>
        </w:rPr>
      </w:pPr>
      <w:r>
        <w:rPr>
          <w:lang w:val="en-US"/>
        </w:rPr>
        <w:t>I only read chapter 9.3 as</w:t>
      </w:r>
      <w:r w:rsidR="00875EC5">
        <w:rPr>
          <w:lang w:val="en-US"/>
        </w:rPr>
        <w:t xml:space="preserve"> this section wa</w:t>
      </w:r>
      <w:r w:rsidR="006154AB">
        <w:rPr>
          <w:lang w:val="en-US"/>
        </w:rPr>
        <w:t xml:space="preserve">s on monitoring. This game me an extensive </w:t>
      </w:r>
      <w:r w:rsidR="00875EC5">
        <w:rPr>
          <w:lang w:val="en-US"/>
        </w:rPr>
        <w:t>list</w:t>
      </w:r>
      <w:r w:rsidR="006C562F">
        <w:rPr>
          <w:lang w:val="en-US"/>
        </w:rPr>
        <w:t xml:space="preserve"> on how high and low level monitoring</w:t>
      </w:r>
      <w:r w:rsidR="00FA3E6D">
        <w:rPr>
          <w:lang w:val="en-US"/>
        </w:rPr>
        <w:t xml:space="preserve"> of electrical </w:t>
      </w:r>
      <w:proofErr w:type="spellStart"/>
      <w:r w:rsidR="00FA3E6D">
        <w:rPr>
          <w:lang w:val="en-US"/>
        </w:rPr>
        <w:t>assests</w:t>
      </w:r>
      <w:proofErr w:type="spellEnd"/>
      <w:r w:rsidR="006C562F">
        <w:rPr>
          <w:lang w:val="en-US"/>
        </w:rPr>
        <w:t>.</w:t>
      </w:r>
    </w:p>
    <w:p w14:paraId="6FE804C7" w14:textId="77777777" w:rsidR="00B90DD7" w:rsidRPr="00ED6A5D" w:rsidRDefault="00B90DD7" w:rsidP="00ED6A5D">
      <w:pPr>
        <w:pStyle w:val="ListParagraph"/>
        <w:ind w:left="680"/>
        <w:rPr>
          <w:lang w:val="en-US"/>
        </w:rPr>
      </w:pPr>
    </w:p>
    <w:p w14:paraId="5D27DFD3" w14:textId="58229711" w:rsidR="00067A87" w:rsidRDefault="00B75C4D" w:rsidP="0030553C">
      <w:pPr>
        <w:pStyle w:val="ListParagraph"/>
        <w:numPr>
          <w:ilvl w:val="0"/>
          <w:numId w:val="3"/>
        </w:numPr>
      </w:pPr>
      <w:hyperlink r:id="rId32" w:history="1">
        <w:r w:rsidR="004C0EC4" w:rsidRPr="00733BC2">
          <w:rPr>
            <w:rStyle w:val="Hyperlink"/>
          </w:rPr>
          <w:t>http://www.fftw.org/index.html</w:t>
        </w:r>
      </w:hyperlink>
      <w:r w:rsidR="004C0EC4">
        <w:t xml:space="preserve"> </w:t>
      </w:r>
    </w:p>
    <w:p w14:paraId="39DF1219" w14:textId="77777777" w:rsidR="003D3B57" w:rsidRDefault="003D3B57" w:rsidP="003D3B57">
      <w:pPr>
        <w:pStyle w:val="ListParagraph"/>
        <w:ind w:left="680"/>
      </w:pPr>
    </w:p>
    <w:p w14:paraId="3DC61429" w14:textId="1C15569A" w:rsidR="003D3B57" w:rsidRPr="003D3B57" w:rsidRDefault="003D3B57" w:rsidP="00FA59C8">
      <w:pPr>
        <w:pStyle w:val="ListParagraph"/>
        <w:ind w:left="680"/>
      </w:pPr>
      <w:r w:rsidRPr="003D3B57">
        <w:t xml:space="preserve">FFTW is a C subroutine library for computing the discrete Fourier transform (DFT) in one or more dimensions, of arbitrary input size, and of both real and complex data (as well as of even/odd data, i.e. the discrete cosine/sine transforms or DCT/DST). </w:t>
      </w:r>
      <w:proofErr w:type="gramStart"/>
      <w:r w:rsidRPr="003D3B57">
        <w:t>FFTW, which is </w:t>
      </w:r>
      <w:hyperlink r:id="rId33" w:anchor="isfftwfree" w:tooltip="explanation of FFTW's free-ness" w:history="1">
        <w:r w:rsidRPr="003D3B57">
          <w:rPr>
            <w:rStyle w:val="Hyperlink"/>
            <w:color w:val="auto"/>
            <w:u w:val="none"/>
          </w:rPr>
          <w:t>fr</w:t>
        </w:r>
        <w:r w:rsidRPr="003D3B57">
          <w:rPr>
            <w:rStyle w:val="Hyperlink"/>
            <w:color w:val="auto"/>
            <w:u w:val="none"/>
          </w:rPr>
          <w:t>e</w:t>
        </w:r>
        <w:r w:rsidRPr="003D3B57">
          <w:rPr>
            <w:rStyle w:val="Hyperlink"/>
            <w:color w:val="auto"/>
            <w:u w:val="none"/>
          </w:rPr>
          <w:t>e software</w:t>
        </w:r>
      </w:hyperlink>
      <w:r w:rsidR="00FA59C8">
        <w:t xml:space="preserve"> under the </w:t>
      </w:r>
      <w:r w:rsidR="00FA59C8" w:rsidRPr="00FA59C8">
        <w:t>GNU General Public License</w:t>
      </w:r>
      <w:r w:rsidR="000B5629">
        <w:t>.</w:t>
      </w:r>
      <w:proofErr w:type="gramEnd"/>
    </w:p>
    <w:p w14:paraId="465BEDA2" w14:textId="77777777" w:rsidR="003A1DE3" w:rsidRDefault="003A1DE3" w:rsidP="003A1DE3"/>
    <w:p w14:paraId="7E1EA588" w14:textId="77777777" w:rsidR="00F81B67" w:rsidRDefault="003A1DE3" w:rsidP="0030553C">
      <w:pPr>
        <w:pStyle w:val="ListParagraph"/>
        <w:numPr>
          <w:ilvl w:val="0"/>
          <w:numId w:val="3"/>
        </w:numPr>
      </w:pPr>
      <w:bookmarkStart w:id="86" w:name="_Ref290142242"/>
      <w:r>
        <w:t>Cigre - Recognition of Discharges, Electra No 11 page 61-98</w:t>
      </w:r>
      <w:r w:rsidR="00F81B67">
        <w:t>.</w:t>
      </w:r>
      <w:bookmarkEnd w:id="86"/>
    </w:p>
    <w:p w14:paraId="7D7DE1ED" w14:textId="77777777" w:rsidR="00F81B67" w:rsidRDefault="00F81B67" w:rsidP="00F81B67"/>
    <w:p w14:paraId="1C18C658" w14:textId="05CD913D" w:rsidR="00F81B67" w:rsidRDefault="00F81B67" w:rsidP="00F81B67">
      <w:pPr>
        <w:pStyle w:val="ListParagraph"/>
        <w:ind w:left="680"/>
      </w:pPr>
      <w:r>
        <w:t xml:space="preserve">This paper goes through </w:t>
      </w:r>
      <w:r w:rsidR="00775BBB">
        <w:t xml:space="preserve">the types of partial discharge that can occur on high voltage assets. </w:t>
      </w:r>
      <w:r w:rsidR="0032107C">
        <w:t>It shows the observed discharge and its characteristics of any unwanted disturbances, and some means of diagnosing them</w:t>
      </w:r>
      <w:r w:rsidR="00775D92">
        <w:t>.</w:t>
      </w:r>
      <w:r w:rsidR="00550C50">
        <w:t xml:space="preserve"> It is not a complete list and all results are shown on an oscilloscope.</w:t>
      </w:r>
    </w:p>
    <w:p w14:paraId="2BF83781" w14:textId="77777777" w:rsidR="00F81B67" w:rsidRDefault="00F81B67" w:rsidP="00F81B67"/>
    <w:p w14:paraId="50FADC35" w14:textId="7056B8CC" w:rsidR="00434AC3" w:rsidRDefault="00245252" w:rsidP="00434AC3">
      <w:pPr>
        <w:pStyle w:val="ListParagraph"/>
        <w:numPr>
          <w:ilvl w:val="0"/>
          <w:numId w:val="3"/>
        </w:numPr>
      </w:pPr>
      <w:r>
        <w:t xml:space="preserve">Android developer website, </w:t>
      </w:r>
      <w:hyperlink r:id="rId34" w:history="1">
        <w:r w:rsidRPr="00866CBF">
          <w:rPr>
            <w:rStyle w:val="Hyperlink"/>
          </w:rPr>
          <w:t>http://developer.android.com/index.html</w:t>
        </w:r>
      </w:hyperlink>
      <w:r>
        <w:t xml:space="preserve">. </w:t>
      </w:r>
      <w:r w:rsidR="009865AA">
        <w:t xml:space="preserve">  </w:t>
      </w:r>
      <w:r>
        <w:t xml:space="preserve">Accessed </w:t>
      </w:r>
      <w:r w:rsidR="00A211CB">
        <w:t>through out the project</w:t>
      </w:r>
      <w:r w:rsidR="00434AC3">
        <w:t>.</w:t>
      </w:r>
    </w:p>
    <w:p w14:paraId="10D7192F" w14:textId="77777777" w:rsidR="00434AC3" w:rsidRDefault="00434AC3" w:rsidP="00434AC3">
      <w:pPr>
        <w:pStyle w:val="ListParagraph"/>
        <w:ind w:left="680"/>
      </w:pPr>
    </w:p>
    <w:p w14:paraId="26EDEBC1" w14:textId="796E1A1E" w:rsidR="00434AC3" w:rsidRDefault="009865AA" w:rsidP="00434AC3">
      <w:pPr>
        <w:pStyle w:val="ListParagraph"/>
        <w:ind w:left="680"/>
      </w:pPr>
      <w:r>
        <w:t>The Android developer website has a lot of information regarding the design, the development and the finishing touches on how to create an Android app.</w:t>
      </w:r>
    </w:p>
    <w:p w14:paraId="1CA7724C" w14:textId="77777777" w:rsidR="008A35E4" w:rsidRDefault="008A35E4" w:rsidP="00434AC3">
      <w:pPr>
        <w:pStyle w:val="ListParagraph"/>
        <w:ind w:left="680"/>
      </w:pPr>
    </w:p>
    <w:p w14:paraId="3F5EE7DA" w14:textId="225AACD2" w:rsidR="00712713" w:rsidRDefault="00712713" w:rsidP="00712713">
      <w:pPr>
        <w:pStyle w:val="ListParagraph"/>
        <w:numPr>
          <w:ilvl w:val="0"/>
          <w:numId w:val="3"/>
        </w:numPr>
      </w:pPr>
      <w:bookmarkStart w:id="87" w:name="_Ref290146930"/>
      <w:r>
        <w:t xml:space="preserve">PD Electrical sensors, </w:t>
      </w:r>
      <w:hyperlink r:id="rId35" w:history="1">
        <w:r w:rsidRPr="00866CBF">
          <w:rPr>
            <w:rStyle w:val="Hyperlink"/>
          </w:rPr>
          <w:t>http://www.fargocontrols.com/sensors/</w:t>
        </w:r>
      </w:hyperlink>
      <w:bookmarkEnd w:id="87"/>
      <w:r>
        <w:t xml:space="preserve"> </w:t>
      </w:r>
    </w:p>
    <w:p w14:paraId="485D0983" w14:textId="77777777" w:rsidR="00712713" w:rsidRDefault="00712713" w:rsidP="00712713">
      <w:pPr>
        <w:pStyle w:val="ListParagraph"/>
        <w:ind w:left="680"/>
      </w:pPr>
    </w:p>
    <w:p w14:paraId="3442B63D" w14:textId="2405A560" w:rsidR="00712713" w:rsidRDefault="00712713" w:rsidP="00712713">
      <w:pPr>
        <w:pStyle w:val="ListParagraph"/>
        <w:ind w:left="680"/>
      </w:pPr>
      <w:r>
        <w:t>I used this website for a further insight into how both capacitive and inductive sensors work.</w:t>
      </w:r>
    </w:p>
    <w:p w14:paraId="3AEE9F10" w14:textId="77777777" w:rsidR="00846263" w:rsidRDefault="00846263" w:rsidP="00712713">
      <w:pPr>
        <w:pStyle w:val="ListParagraph"/>
        <w:ind w:left="680"/>
      </w:pPr>
    </w:p>
    <w:p w14:paraId="37791E6D" w14:textId="3DB832EE" w:rsidR="003A2B59" w:rsidRDefault="00846263" w:rsidP="003A2B59">
      <w:pPr>
        <w:pStyle w:val="ListParagraph"/>
        <w:numPr>
          <w:ilvl w:val="0"/>
          <w:numId w:val="3"/>
        </w:numPr>
      </w:pPr>
      <w:bookmarkStart w:id="88" w:name="_Ref290197902"/>
      <w:r>
        <w:t>Partial Discharge Detection and Localization in High Voltage Transformers Using an Optical Acoustic Sensor by</w:t>
      </w:r>
      <w:r w:rsidR="002373F2">
        <w:t xml:space="preserve"> A</w:t>
      </w:r>
      <w:r>
        <w:t xml:space="preserve">lison K. </w:t>
      </w:r>
      <w:proofErr w:type="spellStart"/>
      <w:r>
        <w:t>Lazarevich</w:t>
      </w:r>
      <w:proofErr w:type="spellEnd"/>
      <w:r w:rsidR="002373F2">
        <w:t>.</w:t>
      </w:r>
      <w:bookmarkEnd w:id="88"/>
    </w:p>
    <w:p w14:paraId="6E8660E7" w14:textId="77777777" w:rsidR="003A2B59" w:rsidRDefault="003A2B59" w:rsidP="003A2B59">
      <w:pPr>
        <w:ind w:left="680"/>
      </w:pPr>
    </w:p>
    <w:p w14:paraId="13AD5F2B" w14:textId="1F777179" w:rsidR="003A2B59" w:rsidRDefault="003A2B59" w:rsidP="003A2B59">
      <w:pPr>
        <w:ind w:left="680"/>
      </w:pPr>
      <w:r>
        <w:t xml:space="preserve">This paper </w:t>
      </w:r>
      <w:r w:rsidR="007066C4">
        <w:t>has a better understanding of the ways PD can be detected. I used this for an in-depth background into chemical, electrical and acoustic detection of Partial Discharge.</w:t>
      </w:r>
    </w:p>
    <w:p w14:paraId="7D28B19C" w14:textId="77777777" w:rsidR="003A2B59" w:rsidRDefault="003A2B59" w:rsidP="003A2B59">
      <w:pPr>
        <w:ind w:left="680"/>
      </w:pPr>
    </w:p>
    <w:p w14:paraId="31179029" w14:textId="002DDF2F" w:rsidR="00C82D9D" w:rsidRDefault="00C82D9D" w:rsidP="00C82D9D">
      <w:pPr>
        <w:pStyle w:val="ListParagraph"/>
        <w:numPr>
          <w:ilvl w:val="0"/>
          <w:numId w:val="3"/>
        </w:numPr>
        <w:rPr>
          <w:bCs/>
          <w:lang w:val="en-US"/>
        </w:rPr>
      </w:pPr>
      <w:bookmarkStart w:id="89" w:name="_Ref290202193"/>
      <w:r w:rsidRPr="00C82D9D">
        <w:rPr>
          <w:bCs/>
          <w:lang w:val="en-US"/>
        </w:rPr>
        <w:t xml:space="preserve">Partial Discharge Signatures of Defects in Insulation Systems Consisting of Oil and Oil-impregnated Paper </w:t>
      </w:r>
      <w:r>
        <w:rPr>
          <w:bCs/>
          <w:lang w:val="en-US"/>
        </w:rPr>
        <w:t xml:space="preserve">by </w:t>
      </w:r>
      <w:proofErr w:type="spellStart"/>
      <w:r w:rsidR="00AE4819">
        <w:rPr>
          <w:bCs/>
          <w:lang w:val="en-US"/>
        </w:rPr>
        <w:t>Mohamad</w:t>
      </w:r>
      <w:proofErr w:type="spellEnd"/>
      <w:r w:rsidR="00AE4819">
        <w:rPr>
          <w:bCs/>
          <w:lang w:val="en-US"/>
        </w:rPr>
        <w:t xml:space="preserve"> </w:t>
      </w:r>
      <w:proofErr w:type="spellStart"/>
      <w:r w:rsidR="00AE4819">
        <w:rPr>
          <w:bCs/>
          <w:lang w:val="en-US"/>
        </w:rPr>
        <w:t>Ghaffarian</w:t>
      </w:r>
      <w:proofErr w:type="spellEnd"/>
      <w:r w:rsidR="00AE4819">
        <w:rPr>
          <w:bCs/>
          <w:lang w:val="en-US"/>
        </w:rPr>
        <w:t xml:space="preserve"> </w:t>
      </w:r>
      <w:proofErr w:type="spellStart"/>
      <w:r w:rsidR="00AE4819">
        <w:rPr>
          <w:bCs/>
          <w:lang w:val="en-US"/>
        </w:rPr>
        <w:t>N</w:t>
      </w:r>
      <w:r w:rsidR="0053669F">
        <w:rPr>
          <w:bCs/>
          <w:lang w:val="en-US"/>
        </w:rPr>
        <w:t>iasar</w:t>
      </w:r>
      <w:proofErr w:type="spellEnd"/>
      <w:r w:rsidR="00AE4819">
        <w:rPr>
          <w:bCs/>
          <w:lang w:val="en-US"/>
        </w:rPr>
        <w:t>, 2012</w:t>
      </w:r>
      <w:bookmarkEnd w:id="89"/>
    </w:p>
    <w:p w14:paraId="7AD7B9E7" w14:textId="77777777" w:rsidR="0053669F" w:rsidRDefault="0053669F" w:rsidP="0053669F">
      <w:pPr>
        <w:pStyle w:val="ListParagraph"/>
        <w:ind w:left="680"/>
        <w:rPr>
          <w:bCs/>
          <w:lang w:val="en-US"/>
        </w:rPr>
      </w:pPr>
    </w:p>
    <w:p w14:paraId="4103DD16" w14:textId="299708B8" w:rsidR="0053669F" w:rsidRDefault="00907A31" w:rsidP="0053669F">
      <w:pPr>
        <w:pStyle w:val="ListParagraph"/>
        <w:ind w:left="680"/>
        <w:rPr>
          <w:bCs/>
          <w:lang w:val="en-US"/>
        </w:rPr>
      </w:pPr>
      <w:r>
        <w:rPr>
          <w:bCs/>
          <w:lang w:val="en-US"/>
        </w:rPr>
        <w:t xml:space="preserve">This paper has </w:t>
      </w:r>
      <w:r w:rsidR="007B4C91">
        <w:rPr>
          <w:bCs/>
          <w:lang w:val="en-US"/>
        </w:rPr>
        <w:t>an</w:t>
      </w:r>
      <w:r w:rsidR="0053669F">
        <w:rPr>
          <w:bCs/>
          <w:lang w:val="en-US"/>
        </w:rPr>
        <w:t xml:space="preserve"> in</w:t>
      </w:r>
      <w:r>
        <w:rPr>
          <w:bCs/>
          <w:lang w:val="en-US"/>
        </w:rPr>
        <w:t>-</w:t>
      </w:r>
      <w:r w:rsidR="0053669F">
        <w:rPr>
          <w:bCs/>
          <w:lang w:val="en-US"/>
        </w:rPr>
        <w:t>depth knowledge into partial discharge and its many forms. I have used this paper to refer to the definit</w:t>
      </w:r>
      <w:r>
        <w:rPr>
          <w:bCs/>
          <w:lang w:val="en-US"/>
        </w:rPr>
        <w:t>ions of the many types of PD and detection methods</w:t>
      </w:r>
      <w:r w:rsidR="00AE41DA">
        <w:rPr>
          <w:bCs/>
          <w:lang w:val="en-US"/>
        </w:rPr>
        <w:t>.</w:t>
      </w:r>
    </w:p>
    <w:p w14:paraId="07D20EAA" w14:textId="77777777" w:rsidR="00B42806" w:rsidRPr="00C82D9D" w:rsidRDefault="00B42806" w:rsidP="0053669F">
      <w:pPr>
        <w:pStyle w:val="ListParagraph"/>
        <w:ind w:left="680"/>
        <w:rPr>
          <w:bCs/>
          <w:lang w:val="en-US"/>
        </w:rPr>
      </w:pPr>
    </w:p>
    <w:p w14:paraId="0449DABB" w14:textId="6AC2EDA0" w:rsidR="003172BC" w:rsidRDefault="00B42806" w:rsidP="003172BC">
      <w:pPr>
        <w:pStyle w:val="ListParagraph"/>
        <w:numPr>
          <w:ilvl w:val="0"/>
          <w:numId w:val="3"/>
        </w:numPr>
        <w:rPr>
          <w:lang w:val="en-US"/>
        </w:rPr>
      </w:pPr>
      <w:bookmarkStart w:id="90" w:name="_Ref290203320"/>
      <w:r w:rsidRPr="00B42806">
        <w:rPr>
          <w:lang w:val="en-US"/>
        </w:rPr>
        <w:t>Partial Discharge Pattern Recognition of Transformer Based on Electric Signal and Ul</w:t>
      </w:r>
      <w:r>
        <w:rPr>
          <w:lang w:val="en-US"/>
        </w:rPr>
        <w:t xml:space="preserve">trasonic Comprehensive Analysis, by </w:t>
      </w:r>
      <w:proofErr w:type="spellStart"/>
      <w:r w:rsidR="003172BC" w:rsidRPr="003172BC">
        <w:rPr>
          <w:lang w:val="en-US"/>
        </w:rPr>
        <w:t>Shutao</w:t>
      </w:r>
      <w:proofErr w:type="spellEnd"/>
      <w:r w:rsidR="003172BC" w:rsidRPr="003172BC">
        <w:rPr>
          <w:lang w:val="en-US"/>
        </w:rPr>
        <w:t xml:space="preserve"> Zhao, </w:t>
      </w:r>
      <w:proofErr w:type="spellStart"/>
      <w:r w:rsidR="003172BC" w:rsidRPr="003172BC">
        <w:rPr>
          <w:lang w:val="en-US"/>
        </w:rPr>
        <w:t>Baoshu</w:t>
      </w:r>
      <w:proofErr w:type="spellEnd"/>
      <w:r w:rsidR="003172BC" w:rsidRPr="003172BC">
        <w:rPr>
          <w:lang w:val="en-US"/>
        </w:rPr>
        <w:t xml:space="preserve"> Li </w:t>
      </w:r>
      <w:r w:rsidR="003172BC">
        <w:rPr>
          <w:lang w:val="en-US"/>
        </w:rPr>
        <w:t>and Yong Wang.</w:t>
      </w:r>
      <w:bookmarkEnd w:id="90"/>
    </w:p>
    <w:p w14:paraId="29B39E0C" w14:textId="77777777" w:rsidR="003172BC" w:rsidRDefault="003172BC" w:rsidP="003172BC">
      <w:pPr>
        <w:pStyle w:val="ListParagraph"/>
        <w:ind w:left="680"/>
        <w:rPr>
          <w:lang w:val="en-US"/>
        </w:rPr>
      </w:pPr>
    </w:p>
    <w:p w14:paraId="67A7E281" w14:textId="77777777" w:rsidR="003172BC" w:rsidRPr="003172BC" w:rsidRDefault="003172BC" w:rsidP="003172BC">
      <w:pPr>
        <w:pStyle w:val="ListParagraph"/>
        <w:ind w:left="680"/>
        <w:rPr>
          <w:lang w:val="en-US"/>
        </w:rPr>
      </w:pPr>
      <w:r>
        <w:rPr>
          <w:lang w:val="en-US"/>
        </w:rPr>
        <w:t xml:space="preserve">Abstract - </w:t>
      </w:r>
      <w:r w:rsidRPr="003172BC">
        <w:rPr>
          <w:lang w:val="en-US"/>
        </w:rPr>
        <w:t xml:space="preserve">According to the characteristics and disadvantages of PD electrical analysis method, an electro-acoustic and ultrasound combination partial discharge (PD) pattern recognition method is proposed. </w:t>
      </w:r>
    </w:p>
    <w:p w14:paraId="2FDB8750" w14:textId="06F340FF" w:rsidR="00545745" w:rsidRPr="00545745" w:rsidRDefault="003172BC" w:rsidP="00545745">
      <w:pPr>
        <w:pStyle w:val="ListParagraph"/>
        <w:ind w:left="680"/>
        <w:rPr>
          <w:lang w:val="en-US"/>
        </w:rPr>
      </w:pPr>
      <w:r>
        <w:rPr>
          <w:lang w:val="en-US"/>
        </w:rPr>
        <w:t xml:space="preserve">I used this paper to see what statistical features can be found from the </w:t>
      </w:r>
      <w:r w:rsidR="00545745">
        <w:rPr>
          <w:lang w:val="en-US"/>
        </w:rPr>
        <w:t>waveforms</w:t>
      </w:r>
      <w:r>
        <w:rPr>
          <w:lang w:val="en-US"/>
        </w:rPr>
        <w:t>.</w:t>
      </w:r>
    </w:p>
    <w:p w14:paraId="43A412F2" w14:textId="738210BA" w:rsidR="00C82D9D" w:rsidRPr="003D1552" w:rsidRDefault="00C82D9D" w:rsidP="003D1552">
      <w:pPr>
        <w:rPr>
          <w:lang w:val="en-US"/>
        </w:rPr>
      </w:pPr>
    </w:p>
    <w:p w14:paraId="19C15F0A" w14:textId="22364553" w:rsidR="003D1552" w:rsidRDefault="003D1552" w:rsidP="003D1552">
      <w:pPr>
        <w:pStyle w:val="ListParagraph"/>
        <w:numPr>
          <w:ilvl w:val="0"/>
          <w:numId w:val="3"/>
        </w:numPr>
      </w:pPr>
      <w:bookmarkStart w:id="91" w:name="_Ref290219662"/>
      <w:r>
        <w:t xml:space="preserve">The hardware specification for the Samsung S4 - </w:t>
      </w:r>
      <w:hyperlink r:id="rId36" w:history="1">
        <w:r w:rsidRPr="00866CBF">
          <w:rPr>
            <w:rStyle w:val="Hyperlink"/>
          </w:rPr>
          <w:t>http://www.gsmarena.com/samsung_i9500_galaxy_s4-5125.php</w:t>
        </w:r>
      </w:hyperlink>
      <w:bookmarkEnd w:id="91"/>
      <w:r>
        <w:t xml:space="preserve"> </w:t>
      </w:r>
    </w:p>
    <w:p w14:paraId="21F78792" w14:textId="77777777" w:rsidR="003D1552" w:rsidRDefault="003D1552" w:rsidP="003D1552">
      <w:pPr>
        <w:pStyle w:val="ListParagraph"/>
        <w:ind w:left="680"/>
      </w:pPr>
    </w:p>
    <w:p w14:paraId="58B8A3D1" w14:textId="55D6E5B6" w:rsidR="003D1552" w:rsidRDefault="00124A03" w:rsidP="003D1552">
      <w:pPr>
        <w:pStyle w:val="ListParagraph"/>
        <w:numPr>
          <w:ilvl w:val="0"/>
          <w:numId w:val="3"/>
        </w:numPr>
      </w:pPr>
      <w:r>
        <w:t xml:space="preserve">History of Android, </w:t>
      </w:r>
      <w:hyperlink r:id="rId37" w:anchor="Android_1.5_Cupcake_.28API_level_3.29" w:history="1">
        <w:r w:rsidRPr="00866CBF">
          <w:rPr>
            <w:rStyle w:val="Hyperlink"/>
          </w:rPr>
          <w:t>http://en.wikipedia.org/wiki/Android_version_history#Android_1.5_Cupcake_.28API_level_3.29</w:t>
        </w:r>
      </w:hyperlink>
      <w:r>
        <w:t xml:space="preserve"> </w:t>
      </w:r>
    </w:p>
    <w:p w14:paraId="5FCE0954" w14:textId="77777777" w:rsidR="00124A03" w:rsidRDefault="00124A03" w:rsidP="00124A03"/>
    <w:p w14:paraId="57A1FC39" w14:textId="6751D5A3" w:rsidR="00124A03" w:rsidRDefault="000A40F8" w:rsidP="000A40F8">
      <w:pPr>
        <w:ind w:firstLine="680"/>
      </w:pPr>
      <w:r>
        <w:t xml:space="preserve">Accessed: 21th February 2015. </w:t>
      </w:r>
      <w:r w:rsidR="003470D8">
        <w:t>I used this for the background on Android.</w:t>
      </w:r>
    </w:p>
    <w:p w14:paraId="413DCA5F" w14:textId="77777777" w:rsidR="000D05C7" w:rsidRDefault="000D05C7" w:rsidP="000A40F8">
      <w:pPr>
        <w:ind w:firstLine="680"/>
      </w:pPr>
    </w:p>
    <w:p w14:paraId="1A535A53" w14:textId="77777777" w:rsidR="00647A4B" w:rsidRDefault="00647A4B" w:rsidP="00647A4B">
      <w:pPr>
        <w:pStyle w:val="ListParagraph"/>
        <w:numPr>
          <w:ilvl w:val="0"/>
          <w:numId w:val="3"/>
        </w:numPr>
      </w:pPr>
      <w:bookmarkStart w:id="92" w:name="_Ref290236264"/>
      <w:r>
        <w:t xml:space="preserve">Android 4.4 compatibility </w:t>
      </w:r>
      <w:proofErr w:type="spellStart"/>
      <w:r>
        <w:t>pdf</w:t>
      </w:r>
      <w:proofErr w:type="spellEnd"/>
      <w:r>
        <w:t xml:space="preserve"> file, </w:t>
      </w:r>
      <w:hyperlink r:id="rId38" w:history="1">
        <w:r w:rsidRPr="00866CBF">
          <w:rPr>
            <w:rStyle w:val="Hyperlink"/>
          </w:rPr>
          <w:t>https://static.googleusercontent.com/media/source.android.com/en//compatibility/4.4/android-4.4-cdd.pdf</w:t>
        </w:r>
      </w:hyperlink>
      <w:bookmarkEnd w:id="92"/>
      <w:r>
        <w:t xml:space="preserve"> </w:t>
      </w:r>
    </w:p>
    <w:p w14:paraId="0D58C541" w14:textId="77777777" w:rsidR="00647A4B" w:rsidRDefault="00647A4B" w:rsidP="00647A4B">
      <w:pPr>
        <w:ind w:left="680"/>
      </w:pPr>
    </w:p>
    <w:p w14:paraId="0FD8A0E9" w14:textId="034914C9" w:rsidR="00647A4B" w:rsidRDefault="00A14DAA" w:rsidP="00647A4B">
      <w:pPr>
        <w:ind w:left="680"/>
      </w:pPr>
      <w:r>
        <w:t xml:space="preserve">This document has all the information on the needed hardware and specification of any mobile device running Android 4.4. </w:t>
      </w:r>
      <w:r w:rsidR="00337BEA">
        <w:t xml:space="preserve">I </w:t>
      </w:r>
      <w:r w:rsidR="00442EA8">
        <w:t>o</w:t>
      </w:r>
      <w:r w:rsidR="00745F12">
        <w:t xml:space="preserve">nly used the hardware section 7, for the storage information on the minimum requirements. </w:t>
      </w:r>
    </w:p>
    <w:p w14:paraId="31972E51" w14:textId="77777777" w:rsidR="00647A4B" w:rsidRDefault="00647A4B" w:rsidP="00647A4B"/>
    <w:p w14:paraId="6B1B0233" w14:textId="2059EC75" w:rsidR="000F47C5" w:rsidRPr="000F47C5" w:rsidRDefault="00857154" w:rsidP="000F47C5">
      <w:pPr>
        <w:pStyle w:val="ListParagraph"/>
        <w:numPr>
          <w:ilvl w:val="0"/>
          <w:numId w:val="3"/>
        </w:numPr>
        <w:rPr>
          <w:lang w:val="en-US"/>
        </w:rPr>
      </w:pPr>
      <w:bookmarkStart w:id="93" w:name="_Ref290379947"/>
      <w:r w:rsidRPr="00857154">
        <w:rPr>
          <w:lang w:val="en-US"/>
        </w:rPr>
        <w:t>Trends in Partial Discharge P</w:t>
      </w:r>
      <w:r>
        <w:rPr>
          <w:lang w:val="en-US"/>
        </w:rPr>
        <w:t>attern Classification: A Survey, by N.</w:t>
      </w:r>
      <w:r w:rsidRPr="00857154">
        <w:rPr>
          <w:lang w:val="en-US"/>
        </w:rPr>
        <w:t xml:space="preserve">C. </w:t>
      </w:r>
      <w:proofErr w:type="spellStart"/>
      <w:r w:rsidRPr="00857154">
        <w:rPr>
          <w:lang w:val="en-US"/>
        </w:rPr>
        <w:t>Sahoo</w:t>
      </w:r>
      <w:proofErr w:type="spellEnd"/>
      <w:r w:rsidRPr="00857154">
        <w:rPr>
          <w:lang w:val="en-US"/>
        </w:rPr>
        <w:t>,</w:t>
      </w:r>
      <w:r>
        <w:rPr>
          <w:lang w:val="en-US"/>
        </w:rPr>
        <w:t xml:space="preserve"> M.M.</w:t>
      </w:r>
      <w:r w:rsidRPr="00857154">
        <w:rPr>
          <w:lang w:val="en-US"/>
        </w:rPr>
        <w:t xml:space="preserve">A. </w:t>
      </w:r>
      <w:proofErr w:type="spellStart"/>
      <w:r w:rsidRPr="00857154">
        <w:rPr>
          <w:lang w:val="en-US"/>
        </w:rPr>
        <w:t>Salama</w:t>
      </w:r>
      <w:proofErr w:type="spellEnd"/>
      <w:r w:rsidRPr="00857154">
        <w:rPr>
          <w:lang w:val="en-US"/>
        </w:rPr>
        <w:t xml:space="preserve"> </w:t>
      </w:r>
      <w:r w:rsidR="000F47C5">
        <w:rPr>
          <w:lang w:val="en-US"/>
        </w:rPr>
        <w:t xml:space="preserve">and </w:t>
      </w:r>
      <w:r w:rsidR="000F47C5" w:rsidRPr="000F47C5">
        <w:rPr>
          <w:lang w:val="en-US"/>
        </w:rPr>
        <w:t xml:space="preserve">R. </w:t>
      </w:r>
      <w:proofErr w:type="spellStart"/>
      <w:r w:rsidR="000F47C5" w:rsidRPr="000F47C5">
        <w:rPr>
          <w:lang w:val="en-US"/>
        </w:rPr>
        <w:t>Bartnikas</w:t>
      </w:r>
      <w:proofErr w:type="spellEnd"/>
      <w:r w:rsidR="000F47C5" w:rsidRPr="000F47C5">
        <w:rPr>
          <w:lang w:val="en-US"/>
        </w:rPr>
        <w:t> </w:t>
      </w:r>
      <w:bookmarkEnd w:id="93"/>
    </w:p>
    <w:p w14:paraId="09A89196" w14:textId="3CD8E82F" w:rsidR="00857154" w:rsidRDefault="00857154" w:rsidP="001F719A">
      <w:pPr>
        <w:pStyle w:val="ListParagraph"/>
        <w:ind w:left="680"/>
        <w:rPr>
          <w:lang w:val="en-US"/>
        </w:rPr>
      </w:pPr>
    </w:p>
    <w:p w14:paraId="6FF94F9B" w14:textId="3DE63B6B" w:rsidR="001F719A" w:rsidRPr="001F719A" w:rsidRDefault="001F719A" w:rsidP="001F719A">
      <w:pPr>
        <w:pStyle w:val="ListParagraph"/>
        <w:ind w:left="680"/>
        <w:rPr>
          <w:lang w:val="en-US"/>
        </w:rPr>
      </w:pPr>
      <w:r>
        <w:rPr>
          <w:lang w:val="en-US"/>
        </w:rPr>
        <w:t xml:space="preserve">Abstract - </w:t>
      </w:r>
      <w:r w:rsidRPr="001F719A">
        <w:rPr>
          <w:bCs/>
          <w:lang w:val="en-US"/>
        </w:rPr>
        <w:t xml:space="preserve">Partial discharge (PD) detection, measurement and classification constitute an important tool for quality assessment of insulation systems utilized in HV power apparatus and cables. </w:t>
      </w:r>
    </w:p>
    <w:p w14:paraId="0B4113AC" w14:textId="5F1588C6" w:rsidR="000F47C5" w:rsidRDefault="00414DDE" w:rsidP="000F47C5">
      <w:pPr>
        <w:pStyle w:val="ListParagraph"/>
        <w:ind w:left="680"/>
        <w:rPr>
          <w:lang w:val="en-US"/>
        </w:rPr>
      </w:pPr>
      <w:r>
        <w:rPr>
          <w:lang w:val="en-US"/>
        </w:rPr>
        <w:t>This paper describes some of the tools used to extract features and compare how different AI approaches perform</w:t>
      </w:r>
      <w:r w:rsidR="00110DB7">
        <w:rPr>
          <w:lang w:val="en-US"/>
        </w:rPr>
        <w:t>.</w:t>
      </w:r>
    </w:p>
    <w:p w14:paraId="5A9C64EE" w14:textId="77777777" w:rsidR="000F47C5" w:rsidRPr="00857154" w:rsidRDefault="000F47C5" w:rsidP="000F47C5">
      <w:pPr>
        <w:pStyle w:val="ListParagraph"/>
        <w:ind w:left="680"/>
        <w:rPr>
          <w:lang w:val="en-US"/>
        </w:rPr>
      </w:pPr>
    </w:p>
    <w:p w14:paraId="455BDC45" w14:textId="7E6F8F69" w:rsidR="00857154" w:rsidRDefault="00857154" w:rsidP="00857154">
      <w:pPr>
        <w:pStyle w:val="ListParagraph"/>
        <w:numPr>
          <w:ilvl w:val="0"/>
          <w:numId w:val="3"/>
        </w:numPr>
        <w:rPr>
          <w:lang w:val="en-US"/>
        </w:rPr>
      </w:pPr>
    </w:p>
    <w:p w14:paraId="503BEB73" w14:textId="77777777" w:rsidR="00857154" w:rsidRPr="00857154" w:rsidRDefault="00857154" w:rsidP="00857154">
      <w:pPr>
        <w:pStyle w:val="ListParagraph"/>
        <w:ind w:left="680"/>
        <w:rPr>
          <w:lang w:val="en-US"/>
        </w:rPr>
      </w:pPr>
    </w:p>
    <w:p w14:paraId="30376171" w14:textId="0ABCF03B" w:rsidR="00124A03" w:rsidRDefault="00124A03" w:rsidP="00647A4B">
      <w:pPr>
        <w:pStyle w:val="ListParagraph"/>
        <w:numPr>
          <w:ilvl w:val="0"/>
          <w:numId w:val="3"/>
        </w:numPr>
      </w:pPr>
    </w:p>
    <w:sectPr w:rsidR="00124A03" w:rsidSect="00740C6B">
      <w:headerReference w:type="default" r:id="rId39"/>
      <w:footerReference w:type="default" r:id="rId40"/>
      <w:pgSz w:w="11900" w:h="16840"/>
      <w:pgMar w:top="1134" w:right="1800" w:bottom="1440" w:left="1800" w:header="708" w:footer="708"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31106" w14:textId="77777777" w:rsidR="003D0E63" w:rsidRDefault="003D0E63" w:rsidP="004C12FA">
      <w:r>
        <w:separator/>
      </w:r>
    </w:p>
  </w:endnote>
  <w:endnote w:type="continuationSeparator" w:id="0">
    <w:p w14:paraId="50F702A8" w14:textId="77777777" w:rsidR="003D0E63" w:rsidRDefault="003D0E63"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E2E39" w14:textId="77777777" w:rsidR="003D0E63" w:rsidRDefault="003D0E63" w:rsidP="004C12FA">
    <w:pPr>
      <w:pStyle w:val="Footer"/>
      <w:jc w:val="center"/>
    </w:pPr>
    <w:r>
      <w:t xml:space="preserve">Page </w:t>
    </w:r>
    <w:r>
      <w:fldChar w:fldCharType="begin"/>
    </w:r>
    <w:r>
      <w:instrText xml:space="preserve"> PAGE  \* MERGEFORMAT </w:instrText>
    </w:r>
    <w:r>
      <w:fldChar w:fldCharType="separate"/>
    </w:r>
    <w:r w:rsidR="003F5894">
      <w:rPr>
        <w:noProof/>
      </w:rPr>
      <w:t>17</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3F5894">
      <w:rPr>
        <w:noProof/>
        <w:lang w:val="en-US"/>
      </w:rPr>
      <w:t>30</w:t>
    </w:r>
    <w:r>
      <w:rPr>
        <w:lang w:val="en-US"/>
      </w:rPr>
      <w:fldChar w:fldCharType="end"/>
    </w:r>
  </w:p>
  <w:p w14:paraId="42801C0B" w14:textId="77777777" w:rsidR="003D0E63" w:rsidRDefault="003D0E63" w:rsidP="004C12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22690" w14:textId="77777777" w:rsidR="003D0E63" w:rsidRDefault="003D0E63" w:rsidP="004C12FA">
      <w:r>
        <w:separator/>
      </w:r>
    </w:p>
  </w:footnote>
  <w:footnote w:type="continuationSeparator" w:id="0">
    <w:p w14:paraId="12B856CE" w14:textId="77777777" w:rsidR="003D0E63" w:rsidRDefault="003D0E63" w:rsidP="004C12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302E5" w14:textId="7F280B40" w:rsidR="003D0E63" w:rsidRPr="001F35A4" w:rsidRDefault="003D0E63" w:rsidP="004C12FA">
    <w:pPr>
      <w:pStyle w:val="Header"/>
    </w:pPr>
    <w:r w:rsidRPr="007C7797">
      <w:rPr>
        <w:lang w:val="en-US"/>
      </w:rPr>
      <w:t>P</w:t>
    </w:r>
    <w:r>
      <w:rPr>
        <w:lang w:val="en-US"/>
      </w:rPr>
      <w:t>D c</w:t>
    </w:r>
    <w:r w:rsidRPr="007C7797">
      <w:rPr>
        <w:lang w:val="en-US"/>
      </w:rPr>
      <w:t>lassifica</w:t>
    </w:r>
    <w:r>
      <w:rPr>
        <w:lang w:val="en-US"/>
      </w:rPr>
      <w:t>tion using AI t</w:t>
    </w:r>
    <w:r w:rsidRPr="007C7797">
      <w:rPr>
        <w:lang w:val="en-US"/>
      </w:rPr>
      <w:t>echniques</w:t>
    </w:r>
    <w:r w:rsidRPr="007C7797">
      <w:rPr>
        <w:b/>
        <w:lang w:val="en-US"/>
      </w:rPr>
      <w:t xml:space="preserve"> </w:t>
    </w:r>
    <w:r>
      <w:tab/>
    </w:r>
    <w:r w:rsidRPr="001F35A4">
      <w:tab/>
    </w:r>
    <w:r>
      <w:t>James Slater (jas38)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550470"/>
    <w:multiLevelType w:val="hybridMultilevel"/>
    <w:tmpl w:val="88384E94"/>
    <w:lvl w:ilvl="0" w:tplc="8892E7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977A4"/>
    <w:multiLevelType w:val="hybridMultilevel"/>
    <w:tmpl w:val="3A5EB2D2"/>
    <w:lvl w:ilvl="0" w:tplc="8892E70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65836"/>
    <w:multiLevelType w:val="hybridMultilevel"/>
    <w:tmpl w:val="BBF2A5D6"/>
    <w:lvl w:ilvl="0" w:tplc="8892E7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B77049"/>
    <w:multiLevelType w:val="hybridMultilevel"/>
    <w:tmpl w:val="E772BF70"/>
    <w:lvl w:ilvl="0" w:tplc="8892E70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28E0289"/>
    <w:multiLevelType w:val="hybridMultilevel"/>
    <w:tmpl w:val="04E409C0"/>
    <w:lvl w:ilvl="0" w:tplc="8892E70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D767FFB"/>
    <w:multiLevelType w:val="hybridMultilevel"/>
    <w:tmpl w:val="0784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305571"/>
    <w:multiLevelType w:val="hybridMultilevel"/>
    <w:tmpl w:val="71BE1DA0"/>
    <w:lvl w:ilvl="0" w:tplc="8892E70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E00E1B"/>
    <w:multiLevelType w:val="multilevel"/>
    <w:tmpl w:val="B16C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1A1E41"/>
    <w:multiLevelType w:val="hybridMultilevel"/>
    <w:tmpl w:val="054C8CAA"/>
    <w:lvl w:ilvl="0" w:tplc="ABE637D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4B6457"/>
    <w:multiLevelType w:val="hybridMultilevel"/>
    <w:tmpl w:val="54083268"/>
    <w:lvl w:ilvl="0" w:tplc="76BEB8FA">
      <w:start w:val="1"/>
      <w:numFmt w:val="decimal"/>
      <w:lvlText w:val="[%1]"/>
      <w:lvlJc w:val="left"/>
      <w:pPr>
        <w:ind w:left="680" w:hanging="6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D13AB"/>
    <w:multiLevelType w:val="hybridMultilevel"/>
    <w:tmpl w:val="746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94812"/>
    <w:multiLevelType w:val="hybridMultilevel"/>
    <w:tmpl w:val="CA9C6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A371C"/>
    <w:multiLevelType w:val="hybridMultilevel"/>
    <w:tmpl w:val="CC88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200E0"/>
    <w:multiLevelType w:val="multilevel"/>
    <w:tmpl w:val="7B5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7">
    <w:nsid w:val="732512D4"/>
    <w:multiLevelType w:val="hybridMultilevel"/>
    <w:tmpl w:val="16E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FE2CFC"/>
    <w:multiLevelType w:val="hybridMultilevel"/>
    <w:tmpl w:val="138A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9"/>
  </w:num>
  <w:num w:numId="3">
    <w:abstractNumId w:val="30"/>
  </w:num>
  <w:num w:numId="4">
    <w:abstractNumId w:val="3"/>
  </w:num>
  <w:num w:numId="5">
    <w:abstractNumId w:val="0"/>
  </w:num>
  <w:num w:numId="6">
    <w:abstractNumId w:val="10"/>
  </w:num>
  <w:num w:numId="7">
    <w:abstractNumId w:val="17"/>
  </w:num>
  <w:num w:numId="8">
    <w:abstractNumId w:val="6"/>
  </w:num>
  <w:num w:numId="9">
    <w:abstractNumId w:val="39"/>
  </w:num>
  <w:num w:numId="10">
    <w:abstractNumId w:val="40"/>
  </w:num>
  <w:num w:numId="11">
    <w:abstractNumId w:val="20"/>
  </w:num>
  <w:num w:numId="12">
    <w:abstractNumId w:val="2"/>
  </w:num>
  <w:num w:numId="13">
    <w:abstractNumId w:val="13"/>
  </w:num>
  <w:num w:numId="14">
    <w:abstractNumId w:val="22"/>
  </w:num>
  <w:num w:numId="15">
    <w:abstractNumId w:val="7"/>
  </w:num>
  <w:num w:numId="16">
    <w:abstractNumId w:val="1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33"/>
  </w:num>
  <w:num w:numId="20">
    <w:abstractNumId w:val="24"/>
  </w:num>
  <w:num w:numId="21">
    <w:abstractNumId w:val="27"/>
  </w:num>
  <w:num w:numId="22">
    <w:abstractNumId w:val="36"/>
  </w:num>
  <w:num w:numId="23">
    <w:abstractNumId w:val="25"/>
  </w:num>
  <w:num w:numId="24">
    <w:abstractNumId w:val="8"/>
  </w:num>
  <w:num w:numId="25">
    <w:abstractNumId w:val="41"/>
  </w:num>
  <w:num w:numId="26">
    <w:abstractNumId w:val="15"/>
  </w:num>
  <w:num w:numId="27">
    <w:abstractNumId w:val="4"/>
  </w:num>
  <w:num w:numId="28">
    <w:abstractNumId w:val="29"/>
  </w:num>
  <w:num w:numId="29">
    <w:abstractNumId w:val="5"/>
  </w:num>
  <w:num w:numId="30">
    <w:abstractNumId w:val="35"/>
  </w:num>
  <w:num w:numId="31">
    <w:abstractNumId w:val="26"/>
  </w:num>
  <w:num w:numId="32">
    <w:abstractNumId w:val="12"/>
  </w:num>
  <w:num w:numId="33">
    <w:abstractNumId w:val="21"/>
  </w:num>
  <w:num w:numId="34">
    <w:abstractNumId w:val="11"/>
  </w:num>
  <w:num w:numId="35">
    <w:abstractNumId w:val="19"/>
  </w:num>
  <w:num w:numId="36">
    <w:abstractNumId w:val="28"/>
  </w:num>
  <w:num w:numId="37">
    <w:abstractNumId w:val="34"/>
  </w:num>
  <w:num w:numId="38">
    <w:abstractNumId w:val="38"/>
  </w:num>
  <w:num w:numId="39">
    <w:abstractNumId w:val="1"/>
  </w:num>
  <w:num w:numId="40">
    <w:abstractNumId w:val="32"/>
  </w:num>
  <w:num w:numId="41">
    <w:abstractNumId w:val="37"/>
  </w:num>
  <w:num w:numId="42">
    <w:abstractNumId w:val="2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C4"/>
    <w:rsid w:val="00000FA3"/>
    <w:rsid w:val="00001E2C"/>
    <w:rsid w:val="00003290"/>
    <w:rsid w:val="00005C65"/>
    <w:rsid w:val="00010DEA"/>
    <w:rsid w:val="00010FA4"/>
    <w:rsid w:val="00011F27"/>
    <w:rsid w:val="000121A8"/>
    <w:rsid w:val="00013B92"/>
    <w:rsid w:val="000151A0"/>
    <w:rsid w:val="0001690B"/>
    <w:rsid w:val="00016D75"/>
    <w:rsid w:val="0002113D"/>
    <w:rsid w:val="00022A83"/>
    <w:rsid w:val="000318CC"/>
    <w:rsid w:val="00031BB3"/>
    <w:rsid w:val="00031FBA"/>
    <w:rsid w:val="000374C2"/>
    <w:rsid w:val="0003783F"/>
    <w:rsid w:val="000400F7"/>
    <w:rsid w:val="00046594"/>
    <w:rsid w:val="000502AD"/>
    <w:rsid w:val="00051D21"/>
    <w:rsid w:val="000520A8"/>
    <w:rsid w:val="00057FB2"/>
    <w:rsid w:val="00060B21"/>
    <w:rsid w:val="00061977"/>
    <w:rsid w:val="00063635"/>
    <w:rsid w:val="0006524E"/>
    <w:rsid w:val="00065CCB"/>
    <w:rsid w:val="00065FD2"/>
    <w:rsid w:val="00067073"/>
    <w:rsid w:val="00067A87"/>
    <w:rsid w:val="00070A96"/>
    <w:rsid w:val="00070C91"/>
    <w:rsid w:val="00071D9D"/>
    <w:rsid w:val="00071ECD"/>
    <w:rsid w:val="000728B4"/>
    <w:rsid w:val="000734C4"/>
    <w:rsid w:val="00073C74"/>
    <w:rsid w:val="00075B26"/>
    <w:rsid w:val="00076E99"/>
    <w:rsid w:val="00080045"/>
    <w:rsid w:val="00081AC3"/>
    <w:rsid w:val="00086ACC"/>
    <w:rsid w:val="00087E2B"/>
    <w:rsid w:val="00090804"/>
    <w:rsid w:val="00094797"/>
    <w:rsid w:val="00097F7B"/>
    <w:rsid w:val="000A40F8"/>
    <w:rsid w:val="000A4B8E"/>
    <w:rsid w:val="000A4D86"/>
    <w:rsid w:val="000B0CA9"/>
    <w:rsid w:val="000B4EF6"/>
    <w:rsid w:val="000B5629"/>
    <w:rsid w:val="000B5EC6"/>
    <w:rsid w:val="000B5EFD"/>
    <w:rsid w:val="000B7680"/>
    <w:rsid w:val="000C00AD"/>
    <w:rsid w:val="000C2798"/>
    <w:rsid w:val="000C3134"/>
    <w:rsid w:val="000C446B"/>
    <w:rsid w:val="000C4653"/>
    <w:rsid w:val="000C6C9A"/>
    <w:rsid w:val="000D05C7"/>
    <w:rsid w:val="000D0A7A"/>
    <w:rsid w:val="000D3C27"/>
    <w:rsid w:val="000D5D0C"/>
    <w:rsid w:val="000D7A98"/>
    <w:rsid w:val="000E0664"/>
    <w:rsid w:val="000E288D"/>
    <w:rsid w:val="000E2D40"/>
    <w:rsid w:val="000E4E58"/>
    <w:rsid w:val="000E5039"/>
    <w:rsid w:val="000E5195"/>
    <w:rsid w:val="000E69D1"/>
    <w:rsid w:val="000F0951"/>
    <w:rsid w:val="000F13B0"/>
    <w:rsid w:val="000F258E"/>
    <w:rsid w:val="000F47C5"/>
    <w:rsid w:val="000F6BB8"/>
    <w:rsid w:val="001020BC"/>
    <w:rsid w:val="00102D97"/>
    <w:rsid w:val="001060FD"/>
    <w:rsid w:val="00107B2E"/>
    <w:rsid w:val="00107F47"/>
    <w:rsid w:val="00107F6B"/>
    <w:rsid w:val="00110DB7"/>
    <w:rsid w:val="001134C9"/>
    <w:rsid w:val="00115081"/>
    <w:rsid w:val="001223FC"/>
    <w:rsid w:val="00124461"/>
    <w:rsid w:val="00124A03"/>
    <w:rsid w:val="00125EB6"/>
    <w:rsid w:val="00126B17"/>
    <w:rsid w:val="00130BC1"/>
    <w:rsid w:val="00132516"/>
    <w:rsid w:val="00133654"/>
    <w:rsid w:val="00140086"/>
    <w:rsid w:val="001409D0"/>
    <w:rsid w:val="00142AD3"/>
    <w:rsid w:val="00142B76"/>
    <w:rsid w:val="001437D4"/>
    <w:rsid w:val="00146199"/>
    <w:rsid w:val="00150C1C"/>
    <w:rsid w:val="0015318E"/>
    <w:rsid w:val="00153593"/>
    <w:rsid w:val="00153DED"/>
    <w:rsid w:val="00156167"/>
    <w:rsid w:val="00157145"/>
    <w:rsid w:val="0016271D"/>
    <w:rsid w:val="00163389"/>
    <w:rsid w:val="001638AF"/>
    <w:rsid w:val="001654FD"/>
    <w:rsid w:val="00167A44"/>
    <w:rsid w:val="001704D6"/>
    <w:rsid w:val="001740C9"/>
    <w:rsid w:val="0017594E"/>
    <w:rsid w:val="001759D0"/>
    <w:rsid w:val="00182DA6"/>
    <w:rsid w:val="00183795"/>
    <w:rsid w:val="00183ABD"/>
    <w:rsid w:val="0018587C"/>
    <w:rsid w:val="00191515"/>
    <w:rsid w:val="00191723"/>
    <w:rsid w:val="001931B3"/>
    <w:rsid w:val="00194438"/>
    <w:rsid w:val="00195F6D"/>
    <w:rsid w:val="0019622A"/>
    <w:rsid w:val="00197BDC"/>
    <w:rsid w:val="001A042C"/>
    <w:rsid w:val="001B2546"/>
    <w:rsid w:val="001B36BF"/>
    <w:rsid w:val="001B459E"/>
    <w:rsid w:val="001C3668"/>
    <w:rsid w:val="001C77DE"/>
    <w:rsid w:val="001C7802"/>
    <w:rsid w:val="001D1860"/>
    <w:rsid w:val="001D3A28"/>
    <w:rsid w:val="001D46E7"/>
    <w:rsid w:val="001E2845"/>
    <w:rsid w:val="001E2939"/>
    <w:rsid w:val="001E4622"/>
    <w:rsid w:val="001E4F61"/>
    <w:rsid w:val="001E4F77"/>
    <w:rsid w:val="001E5C8D"/>
    <w:rsid w:val="001E5E69"/>
    <w:rsid w:val="001E62E4"/>
    <w:rsid w:val="001E6342"/>
    <w:rsid w:val="001F35A4"/>
    <w:rsid w:val="001F719A"/>
    <w:rsid w:val="00211AE6"/>
    <w:rsid w:val="00213ABD"/>
    <w:rsid w:val="002165E9"/>
    <w:rsid w:val="00217E87"/>
    <w:rsid w:val="00220169"/>
    <w:rsid w:val="002208C6"/>
    <w:rsid w:val="00221EF7"/>
    <w:rsid w:val="00223D2C"/>
    <w:rsid w:val="00223E41"/>
    <w:rsid w:val="0022562A"/>
    <w:rsid w:val="00226ABF"/>
    <w:rsid w:val="00231B31"/>
    <w:rsid w:val="00231C67"/>
    <w:rsid w:val="0023477F"/>
    <w:rsid w:val="002373F2"/>
    <w:rsid w:val="002413CA"/>
    <w:rsid w:val="0024162D"/>
    <w:rsid w:val="00243138"/>
    <w:rsid w:val="0024418F"/>
    <w:rsid w:val="00244740"/>
    <w:rsid w:val="00245252"/>
    <w:rsid w:val="002526E0"/>
    <w:rsid w:val="00256E9B"/>
    <w:rsid w:val="00257257"/>
    <w:rsid w:val="00261045"/>
    <w:rsid w:val="00261378"/>
    <w:rsid w:val="00261593"/>
    <w:rsid w:val="00264459"/>
    <w:rsid w:val="002649C6"/>
    <w:rsid w:val="00273F23"/>
    <w:rsid w:val="00286B0C"/>
    <w:rsid w:val="0029634D"/>
    <w:rsid w:val="002A0BB4"/>
    <w:rsid w:val="002A512B"/>
    <w:rsid w:val="002A70FE"/>
    <w:rsid w:val="002B0070"/>
    <w:rsid w:val="002B4276"/>
    <w:rsid w:val="002B46F5"/>
    <w:rsid w:val="002B48B6"/>
    <w:rsid w:val="002B67EA"/>
    <w:rsid w:val="002B7523"/>
    <w:rsid w:val="002B7BEA"/>
    <w:rsid w:val="002C0343"/>
    <w:rsid w:val="002C16F2"/>
    <w:rsid w:val="002C54B0"/>
    <w:rsid w:val="002D33D4"/>
    <w:rsid w:val="002D5AD1"/>
    <w:rsid w:val="002E1F18"/>
    <w:rsid w:val="002E3209"/>
    <w:rsid w:val="002E3E4F"/>
    <w:rsid w:val="002E582C"/>
    <w:rsid w:val="002F1A62"/>
    <w:rsid w:val="00300C93"/>
    <w:rsid w:val="00300D10"/>
    <w:rsid w:val="00302FB7"/>
    <w:rsid w:val="00304928"/>
    <w:rsid w:val="0030553C"/>
    <w:rsid w:val="00305E30"/>
    <w:rsid w:val="003107DB"/>
    <w:rsid w:val="00311F19"/>
    <w:rsid w:val="00312521"/>
    <w:rsid w:val="003125CB"/>
    <w:rsid w:val="003172BC"/>
    <w:rsid w:val="00317669"/>
    <w:rsid w:val="0032107C"/>
    <w:rsid w:val="003211D0"/>
    <w:rsid w:val="00321B63"/>
    <w:rsid w:val="003268BD"/>
    <w:rsid w:val="003303CC"/>
    <w:rsid w:val="003314AC"/>
    <w:rsid w:val="00332AA4"/>
    <w:rsid w:val="00335316"/>
    <w:rsid w:val="00337234"/>
    <w:rsid w:val="00337BEA"/>
    <w:rsid w:val="00340E4B"/>
    <w:rsid w:val="00344BCE"/>
    <w:rsid w:val="00345AA1"/>
    <w:rsid w:val="00345CD6"/>
    <w:rsid w:val="00346CAB"/>
    <w:rsid w:val="003470D8"/>
    <w:rsid w:val="00347FB9"/>
    <w:rsid w:val="003515AD"/>
    <w:rsid w:val="00351EFD"/>
    <w:rsid w:val="00352152"/>
    <w:rsid w:val="00352398"/>
    <w:rsid w:val="00352D39"/>
    <w:rsid w:val="003548BA"/>
    <w:rsid w:val="003556B4"/>
    <w:rsid w:val="0037152C"/>
    <w:rsid w:val="003723A4"/>
    <w:rsid w:val="003724EB"/>
    <w:rsid w:val="00380771"/>
    <w:rsid w:val="00384A1E"/>
    <w:rsid w:val="003854D7"/>
    <w:rsid w:val="00385523"/>
    <w:rsid w:val="003856E7"/>
    <w:rsid w:val="00385B5A"/>
    <w:rsid w:val="00386B9F"/>
    <w:rsid w:val="003870B6"/>
    <w:rsid w:val="003A1162"/>
    <w:rsid w:val="003A1DE3"/>
    <w:rsid w:val="003A2B59"/>
    <w:rsid w:val="003B01B3"/>
    <w:rsid w:val="003B237A"/>
    <w:rsid w:val="003B340B"/>
    <w:rsid w:val="003B5D1F"/>
    <w:rsid w:val="003B6589"/>
    <w:rsid w:val="003C0651"/>
    <w:rsid w:val="003C4A66"/>
    <w:rsid w:val="003C4E2E"/>
    <w:rsid w:val="003D0E63"/>
    <w:rsid w:val="003D1552"/>
    <w:rsid w:val="003D1D58"/>
    <w:rsid w:val="003D3B57"/>
    <w:rsid w:val="003D4018"/>
    <w:rsid w:val="003D628B"/>
    <w:rsid w:val="003D6F02"/>
    <w:rsid w:val="003E2E40"/>
    <w:rsid w:val="003E7EAE"/>
    <w:rsid w:val="003E7F50"/>
    <w:rsid w:val="003F01F5"/>
    <w:rsid w:val="003F5894"/>
    <w:rsid w:val="00400A6A"/>
    <w:rsid w:val="00412674"/>
    <w:rsid w:val="004128E8"/>
    <w:rsid w:val="00412DEE"/>
    <w:rsid w:val="004134B8"/>
    <w:rsid w:val="0041448F"/>
    <w:rsid w:val="00414DDE"/>
    <w:rsid w:val="00415116"/>
    <w:rsid w:val="00416615"/>
    <w:rsid w:val="00416D6E"/>
    <w:rsid w:val="00417C3E"/>
    <w:rsid w:val="00421732"/>
    <w:rsid w:val="00421927"/>
    <w:rsid w:val="00421BFB"/>
    <w:rsid w:val="00422FD8"/>
    <w:rsid w:val="0042405C"/>
    <w:rsid w:val="0042481F"/>
    <w:rsid w:val="0042677F"/>
    <w:rsid w:val="004271DC"/>
    <w:rsid w:val="00431556"/>
    <w:rsid w:val="00431D40"/>
    <w:rsid w:val="00433A61"/>
    <w:rsid w:val="00434AC3"/>
    <w:rsid w:val="00436470"/>
    <w:rsid w:val="00437252"/>
    <w:rsid w:val="00437F9C"/>
    <w:rsid w:val="00440E28"/>
    <w:rsid w:val="0044147F"/>
    <w:rsid w:val="0044165B"/>
    <w:rsid w:val="0044191A"/>
    <w:rsid w:val="00442EA8"/>
    <w:rsid w:val="004454B7"/>
    <w:rsid w:val="004470C7"/>
    <w:rsid w:val="004477AC"/>
    <w:rsid w:val="004514CF"/>
    <w:rsid w:val="004603BB"/>
    <w:rsid w:val="00461E07"/>
    <w:rsid w:val="00462076"/>
    <w:rsid w:val="00462CC0"/>
    <w:rsid w:val="004653E1"/>
    <w:rsid w:val="00465C7F"/>
    <w:rsid w:val="004705A5"/>
    <w:rsid w:val="00470DD0"/>
    <w:rsid w:val="00471816"/>
    <w:rsid w:val="00471B14"/>
    <w:rsid w:val="004728A1"/>
    <w:rsid w:val="004761C8"/>
    <w:rsid w:val="0047664C"/>
    <w:rsid w:val="004802D2"/>
    <w:rsid w:val="00480887"/>
    <w:rsid w:val="0048387F"/>
    <w:rsid w:val="00485817"/>
    <w:rsid w:val="00486D57"/>
    <w:rsid w:val="004903FF"/>
    <w:rsid w:val="00492E6E"/>
    <w:rsid w:val="0049316F"/>
    <w:rsid w:val="00493E3E"/>
    <w:rsid w:val="0049442F"/>
    <w:rsid w:val="00495C84"/>
    <w:rsid w:val="004A4086"/>
    <w:rsid w:val="004A61F8"/>
    <w:rsid w:val="004B1ABF"/>
    <w:rsid w:val="004B4912"/>
    <w:rsid w:val="004B7225"/>
    <w:rsid w:val="004C08EC"/>
    <w:rsid w:val="004C0EC4"/>
    <w:rsid w:val="004C12FA"/>
    <w:rsid w:val="004C18C3"/>
    <w:rsid w:val="004C32B2"/>
    <w:rsid w:val="004C60B3"/>
    <w:rsid w:val="004D102C"/>
    <w:rsid w:val="004D45DD"/>
    <w:rsid w:val="004D6EFC"/>
    <w:rsid w:val="004D7306"/>
    <w:rsid w:val="004E1497"/>
    <w:rsid w:val="004E168A"/>
    <w:rsid w:val="004E4230"/>
    <w:rsid w:val="004E6164"/>
    <w:rsid w:val="004E63C0"/>
    <w:rsid w:val="004F1DC9"/>
    <w:rsid w:val="004F4C14"/>
    <w:rsid w:val="004F5611"/>
    <w:rsid w:val="004F5D30"/>
    <w:rsid w:val="00500C85"/>
    <w:rsid w:val="00505F66"/>
    <w:rsid w:val="005061C6"/>
    <w:rsid w:val="00506DBC"/>
    <w:rsid w:val="00511062"/>
    <w:rsid w:val="00517117"/>
    <w:rsid w:val="00522736"/>
    <w:rsid w:val="005258B7"/>
    <w:rsid w:val="00525B9C"/>
    <w:rsid w:val="00525C32"/>
    <w:rsid w:val="00527C96"/>
    <w:rsid w:val="00527E34"/>
    <w:rsid w:val="00530F3B"/>
    <w:rsid w:val="0053173C"/>
    <w:rsid w:val="00535516"/>
    <w:rsid w:val="0053669F"/>
    <w:rsid w:val="00536C05"/>
    <w:rsid w:val="00542049"/>
    <w:rsid w:val="00542216"/>
    <w:rsid w:val="005431BF"/>
    <w:rsid w:val="00545745"/>
    <w:rsid w:val="00550C50"/>
    <w:rsid w:val="00552956"/>
    <w:rsid w:val="005575F6"/>
    <w:rsid w:val="00564FDA"/>
    <w:rsid w:val="00570E23"/>
    <w:rsid w:val="00573390"/>
    <w:rsid w:val="005736F4"/>
    <w:rsid w:val="0058145B"/>
    <w:rsid w:val="00582B83"/>
    <w:rsid w:val="00586D33"/>
    <w:rsid w:val="005878BE"/>
    <w:rsid w:val="00587BA1"/>
    <w:rsid w:val="005908A4"/>
    <w:rsid w:val="00592146"/>
    <w:rsid w:val="005951F0"/>
    <w:rsid w:val="005A0731"/>
    <w:rsid w:val="005A2EC6"/>
    <w:rsid w:val="005A3351"/>
    <w:rsid w:val="005A4A1D"/>
    <w:rsid w:val="005A61EF"/>
    <w:rsid w:val="005A7027"/>
    <w:rsid w:val="005B17BE"/>
    <w:rsid w:val="005B197D"/>
    <w:rsid w:val="005B6062"/>
    <w:rsid w:val="005C10B8"/>
    <w:rsid w:val="005C16D8"/>
    <w:rsid w:val="005C2424"/>
    <w:rsid w:val="005C3091"/>
    <w:rsid w:val="005C7325"/>
    <w:rsid w:val="005D5399"/>
    <w:rsid w:val="005D7E12"/>
    <w:rsid w:val="005F767F"/>
    <w:rsid w:val="006154AB"/>
    <w:rsid w:val="00616D91"/>
    <w:rsid w:val="006211CA"/>
    <w:rsid w:val="0062348A"/>
    <w:rsid w:val="0062678F"/>
    <w:rsid w:val="00626CDC"/>
    <w:rsid w:val="0062729C"/>
    <w:rsid w:val="00634A3B"/>
    <w:rsid w:val="00634A4B"/>
    <w:rsid w:val="00637500"/>
    <w:rsid w:val="00641A1F"/>
    <w:rsid w:val="006426CA"/>
    <w:rsid w:val="006477CA"/>
    <w:rsid w:val="00647A4B"/>
    <w:rsid w:val="00654EF2"/>
    <w:rsid w:val="00655A21"/>
    <w:rsid w:val="006655E9"/>
    <w:rsid w:val="006657AC"/>
    <w:rsid w:val="00666AB8"/>
    <w:rsid w:val="006674A8"/>
    <w:rsid w:val="0067568C"/>
    <w:rsid w:val="0067631F"/>
    <w:rsid w:val="006770BE"/>
    <w:rsid w:val="0068142F"/>
    <w:rsid w:val="006833BB"/>
    <w:rsid w:val="006837E5"/>
    <w:rsid w:val="00684C21"/>
    <w:rsid w:val="00686C10"/>
    <w:rsid w:val="00686F70"/>
    <w:rsid w:val="00687DE9"/>
    <w:rsid w:val="00694611"/>
    <w:rsid w:val="00694DC5"/>
    <w:rsid w:val="006952BE"/>
    <w:rsid w:val="00696B9B"/>
    <w:rsid w:val="00697C37"/>
    <w:rsid w:val="006A159A"/>
    <w:rsid w:val="006A18C3"/>
    <w:rsid w:val="006A3C04"/>
    <w:rsid w:val="006B0015"/>
    <w:rsid w:val="006B1E75"/>
    <w:rsid w:val="006B23A9"/>
    <w:rsid w:val="006B6CF2"/>
    <w:rsid w:val="006B6FEB"/>
    <w:rsid w:val="006B75E8"/>
    <w:rsid w:val="006C1213"/>
    <w:rsid w:val="006C14F2"/>
    <w:rsid w:val="006C3BCD"/>
    <w:rsid w:val="006C3D5A"/>
    <w:rsid w:val="006C503D"/>
    <w:rsid w:val="006C50BE"/>
    <w:rsid w:val="006C562F"/>
    <w:rsid w:val="006C7238"/>
    <w:rsid w:val="006C7832"/>
    <w:rsid w:val="006D2633"/>
    <w:rsid w:val="006D3E32"/>
    <w:rsid w:val="006D4129"/>
    <w:rsid w:val="006D5255"/>
    <w:rsid w:val="006D5ABD"/>
    <w:rsid w:val="006D5C24"/>
    <w:rsid w:val="006D5F8E"/>
    <w:rsid w:val="006F3BF7"/>
    <w:rsid w:val="006F406B"/>
    <w:rsid w:val="006F6BC9"/>
    <w:rsid w:val="006F6D7E"/>
    <w:rsid w:val="007005EA"/>
    <w:rsid w:val="0070100C"/>
    <w:rsid w:val="0070200F"/>
    <w:rsid w:val="00703234"/>
    <w:rsid w:val="00703250"/>
    <w:rsid w:val="007051BF"/>
    <w:rsid w:val="007066C4"/>
    <w:rsid w:val="00711DBE"/>
    <w:rsid w:val="00712713"/>
    <w:rsid w:val="00712C1E"/>
    <w:rsid w:val="0071423C"/>
    <w:rsid w:val="0071655F"/>
    <w:rsid w:val="00717B87"/>
    <w:rsid w:val="00720CB1"/>
    <w:rsid w:val="00721EC7"/>
    <w:rsid w:val="007235D5"/>
    <w:rsid w:val="00724210"/>
    <w:rsid w:val="00724441"/>
    <w:rsid w:val="00731534"/>
    <w:rsid w:val="00732A0E"/>
    <w:rsid w:val="00733FA4"/>
    <w:rsid w:val="00734BF3"/>
    <w:rsid w:val="00740C6B"/>
    <w:rsid w:val="007413DB"/>
    <w:rsid w:val="00744D3B"/>
    <w:rsid w:val="00745885"/>
    <w:rsid w:val="00745F12"/>
    <w:rsid w:val="00747F4A"/>
    <w:rsid w:val="00751251"/>
    <w:rsid w:val="00757D15"/>
    <w:rsid w:val="00761911"/>
    <w:rsid w:val="0076561B"/>
    <w:rsid w:val="00765D14"/>
    <w:rsid w:val="007723B3"/>
    <w:rsid w:val="0077243E"/>
    <w:rsid w:val="00772B13"/>
    <w:rsid w:val="0077418F"/>
    <w:rsid w:val="00775BBB"/>
    <w:rsid w:val="00775D92"/>
    <w:rsid w:val="00776F9C"/>
    <w:rsid w:val="007827FA"/>
    <w:rsid w:val="00792F45"/>
    <w:rsid w:val="00793638"/>
    <w:rsid w:val="007947F6"/>
    <w:rsid w:val="00796DE1"/>
    <w:rsid w:val="007A0834"/>
    <w:rsid w:val="007A3832"/>
    <w:rsid w:val="007A3E41"/>
    <w:rsid w:val="007A66BC"/>
    <w:rsid w:val="007A6C5B"/>
    <w:rsid w:val="007B18E0"/>
    <w:rsid w:val="007B4C91"/>
    <w:rsid w:val="007B59B4"/>
    <w:rsid w:val="007C76C1"/>
    <w:rsid w:val="007C7797"/>
    <w:rsid w:val="007D0D38"/>
    <w:rsid w:val="007D5476"/>
    <w:rsid w:val="007D5806"/>
    <w:rsid w:val="007D6BA6"/>
    <w:rsid w:val="007E05AD"/>
    <w:rsid w:val="007E08A9"/>
    <w:rsid w:val="007F325A"/>
    <w:rsid w:val="007F42B8"/>
    <w:rsid w:val="007F6CEB"/>
    <w:rsid w:val="007F78F6"/>
    <w:rsid w:val="00802FFD"/>
    <w:rsid w:val="00806CFF"/>
    <w:rsid w:val="0080708C"/>
    <w:rsid w:val="0081445D"/>
    <w:rsid w:val="00816E42"/>
    <w:rsid w:val="0081769F"/>
    <w:rsid w:val="0082560D"/>
    <w:rsid w:val="00826CF0"/>
    <w:rsid w:val="008366F2"/>
    <w:rsid w:val="0084067F"/>
    <w:rsid w:val="0084244C"/>
    <w:rsid w:val="00845885"/>
    <w:rsid w:val="00846263"/>
    <w:rsid w:val="00846DF3"/>
    <w:rsid w:val="008521B9"/>
    <w:rsid w:val="008529C9"/>
    <w:rsid w:val="00852A55"/>
    <w:rsid w:val="00857154"/>
    <w:rsid w:val="00862F19"/>
    <w:rsid w:val="00863426"/>
    <w:rsid w:val="00864005"/>
    <w:rsid w:val="00865F58"/>
    <w:rsid w:val="00871C09"/>
    <w:rsid w:val="00872B9C"/>
    <w:rsid w:val="00873D02"/>
    <w:rsid w:val="008759FF"/>
    <w:rsid w:val="00875EC5"/>
    <w:rsid w:val="00875F45"/>
    <w:rsid w:val="00876154"/>
    <w:rsid w:val="00883F53"/>
    <w:rsid w:val="00884776"/>
    <w:rsid w:val="008868F2"/>
    <w:rsid w:val="00886C3C"/>
    <w:rsid w:val="008874C1"/>
    <w:rsid w:val="008907EE"/>
    <w:rsid w:val="0089101B"/>
    <w:rsid w:val="00897A2C"/>
    <w:rsid w:val="008A08A1"/>
    <w:rsid w:val="008A0CCA"/>
    <w:rsid w:val="008A35E4"/>
    <w:rsid w:val="008A46A1"/>
    <w:rsid w:val="008A5D4E"/>
    <w:rsid w:val="008A6E65"/>
    <w:rsid w:val="008A763D"/>
    <w:rsid w:val="008B022C"/>
    <w:rsid w:val="008B2048"/>
    <w:rsid w:val="008B2709"/>
    <w:rsid w:val="008B2E6A"/>
    <w:rsid w:val="008B415E"/>
    <w:rsid w:val="008B7040"/>
    <w:rsid w:val="008C01E8"/>
    <w:rsid w:val="008C02BE"/>
    <w:rsid w:val="008C0C4F"/>
    <w:rsid w:val="008C132A"/>
    <w:rsid w:val="008C1EF4"/>
    <w:rsid w:val="008C3176"/>
    <w:rsid w:val="008C3D8E"/>
    <w:rsid w:val="008C4220"/>
    <w:rsid w:val="008D3E3C"/>
    <w:rsid w:val="008D7B11"/>
    <w:rsid w:val="008E0684"/>
    <w:rsid w:val="008E0706"/>
    <w:rsid w:val="008E117A"/>
    <w:rsid w:val="008E24D8"/>
    <w:rsid w:val="008E4179"/>
    <w:rsid w:val="008E7F84"/>
    <w:rsid w:val="008F1232"/>
    <w:rsid w:val="008F340C"/>
    <w:rsid w:val="008F6742"/>
    <w:rsid w:val="00900E72"/>
    <w:rsid w:val="00902ED2"/>
    <w:rsid w:val="00907A31"/>
    <w:rsid w:val="00907C56"/>
    <w:rsid w:val="00915605"/>
    <w:rsid w:val="009161DD"/>
    <w:rsid w:val="009232EC"/>
    <w:rsid w:val="009236C3"/>
    <w:rsid w:val="00925076"/>
    <w:rsid w:val="00930D76"/>
    <w:rsid w:val="00932C40"/>
    <w:rsid w:val="0093346C"/>
    <w:rsid w:val="0093599C"/>
    <w:rsid w:val="00936143"/>
    <w:rsid w:val="00937FDD"/>
    <w:rsid w:val="0094020D"/>
    <w:rsid w:val="00951806"/>
    <w:rsid w:val="009520ED"/>
    <w:rsid w:val="00953BBD"/>
    <w:rsid w:val="009564EA"/>
    <w:rsid w:val="009602B4"/>
    <w:rsid w:val="009626BB"/>
    <w:rsid w:val="009633F2"/>
    <w:rsid w:val="009649E7"/>
    <w:rsid w:val="00964D71"/>
    <w:rsid w:val="00964F1F"/>
    <w:rsid w:val="0097080E"/>
    <w:rsid w:val="009748AC"/>
    <w:rsid w:val="0097541F"/>
    <w:rsid w:val="00982587"/>
    <w:rsid w:val="00984751"/>
    <w:rsid w:val="00984DCC"/>
    <w:rsid w:val="00985F72"/>
    <w:rsid w:val="009865AA"/>
    <w:rsid w:val="00992258"/>
    <w:rsid w:val="00992AB3"/>
    <w:rsid w:val="009955A4"/>
    <w:rsid w:val="009A1955"/>
    <w:rsid w:val="009A4147"/>
    <w:rsid w:val="009A4829"/>
    <w:rsid w:val="009A54F2"/>
    <w:rsid w:val="009A7AE3"/>
    <w:rsid w:val="009B1006"/>
    <w:rsid w:val="009B10BB"/>
    <w:rsid w:val="009B6990"/>
    <w:rsid w:val="009B6C24"/>
    <w:rsid w:val="009B764F"/>
    <w:rsid w:val="009C52EA"/>
    <w:rsid w:val="009D5FF5"/>
    <w:rsid w:val="009D65F8"/>
    <w:rsid w:val="009E13B5"/>
    <w:rsid w:val="009E3599"/>
    <w:rsid w:val="009E5E7D"/>
    <w:rsid w:val="009F1464"/>
    <w:rsid w:val="009F276E"/>
    <w:rsid w:val="009F6B45"/>
    <w:rsid w:val="00A038E0"/>
    <w:rsid w:val="00A07D72"/>
    <w:rsid w:val="00A10C24"/>
    <w:rsid w:val="00A11B8A"/>
    <w:rsid w:val="00A1493B"/>
    <w:rsid w:val="00A14DAA"/>
    <w:rsid w:val="00A16B7E"/>
    <w:rsid w:val="00A20B48"/>
    <w:rsid w:val="00A211CB"/>
    <w:rsid w:val="00A24017"/>
    <w:rsid w:val="00A24F95"/>
    <w:rsid w:val="00A25051"/>
    <w:rsid w:val="00A25D1B"/>
    <w:rsid w:val="00A26EE9"/>
    <w:rsid w:val="00A2739E"/>
    <w:rsid w:val="00A304C2"/>
    <w:rsid w:val="00A3148A"/>
    <w:rsid w:val="00A40C8E"/>
    <w:rsid w:val="00A43A30"/>
    <w:rsid w:val="00A51266"/>
    <w:rsid w:val="00A51A00"/>
    <w:rsid w:val="00A5646A"/>
    <w:rsid w:val="00A64276"/>
    <w:rsid w:val="00A6455A"/>
    <w:rsid w:val="00A65103"/>
    <w:rsid w:val="00A65BA2"/>
    <w:rsid w:val="00A707A6"/>
    <w:rsid w:val="00A70B21"/>
    <w:rsid w:val="00A71B25"/>
    <w:rsid w:val="00A7259E"/>
    <w:rsid w:val="00A72FF9"/>
    <w:rsid w:val="00A73BE6"/>
    <w:rsid w:val="00A7423C"/>
    <w:rsid w:val="00A77D80"/>
    <w:rsid w:val="00A81B56"/>
    <w:rsid w:val="00A82D60"/>
    <w:rsid w:val="00A8320C"/>
    <w:rsid w:val="00A83DD1"/>
    <w:rsid w:val="00A85F70"/>
    <w:rsid w:val="00A90373"/>
    <w:rsid w:val="00A92326"/>
    <w:rsid w:val="00A92711"/>
    <w:rsid w:val="00A93896"/>
    <w:rsid w:val="00A9537D"/>
    <w:rsid w:val="00AA0D12"/>
    <w:rsid w:val="00AA6FB7"/>
    <w:rsid w:val="00AA7C85"/>
    <w:rsid w:val="00AB3B7D"/>
    <w:rsid w:val="00AC0396"/>
    <w:rsid w:val="00AD0A4B"/>
    <w:rsid w:val="00AE41DA"/>
    <w:rsid w:val="00AE4819"/>
    <w:rsid w:val="00AE4F85"/>
    <w:rsid w:val="00AE59D0"/>
    <w:rsid w:val="00AF06FF"/>
    <w:rsid w:val="00AF0E9B"/>
    <w:rsid w:val="00AF159E"/>
    <w:rsid w:val="00AF1FBE"/>
    <w:rsid w:val="00AF3D31"/>
    <w:rsid w:val="00AF61DC"/>
    <w:rsid w:val="00B007E6"/>
    <w:rsid w:val="00B017FE"/>
    <w:rsid w:val="00B0577E"/>
    <w:rsid w:val="00B05D86"/>
    <w:rsid w:val="00B1213E"/>
    <w:rsid w:val="00B136BE"/>
    <w:rsid w:val="00B177D0"/>
    <w:rsid w:val="00B21059"/>
    <w:rsid w:val="00B21CB7"/>
    <w:rsid w:val="00B26234"/>
    <w:rsid w:val="00B340EC"/>
    <w:rsid w:val="00B40716"/>
    <w:rsid w:val="00B42806"/>
    <w:rsid w:val="00B42F0F"/>
    <w:rsid w:val="00B44EA0"/>
    <w:rsid w:val="00B54F62"/>
    <w:rsid w:val="00B563F6"/>
    <w:rsid w:val="00B60903"/>
    <w:rsid w:val="00B615A3"/>
    <w:rsid w:val="00B664DB"/>
    <w:rsid w:val="00B75C4D"/>
    <w:rsid w:val="00B77B71"/>
    <w:rsid w:val="00B834EB"/>
    <w:rsid w:val="00B83DDF"/>
    <w:rsid w:val="00B85289"/>
    <w:rsid w:val="00B866D1"/>
    <w:rsid w:val="00B90DD7"/>
    <w:rsid w:val="00B915D8"/>
    <w:rsid w:val="00B93B00"/>
    <w:rsid w:val="00B93D6B"/>
    <w:rsid w:val="00B95712"/>
    <w:rsid w:val="00B97393"/>
    <w:rsid w:val="00BA0044"/>
    <w:rsid w:val="00BA162E"/>
    <w:rsid w:val="00BA35D0"/>
    <w:rsid w:val="00BA3FA0"/>
    <w:rsid w:val="00BA467E"/>
    <w:rsid w:val="00BA5BB4"/>
    <w:rsid w:val="00BA6181"/>
    <w:rsid w:val="00BA7E0B"/>
    <w:rsid w:val="00BB114E"/>
    <w:rsid w:val="00BB50D2"/>
    <w:rsid w:val="00BC028E"/>
    <w:rsid w:val="00BC6336"/>
    <w:rsid w:val="00BC7F6E"/>
    <w:rsid w:val="00BD079A"/>
    <w:rsid w:val="00BD1AE6"/>
    <w:rsid w:val="00BD5ADE"/>
    <w:rsid w:val="00BD6B90"/>
    <w:rsid w:val="00BE1963"/>
    <w:rsid w:val="00BE1A84"/>
    <w:rsid w:val="00BE40EA"/>
    <w:rsid w:val="00BE41B9"/>
    <w:rsid w:val="00BE5033"/>
    <w:rsid w:val="00BE51BE"/>
    <w:rsid w:val="00BE5D8A"/>
    <w:rsid w:val="00BE69C4"/>
    <w:rsid w:val="00BE78C8"/>
    <w:rsid w:val="00BF0B3B"/>
    <w:rsid w:val="00BF1F41"/>
    <w:rsid w:val="00BF75E8"/>
    <w:rsid w:val="00C0308A"/>
    <w:rsid w:val="00C0492A"/>
    <w:rsid w:val="00C0581F"/>
    <w:rsid w:val="00C1097B"/>
    <w:rsid w:val="00C10D30"/>
    <w:rsid w:val="00C16942"/>
    <w:rsid w:val="00C24C25"/>
    <w:rsid w:val="00C26CD0"/>
    <w:rsid w:val="00C3103D"/>
    <w:rsid w:val="00C3208A"/>
    <w:rsid w:val="00C32BA5"/>
    <w:rsid w:val="00C333C0"/>
    <w:rsid w:val="00C33B8B"/>
    <w:rsid w:val="00C34647"/>
    <w:rsid w:val="00C35B72"/>
    <w:rsid w:val="00C36F68"/>
    <w:rsid w:val="00C403F0"/>
    <w:rsid w:val="00C43B4E"/>
    <w:rsid w:val="00C44A40"/>
    <w:rsid w:val="00C4659E"/>
    <w:rsid w:val="00C5112C"/>
    <w:rsid w:val="00C52A23"/>
    <w:rsid w:val="00C533C5"/>
    <w:rsid w:val="00C54E09"/>
    <w:rsid w:val="00C55391"/>
    <w:rsid w:val="00C56138"/>
    <w:rsid w:val="00C61A36"/>
    <w:rsid w:val="00C7004B"/>
    <w:rsid w:val="00C70BC7"/>
    <w:rsid w:val="00C71745"/>
    <w:rsid w:val="00C7238A"/>
    <w:rsid w:val="00C7251D"/>
    <w:rsid w:val="00C74B6A"/>
    <w:rsid w:val="00C806F2"/>
    <w:rsid w:val="00C81447"/>
    <w:rsid w:val="00C82D9D"/>
    <w:rsid w:val="00C84462"/>
    <w:rsid w:val="00C85C2B"/>
    <w:rsid w:val="00C86D4D"/>
    <w:rsid w:val="00C87424"/>
    <w:rsid w:val="00C87F08"/>
    <w:rsid w:val="00C90AE3"/>
    <w:rsid w:val="00C9191B"/>
    <w:rsid w:val="00CA1D8A"/>
    <w:rsid w:val="00CA4937"/>
    <w:rsid w:val="00CA7A3C"/>
    <w:rsid w:val="00CB0778"/>
    <w:rsid w:val="00CB4691"/>
    <w:rsid w:val="00CB64A3"/>
    <w:rsid w:val="00CB6543"/>
    <w:rsid w:val="00CB7352"/>
    <w:rsid w:val="00CC16B9"/>
    <w:rsid w:val="00CC59D1"/>
    <w:rsid w:val="00CC5E62"/>
    <w:rsid w:val="00CD0F21"/>
    <w:rsid w:val="00CD2070"/>
    <w:rsid w:val="00CD43FC"/>
    <w:rsid w:val="00CD540C"/>
    <w:rsid w:val="00CD63F5"/>
    <w:rsid w:val="00CE2B93"/>
    <w:rsid w:val="00CE353F"/>
    <w:rsid w:val="00CE71AD"/>
    <w:rsid w:val="00CF263D"/>
    <w:rsid w:val="00CF41FA"/>
    <w:rsid w:val="00CF67E4"/>
    <w:rsid w:val="00D00CD1"/>
    <w:rsid w:val="00D1071A"/>
    <w:rsid w:val="00D1179C"/>
    <w:rsid w:val="00D12C70"/>
    <w:rsid w:val="00D13DA1"/>
    <w:rsid w:val="00D1465D"/>
    <w:rsid w:val="00D2131D"/>
    <w:rsid w:val="00D374FC"/>
    <w:rsid w:val="00D40897"/>
    <w:rsid w:val="00D4179D"/>
    <w:rsid w:val="00D47FC2"/>
    <w:rsid w:val="00D50C17"/>
    <w:rsid w:val="00D52993"/>
    <w:rsid w:val="00D549B1"/>
    <w:rsid w:val="00D57136"/>
    <w:rsid w:val="00D57210"/>
    <w:rsid w:val="00D60460"/>
    <w:rsid w:val="00D64C60"/>
    <w:rsid w:val="00D66DE2"/>
    <w:rsid w:val="00D735AD"/>
    <w:rsid w:val="00D76E71"/>
    <w:rsid w:val="00D81296"/>
    <w:rsid w:val="00D82B76"/>
    <w:rsid w:val="00D84C18"/>
    <w:rsid w:val="00D86608"/>
    <w:rsid w:val="00D87709"/>
    <w:rsid w:val="00D9432B"/>
    <w:rsid w:val="00D957F8"/>
    <w:rsid w:val="00D971A4"/>
    <w:rsid w:val="00DA0644"/>
    <w:rsid w:val="00DA1F56"/>
    <w:rsid w:val="00DA26BF"/>
    <w:rsid w:val="00DA34C9"/>
    <w:rsid w:val="00DA5A81"/>
    <w:rsid w:val="00DA6CAF"/>
    <w:rsid w:val="00DA7DC4"/>
    <w:rsid w:val="00DB0315"/>
    <w:rsid w:val="00DB3BC0"/>
    <w:rsid w:val="00DB45AD"/>
    <w:rsid w:val="00DB7060"/>
    <w:rsid w:val="00DB7486"/>
    <w:rsid w:val="00DB78FA"/>
    <w:rsid w:val="00DC2046"/>
    <w:rsid w:val="00DC2BA2"/>
    <w:rsid w:val="00DC2F0A"/>
    <w:rsid w:val="00DC3898"/>
    <w:rsid w:val="00DD0472"/>
    <w:rsid w:val="00DD1E58"/>
    <w:rsid w:val="00DD3078"/>
    <w:rsid w:val="00DD57CE"/>
    <w:rsid w:val="00DE206F"/>
    <w:rsid w:val="00DE4A74"/>
    <w:rsid w:val="00DF1E46"/>
    <w:rsid w:val="00DF2638"/>
    <w:rsid w:val="00DF4133"/>
    <w:rsid w:val="00E01834"/>
    <w:rsid w:val="00E04BFE"/>
    <w:rsid w:val="00E04C7E"/>
    <w:rsid w:val="00E131CA"/>
    <w:rsid w:val="00E14BC8"/>
    <w:rsid w:val="00E15703"/>
    <w:rsid w:val="00E21368"/>
    <w:rsid w:val="00E22011"/>
    <w:rsid w:val="00E22785"/>
    <w:rsid w:val="00E23F93"/>
    <w:rsid w:val="00E30CF9"/>
    <w:rsid w:val="00E32AD0"/>
    <w:rsid w:val="00E33749"/>
    <w:rsid w:val="00E3401C"/>
    <w:rsid w:val="00E34BC3"/>
    <w:rsid w:val="00E35C33"/>
    <w:rsid w:val="00E37BDD"/>
    <w:rsid w:val="00E40051"/>
    <w:rsid w:val="00E4264F"/>
    <w:rsid w:val="00E43199"/>
    <w:rsid w:val="00E432FD"/>
    <w:rsid w:val="00E438D2"/>
    <w:rsid w:val="00E51B89"/>
    <w:rsid w:val="00E51EC9"/>
    <w:rsid w:val="00E55783"/>
    <w:rsid w:val="00E55E86"/>
    <w:rsid w:val="00E61859"/>
    <w:rsid w:val="00E61B6D"/>
    <w:rsid w:val="00E64A9C"/>
    <w:rsid w:val="00E721D3"/>
    <w:rsid w:val="00E73504"/>
    <w:rsid w:val="00E73F37"/>
    <w:rsid w:val="00E76DBC"/>
    <w:rsid w:val="00E837CF"/>
    <w:rsid w:val="00E83BA3"/>
    <w:rsid w:val="00E86350"/>
    <w:rsid w:val="00E86F56"/>
    <w:rsid w:val="00E86F65"/>
    <w:rsid w:val="00E9008A"/>
    <w:rsid w:val="00E9160D"/>
    <w:rsid w:val="00E9765C"/>
    <w:rsid w:val="00EA2A56"/>
    <w:rsid w:val="00EA412A"/>
    <w:rsid w:val="00EA7013"/>
    <w:rsid w:val="00EB0F1B"/>
    <w:rsid w:val="00EB1324"/>
    <w:rsid w:val="00EB1901"/>
    <w:rsid w:val="00EB1C32"/>
    <w:rsid w:val="00EB6416"/>
    <w:rsid w:val="00EB6D40"/>
    <w:rsid w:val="00EB74A3"/>
    <w:rsid w:val="00EC34AD"/>
    <w:rsid w:val="00ED0E06"/>
    <w:rsid w:val="00ED1CB7"/>
    <w:rsid w:val="00ED6A5D"/>
    <w:rsid w:val="00EE0490"/>
    <w:rsid w:val="00EE1C35"/>
    <w:rsid w:val="00EE2822"/>
    <w:rsid w:val="00EE6D5B"/>
    <w:rsid w:val="00EF10F1"/>
    <w:rsid w:val="00EF1830"/>
    <w:rsid w:val="00F0371E"/>
    <w:rsid w:val="00F10B61"/>
    <w:rsid w:val="00F1355B"/>
    <w:rsid w:val="00F142B5"/>
    <w:rsid w:val="00F2160E"/>
    <w:rsid w:val="00F217FF"/>
    <w:rsid w:val="00F23CB0"/>
    <w:rsid w:val="00F2434A"/>
    <w:rsid w:val="00F27A53"/>
    <w:rsid w:val="00F30A9A"/>
    <w:rsid w:val="00F32407"/>
    <w:rsid w:val="00F3369B"/>
    <w:rsid w:val="00F34F05"/>
    <w:rsid w:val="00F36A65"/>
    <w:rsid w:val="00F42F47"/>
    <w:rsid w:val="00F42FC4"/>
    <w:rsid w:val="00F43463"/>
    <w:rsid w:val="00F4767E"/>
    <w:rsid w:val="00F50E93"/>
    <w:rsid w:val="00F5263F"/>
    <w:rsid w:val="00F5631A"/>
    <w:rsid w:val="00F56705"/>
    <w:rsid w:val="00F610E2"/>
    <w:rsid w:val="00F61AC1"/>
    <w:rsid w:val="00F63570"/>
    <w:rsid w:val="00F6418C"/>
    <w:rsid w:val="00F7024C"/>
    <w:rsid w:val="00F73E57"/>
    <w:rsid w:val="00F747B2"/>
    <w:rsid w:val="00F74D04"/>
    <w:rsid w:val="00F75021"/>
    <w:rsid w:val="00F77EBB"/>
    <w:rsid w:val="00F80671"/>
    <w:rsid w:val="00F811B2"/>
    <w:rsid w:val="00F819A2"/>
    <w:rsid w:val="00F81B67"/>
    <w:rsid w:val="00F82090"/>
    <w:rsid w:val="00F84B7E"/>
    <w:rsid w:val="00F85828"/>
    <w:rsid w:val="00F90610"/>
    <w:rsid w:val="00F91BF3"/>
    <w:rsid w:val="00FA1515"/>
    <w:rsid w:val="00FA189F"/>
    <w:rsid w:val="00FA2B24"/>
    <w:rsid w:val="00FA3E6D"/>
    <w:rsid w:val="00FA59C8"/>
    <w:rsid w:val="00FB0C2D"/>
    <w:rsid w:val="00FB0E15"/>
    <w:rsid w:val="00FB3038"/>
    <w:rsid w:val="00FB46C2"/>
    <w:rsid w:val="00FB7B4D"/>
    <w:rsid w:val="00FC09F1"/>
    <w:rsid w:val="00FC3013"/>
    <w:rsid w:val="00FC41A7"/>
    <w:rsid w:val="00FD3679"/>
    <w:rsid w:val="00FD5C7F"/>
    <w:rsid w:val="00FD6B07"/>
    <w:rsid w:val="00FE0EA1"/>
    <w:rsid w:val="00FE0F1C"/>
    <w:rsid w:val="00FE74A3"/>
    <w:rsid w:val="00FF1C6B"/>
    <w:rsid w:val="00FF4D9D"/>
    <w:rsid w:val="00FF6CD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1A9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character" w:styleId="FollowedHyperlink">
    <w:name w:val="FollowedHyperlink"/>
    <w:basedOn w:val="DefaultParagraphFont"/>
    <w:uiPriority w:val="99"/>
    <w:semiHidden/>
    <w:unhideWhenUsed/>
    <w:rsid w:val="009E3599"/>
    <w:rPr>
      <w:color w:val="800080" w:themeColor="followedHyperlink"/>
      <w:u w:val="single"/>
    </w:rPr>
  </w:style>
  <w:style w:type="paragraph" w:styleId="Caption">
    <w:name w:val="caption"/>
    <w:basedOn w:val="Normal"/>
    <w:next w:val="Normal"/>
    <w:uiPriority w:val="35"/>
    <w:unhideWhenUsed/>
    <w:qFormat/>
    <w:rsid w:val="00286B0C"/>
    <w:pPr>
      <w:spacing w:after="200"/>
    </w:pPr>
    <w:rPr>
      <w:b/>
      <w:bCs/>
      <w:color w:val="4F81BD" w:themeColor="accent1"/>
      <w:sz w:val="18"/>
      <w:szCs w:val="18"/>
    </w:rPr>
  </w:style>
  <w:style w:type="paragraph" w:styleId="NormalWeb">
    <w:name w:val="Normal (Web)"/>
    <w:basedOn w:val="Normal"/>
    <w:uiPriority w:val="99"/>
    <w:semiHidden/>
    <w:unhideWhenUsed/>
    <w:rsid w:val="00712C1E"/>
    <w:rPr>
      <w:rFonts w:ascii="Times New Roman" w:hAnsi="Times New Roman" w:cs="Times New Roman"/>
      <w:sz w:val="24"/>
    </w:rPr>
  </w:style>
  <w:style w:type="character" w:styleId="PlaceholderText">
    <w:name w:val="Placeholder Text"/>
    <w:basedOn w:val="DefaultParagraphFont"/>
    <w:uiPriority w:val="99"/>
    <w:semiHidden/>
    <w:rsid w:val="008A763D"/>
    <w:rPr>
      <w:color w:val="808080"/>
    </w:rPr>
  </w:style>
  <w:style w:type="paragraph" w:styleId="HTMLPreformatted">
    <w:name w:val="HTML Preformatted"/>
    <w:basedOn w:val="Normal"/>
    <w:link w:val="HTMLPreformattedChar"/>
    <w:uiPriority w:val="99"/>
    <w:semiHidden/>
    <w:unhideWhenUsed/>
    <w:rsid w:val="00D47FC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7FC2"/>
    <w:rPr>
      <w:rFonts w:ascii="Courier" w:hAnsi="Courier"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character" w:styleId="FollowedHyperlink">
    <w:name w:val="FollowedHyperlink"/>
    <w:basedOn w:val="DefaultParagraphFont"/>
    <w:uiPriority w:val="99"/>
    <w:semiHidden/>
    <w:unhideWhenUsed/>
    <w:rsid w:val="009E3599"/>
    <w:rPr>
      <w:color w:val="800080" w:themeColor="followedHyperlink"/>
      <w:u w:val="single"/>
    </w:rPr>
  </w:style>
  <w:style w:type="paragraph" w:styleId="Caption">
    <w:name w:val="caption"/>
    <w:basedOn w:val="Normal"/>
    <w:next w:val="Normal"/>
    <w:uiPriority w:val="35"/>
    <w:unhideWhenUsed/>
    <w:qFormat/>
    <w:rsid w:val="00286B0C"/>
    <w:pPr>
      <w:spacing w:after="200"/>
    </w:pPr>
    <w:rPr>
      <w:b/>
      <w:bCs/>
      <w:color w:val="4F81BD" w:themeColor="accent1"/>
      <w:sz w:val="18"/>
      <w:szCs w:val="18"/>
    </w:rPr>
  </w:style>
  <w:style w:type="paragraph" w:styleId="NormalWeb">
    <w:name w:val="Normal (Web)"/>
    <w:basedOn w:val="Normal"/>
    <w:uiPriority w:val="99"/>
    <w:semiHidden/>
    <w:unhideWhenUsed/>
    <w:rsid w:val="00712C1E"/>
    <w:rPr>
      <w:rFonts w:ascii="Times New Roman" w:hAnsi="Times New Roman" w:cs="Times New Roman"/>
      <w:sz w:val="24"/>
    </w:rPr>
  </w:style>
  <w:style w:type="character" w:styleId="PlaceholderText">
    <w:name w:val="Placeholder Text"/>
    <w:basedOn w:val="DefaultParagraphFont"/>
    <w:uiPriority w:val="99"/>
    <w:semiHidden/>
    <w:rsid w:val="008A763D"/>
    <w:rPr>
      <w:color w:val="808080"/>
    </w:rPr>
  </w:style>
  <w:style w:type="paragraph" w:styleId="HTMLPreformatted">
    <w:name w:val="HTML Preformatted"/>
    <w:basedOn w:val="Normal"/>
    <w:link w:val="HTMLPreformattedChar"/>
    <w:uiPriority w:val="99"/>
    <w:semiHidden/>
    <w:unhideWhenUsed/>
    <w:rsid w:val="00D47FC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7FC2"/>
    <w:rPr>
      <w:rFonts w:ascii="Courier" w:hAnsi="Courier"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714">
      <w:bodyDiv w:val="1"/>
      <w:marLeft w:val="0"/>
      <w:marRight w:val="0"/>
      <w:marTop w:val="0"/>
      <w:marBottom w:val="0"/>
      <w:divBdr>
        <w:top w:val="none" w:sz="0" w:space="0" w:color="auto"/>
        <w:left w:val="none" w:sz="0" w:space="0" w:color="auto"/>
        <w:bottom w:val="none" w:sz="0" w:space="0" w:color="auto"/>
        <w:right w:val="none" w:sz="0" w:space="0" w:color="auto"/>
      </w:divBdr>
    </w:div>
    <w:div w:id="35010562">
      <w:bodyDiv w:val="1"/>
      <w:marLeft w:val="0"/>
      <w:marRight w:val="0"/>
      <w:marTop w:val="0"/>
      <w:marBottom w:val="0"/>
      <w:divBdr>
        <w:top w:val="none" w:sz="0" w:space="0" w:color="auto"/>
        <w:left w:val="none" w:sz="0" w:space="0" w:color="auto"/>
        <w:bottom w:val="none" w:sz="0" w:space="0" w:color="auto"/>
        <w:right w:val="none" w:sz="0" w:space="0" w:color="auto"/>
      </w:divBdr>
    </w:div>
    <w:div w:id="39986243">
      <w:bodyDiv w:val="1"/>
      <w:marLeft w:val="0"/>
      <w:marRight w:val="0"/>
      <w:marTop w:val="0"/>
      <w:marBottom w:val="0"/>
      <w:divBdr>
        <w:top w:val="none" w:sz="0" w:space="0" w:color="auto"/>
        <w:left w:val="none" w:sz="0" w:space="0" w:color="auto"/>
        <w:bottom w:val="none" w:sz="0" w:space="0" w:color="auto"/>
        <w:right w:val="none" w:sz="0" w:space="0" w:color="auto"/>
      </w:divBdr>
    </w:div>
    <w:div w:id="47073339">
      <w:bodyDiv w:val="1"/>
      <w:marLeft w:val="0"/>
      <w:marRight w:val="0"/>
      <w:marTop w:val="0"/>
      <w:marBottom w:val="0"/>
      <w:divBdr>
        <w:top w:val="none" w:sz="0" w:space="0" w:color="auto"/>
        <w:left w:val="none" w:sz="0" w:space="0" w:color="auto"/>
        <w:bottom w:val="none" w:sz="0" w:space="0" w:color="auto"/>
        <w:right w:val="none" w:sz="0" w:space="0" w:color="auto"/>
      </w:divBdr>
    </w:div>
    <w:div w:id="86971827">
      <w:bodyDiv w:val="1"/>
      <w:marLeft w:val="0"/>
      <w:marRight w:val="0"/>
      <w:marTop w:val="0"/>
      <w:marBottom w:val="0"/>
      <w:divBdr>
        <w:top w:val="none" w:sz="0" w:space="0" w:color="auto"/>
        <w:left w:val="none" w:sz="0" w:space="0" w:color="auto"/>
        <w:bottom w:val="none" w:sz="0" w:space="0" w:color="auto"/>
        <w:right w:val="none" w:sz="0" w:space="0" w:color="auto"/>
      </w:divBdr>
    </w:div>
    <w:div w:id="103692191">
      <w:bodyDiv w:val="1"/>
      <w:marLeft w:val="0"/>
      <w:marRight w:val="0"/>
      <w:marTop w:val="0"/>
      <w:marBottom w:val="0"/>
      <w:divBdr>
        <w:top w:val="none" w:sz="0" w:space="0" w:color="auto"/>
        <w:left w:val="none" w:sz="0" w:space="0" w:color="auto"/>
        <w:bottom w:val="none" w:sz="0" w:space="0" w:color="auto"/>
        <w:right w:val="none" w:sz="0" w:space="0" w:color="auto"/>
      </w:divBdr>
    </w:div>
    <w:div w:id="107816642">
      <w:bodyDiv w:val="1"/>
      <w:marLeft w:val="0"/>
      <w:marRight w:val="0"/>
      <w:marTop w:val="0"/>
      <w:marBottom w:val="0"/>
      <w:divBdr>
        <w:top w:val="none" w:sz="0" w:space="0" w:color="auto"/>
        <w:left w:val="none" w:sz="0" w:space="0" w:color="auto"/>
        <w:bottom w:val="none" w:sz="0" w:space="0" w:color="auto"/>
        <w:right w:val="none" w:sz="0" w:space="0" w:color="auto"/>
      </w:divBdr>
    </w:div>
    <w:div w:id="126557278">
      <w:bodyDiv w:val="1"/>
      <w:marLeft w:val="0"/>
      <w:marRight w:val="0"/>
      <w:marTop w:val="0"/>
      <w:marBottom w:val="0"/>
      <w:divBdr>
        <w:top w:val="none" w:sz="0" w:space="0" w:color="auto"/>
        <w:left w:val="none" w:sz="0" w:space="0" w:color="auto"/>
        <w:bottom w:val="none" w:sz="0" w:space="0" w:color="auto"/>
        <w:right w:val="none" w:sz="0" w:space="0" w:color="auto"/>
      </w:divBdr>
    </w:div>
    <w:div w:id="152335405">
      <w:bodyDiv w:val="1"/>
      <w:marLeft w:val="0"/>
      <w:marRight w:val="0"/>
      <w:marTop w:val="0"/>
      <w:marBottom w:val="0"/>
      <w:divBdr>
        <w:top w:val="none" w:sz="0" w:space="0" w:color="auto"/>
        <w:left w:val="none" w:sz="0" w:space="0" w:color="auto"/>
        <w:bottom w:val="none" w:sz="0" w:space="0" w:color="auto"/>
        <w:right w:val="none" w:sz="0" w:space="0" w:color="auto"/>
      </w:divBdr>
    </w:div>
    <w:div w:id="263459792">
      <w:bodyDiv w:val="1"/>
      <w:marLeft w:val="0"/>
      <w:marRight w:val="0"/>
      <w:marTop w:val="0"/>
      <w:marBottom w:val="0"/>
      <w:divBdr>
        <w:top w:val="none" w:sz="0" w:space="0" w:color="auto"/>
        <w:left w:val="none" w:sz="0" w:space="0" w:color="auto"/>
        <w:bottom w:val="none" w:sz="0" w:space="0" w:color="auto"/>
        <w:right w:val="none" w:sz="0" w:space="0" w:color="auto"/>
      </w:divBdr>
    </w:div>
    <w:div w:id="294651583">
      <w:bodyDiv w:val="1"/>
      <w:marLeft w:val="0"/>
      <w:marRight w:val="0"/>
      <w:marTop w:val="0"/>
      <w:marBottom w:val="0"/>
      <w:divBdr>
        <w:top w:val="none" w:sz="0" w:space="0" w:color="auto"/>
        <w:left w:val="none" w:sz="0" w:space="0" w:color="auto"/>
        <w:bottom w:val="none" w:sz="0" w:space="0" w:color="auto"/>
        <w:right w:val="none" w:sz="0" w:space="0" w:color="auto"/>
      </w:divBdr>
    </w:div>
    <w:div w:id="332530936">
      <w:bodyDiv w:val="1"/>
      <w:marLeft w:val="0"/>
      <w:marRight w:val="0"/>
      <w:marTop w:val="0"/>
      <w:marBottom w:val="0"/>
      <w:divBdr>
        <w:top w:val="none" w:sz="0" w:space="0" w:color="auto"/>
        <w:left w:val="none" w:sz="0" w:space="0" w:color="auto"/>
        <w:bottom w:val="none" w:sz="0" w:space="0" w:color="auto"/>
        <w:right w:val="none" w:sz="0" w:space="0" w:color="auto"/>
      </w:divBdr>
    </w:div>
    <w:div w:id="340551387">
      <w:bodyDiv w:val="1"/>
      <w:marLeft w:val="0"/>
      <w:marRight w:val="0"/>
      <w:marTop w:val="0"/>
      <w:marBottom w:val="0"/>
      <w:divBdr>
        <w:top w:val="none" w:sz="0" w:space="0" w:color="auto"/>
        <w:left w:val="none" w:sz="0" w:space="0" w:color="auto"/>
        <w:bottom w:val="none" w:sz="0" w:space="0" w:color="auto"/>
        <w:right w:val="none" w:sz="0" w:space="0" w:color="auto"/>
      </w:divBdr>
    </w:div>
    <w:div w:id="346517760">
      <w:bodyDiv w:val="1"/>
      <w:marLeft w:val="0"/>
      <w:marRight w:val="0"/>
      <w:marTop w:val="0"/>
      <w:marBottom w:val="0"/>
      <w:divBdr>
        <w:top w:val="none" w:sz="0" w:space="0" w:color="auto"/>
        <w:left w:val="none" w:sz="0" w:space="0" w:color="auto"/>
        <w:bottom w:val="none" w:sz="0" w:space="0" w:color="auto"/>
        <w:right w:val="none" w:sz="0" w:space="0" w:color="auto"/>
      </w:divBdr>
    </w:div>
    <w:div w:id="439030917">
      <w:bodyDiv w:val="1"/>
      <w:marLeft w:val="0"/>
      <w:marRight w:val="0"/>
      <w:marTop w:val="0"/>
      <w:marBottom w:val="0"/>
      <w:divBdr>
        <w:top w:val="none" w:sz="0" w:space="0" w:color="auto"/>
        <w:left w:val="none" w:sz="0" w:space="0" w:color="auto"/>
        <w:bottom w:val="none" w:sz="0" w:space="0" w:color="auto"/>
        <w:right w:val="none" w:sz="0" w:space="0" w:color="auto"/>
      </w:divBdr>
    </w:div>
    <w:div w:id="444423079">
      <w:bodyDiv w:val="1"/>
      <w:marLeft w:val="0"/>
      <w:marRight w:val="0"/>
      <w:marTop w:val="0"/>
      <w:marBottom w:val="0"/>
      <w:divBdr>
        <w:top w:val="none" w:sz="0" w:space="0" w:color="auto"/>
        <w:left w:val="none" w:sz="0" w:space="0" w:color="auto"/>
        <w:bottom w:val="none" w:sz="0" w:space="0" w:color="auto"/>
        <w:right w:val="none" w:sz="0" w:space="0" w:color="auto"/>
      </w:divBdr>
    </w:div>
    <w:div w:id="622731486">
      <w:bodyDiv w:val="1"/>
      <w:marLeft w:val="0"/>
      <w:marRight w:val="0"/>
      <w:marTop w:val="0"/>
      <w:marBottom w:val="0"/>
      <w:divBdr>
        <w:top w:val="none" w:sz="0" w:space="0" w:color="auto"/>
        <w:left w:val="none" w:sz="0" w:space="0" w:color="auto"/>
        <w:bottom w:val="none" w:sz="0" w:space="0" w:color="auto"/>
        <w:right w:val="none" w:sz="0" w:space="0" w:color="auto"/>
      </w:divBdr>
    </w:div>
    <w:div w:id="664674940">
      <w:bodyDiv w:val="1"/>
      <w:marLeft w:val="0"/>
      <w:marRight w:val="0"/>
      <w:marTop w:val="0"/>
      <w:marBottom w:val="0"/>
      <w:divBdr>
        <w:top w:val="none" w:sz="0" w:space="0" w:color="auto"/>
        <w:left w:val="none" w:sz="0" w:space="0" w:color="auto"/>
        <w:bottom w:val="none" w:sz="0" w:space="0" w:color="auto"/>
        <w:right w:val="none" w:sz="0" w:space="0" w:color="auto"/>
      </w:divBdr>
    </w:div>
    <w:div w:id="683749102">
      <w:bodyDiv w:val="1"/>
      <w:marLeft w:val="0"/>
      <w:marRight w:val="0"/>
      <w:marTop w:val="0"/>
      <w:marBottom w:val="0"/>
      <w:divBdr>
        <w:top w:val="none" w:sz="0" w:space="0" w:color="auto"/>
        <w:left w:val="none" w:sz="0" w:space="0" w:color="auto"/>
        <w:bottom w:val="none" w:sz="0" w:space="0" w:color="auto"/>
        <w:right w:val="none" w:sz="0" w:space="0" w:color="auto"/>
      </w:divBdr>
    </w:div>
    <w:div w:id="860633394">
      <w:bodyDiv w:val="1"/>
      <w:marLeft w:val="0"/>
      <w:marRight w:val="0"/>
      <w:marTop w:val="0"/>
      <w:marBottom w:val="0"/>
      <w:divBdr>
        <w:top w:val="none" w:sz="0" w:space="0" w:color="auto"/>
        <w:left w:val="none" w:sz="0" w:space="0" w:color="auto"/>
        <w:bottom w:val="none" w:sz="0" w:space="0" w:color="auto"/>
        <w:right w:val="none" w:sz="0" w:space="0" w:color="auto"/>
      </w:divBdr>
    </w:div>
    <w:div w:id="882015112">
      <w:bodyDiv w:val="1"/>
      <w:marLeft w:val="0"/>
      <w:marRight w:val="0"/>
      <w:marTop w:val="0"/>
      <w:marBottom w:val="0"/>
      <w:divBdr>
        <w:top w:val="none" w:sz="0" w:space="0" w:color="auto"/>
        <w:left w:val="none" w:sz="0" w:space="0" w:color="auto"/>
        <w:bottom w:val="none" w:sz="0" w:space="0" w:color="auto"/>
        <w:right w:val="none" w:sz="0" w:space="0" w:color="auto"/>
      </w:divBdr>
    </w:div>
    <w:div w:id="922690779">
      <w:bodyDiv w:val="1"/>
      <w:marLeft w:val="0"/>
      <w:marRight w:val="0"/>
      <w:marTop w:val="0"/>
      <w:marBottom w:val="0"/>
      <w:divBdr>
        <w:top w:val="none" w:sz="0" w:space="0" w:color="auto"/>
        <w:left w:val="none" w:sz="0" w:space="0" w:color="auto"/>
        <w:bottom w:val="none" w:sz="0" w:space="0" w:color="auto"/>
        <w:right w:val="none" w:sz="0" w:space="0" w:color="auto"/>
      </w:divBdr>
    </w:div>
    <w:div w:id="982395563">
      <w:bodyDiv w:val="1"/>
      <w:marLeft w:val="0"/>
      <w:marRight w:val="0"/>
      <w:marTop w:val="0"/>
      <w:marBottom w:val="0"/>
      <w:divBdr>
        <w:top w:val="none" w:sz="0" w:space="0" w:color="auto"/>
        <w:left w:val="none" w:sz="0" w:space="0" w:color="auto"/>
        <w:bottom w:val="none" w:sz="0" w:space="0" w:color="auto"/>
        <w:right w:val="none" w:sz="0" w:space="0" w:color="auto"/>
      </w:divBdr>
    </w:div>
    <w:div w:id="1227759413">
      <w:bodyDiv w:val="1"/>
      <w:marLeft w:val="0"/>
      <w:marRight w:val="0"/>
      <w:marTop w:val="0"/>
      <w:marBottom w:val="0"/>
      <w:divBdr>
        <w:top w:val="none" w:sz="0" w:space="0" w:color="auto"/>
        <w:left w:val="none" w:sz="0" w:space="0" w:color="auto"/>
        <w:bottom w:val="none" w:sz="0" w:space="0" w:color="auto"/>
        <w:right w:val="none" w:sz="0" w:space="0" w:color="auto"/>
      </w:divBdr>
    </w:div>
    <w:div w:id="1306426561">
      <w:bodyDiv w:val="1"/>
      <w:marLeft w:val="0"/>
      <w:marRight w:val="0"/>
      <w:marTop w:val="0"/>
      <w:marBottom w:val="0"/>
      <w:divBdr>
        <w:top w:val="none" w:sz="0" w:space="0" w:color="auto"/>
        <w:left w:val="none" w:sz="0" w:space="0" w:color="auto"/>
        <w:bottom w:val="none" w:sz="0" w:space="0" w:color="auto"/>
        <w:right w:val="none" w:sz="0" w:space="0" w:color="auto"/>
      </w:divBdr>
    </w:div>
    <w:div w:id="1309631536">
      <w:bodyDiv w:val="1"/>
      <w:marLeft w:val="0"/>
      <w:marRight w:val="0"/>
      <w:marTop w:val="0"/>
      <w:marBottom w:val="0"/>
      <w:divBdr>
        <w:top w:val="none" w:sz="0" w:space="0" w:color="auto"/>
        <w:left w:val="none" w:sz="0" w:space="0" w:color="auto"/>
        <w:bottom w:val="none" w:sz="0" w:space="0" w:color="auto"/>
        <w:right w:val="none" w:sz="0" w:space="0" w:color="auto"/>
      </w:divBdr>
    </w:div>
    <w:div w:id="1360551428">
      <w:bodyDiv w:val="1"/>
      <w:marLeft w:val="0"/>
      <w:marRight w:val="0"/>
      <w:marTop w:val="0"/>
      <w:marBottom w:val="0"/>
      <w:divBdr>
        <w:top w:val="none" w:sz="0" w:space="0" w:color="auto"/>
        <w:left w:val="none" w:sz="0" w:space="0" w:color="auto"/>
        <w:bottom w:val="none" w:sz="0" w:space="0" w:color="auto"/>
        <w:right w:val="none" w:sz="0" w:space="0" w:color="auto"/>
      </w:divBdr>
    </w:div>
    <w:div w:id="1386946298">
      <w:bodyDiv w:val="1"/>
      <w:marLeft w:val="0"/>
      <w:marRight w:val="0"/>
      <w:marTop w:val="0"/>
      <w:marBottom w:val="0"/>
      <w:divBdr>
        <w:top w:val="none" w:sz="0" w:space="0" w:color="auto"/>
        <w:left w:val="none" w:sz="0" w:space="0" w:color="auto"/>
        <w:bottom w:val="none" w:sz="0" w:space="0" w:color="auto"/>
        <w:right w:val="none" w:sz="0" w:space="0" w:color="auto"/>
      </w:divBdr>
    </w:div>
    <w:div w:id="1435007927">
      <w:bodyDiv w:val="1"/>
      <w:marLeft w:val="0"/>
      <w:marRight w:val="0"/>
      <w:marTop w:val="0"/>
      <w:marBottom w:val="0"/>
      <w:divBdr>
        <w:top w:val="none" w:sz="0" w:space="0" w:color="auto"/>
        <w:left w:val="none" w:sz="0" w:space="0" w:color="auto"/>
        <w:bottom w:val="none" w:sz="0" w:space="0" w:color="auto"/>
        <w:right w:val="none" w:sz="0" w:space="0" w:color="auto"/>
      </w:divBdr>
    </w:div>
    <w:div w:id="1447390179">
      <w:bodyDiv w:val="1"/>
      <w:marLeft w:val="0"/>
      <w:marRight w:val="0"/>
      <w:marTop w:val="0"/>
      <w:marBottom w:val="0"/>
      <w:divBdr>
        <w:top w:val="none" w:sz="0" w:space="0" w:color="auto"/>
        <w:left w:val="none" w:sz="0" w:space="0" w:color="auto"/>
        <w:bottom w:val="none" w:sz="0" w:space="0" w:color="auto"/>
        <w:right w:val="none" w:sz="0" w:space="0" w:color="auto"/>
      </w:divBdr>
    </w:div>
    <w:div w:id="1537814034">
      <w:bodyDiv w:val="1"/>
      <w:marLeft w:val="0"/>
      <w:marRight w:val="0"/>
      <w:marTop w:val="0"/>
      <w:marBottom w:val="0"/>
      <w:divBdr>
        <w:top w:val="none" w:sz="0" w:space="0" w:color="auto"/>
        <w:left w:val="none" w:sz="0" w:space="0" w:color="auto"/>
        <w:bottom w:val="none" w:sz="0" w:space="0" w:color="auto"/>
        <w:right w:val="none" w:sz="0" w:space="0" w:color="auto"/>
      </w:divBdr>
    </w:div>
    <w:div w:id="1628849385">
      <w:bodyDiv w:val="1"/>
      <w:marLeft w:val="0"/>
      <w:marRight w:val="0"/>
      <w:marTop w:val="0"/>
      <w:marBottom w:val="0"/>
      <w:divBdr>
        <w:top w:val="none" w:sz="0" w:space="0" w:color="auto"/>
        <w:left w:val="none" w:sz="0" w:space="0" w:color="auto"/>
        <w:bottom w:val="none" w:sz="0" w:space="0" w:color="auto"/>
        <w:right w:val="none" w:sz="0" w:space="0" w:color="auto"/>
      </w:divBdr>
    </w:div>
    <w:div w:id="1718773931">
      <w:bodyDiv w:val="1"/>
      <w:marLeft w:val="0"/>
      <w:marRight w:val="0"/>
      <w:marTop w:val="0"/>
      <w:marBottom w:val="0"/>
      <w:divBdr>
        <w:top w:val="none" w:sz="0" w:space="0" w:color="auto"/>
        <w:left w:val="none" w:sz="0" w:space="0" w:color="auto"/>
        <w:bottom w:val="none" w:sz="0" w:space="0" w:color="auto"/>
        <w:right w:val="none" w:sz="0" w:space="0" w:color="auto"/>
      </w:divBdr>
    </w:div>
    <w:div w:id="1778672607">
      <w:bodyDiv w:val="1"/>
      <w:marLeft w:val="0"/>
      <w:marRight w:val="0"/>
      <w:marTop w:val="0"/>
      <w:marBottom w:val="0"/>
      <w:divBdr>
        <w:top w:val="none" w:sz="0" w:space="0" w:color="auto"/>
        <w:left w:val="none" w:sz="0" w:space="0" w:color="auto"/>
        <w:bottom w:val="none" w:sz="0" w:space="0" w:color="auto"/>
        <w:right w:val="none" w:sz="0" w:space="0" w:color="auto"/>
      </w:divBdr>
    </w:div>
    <w:div w:id="1802307136">
      <w:bodyDiv w:val="1"/>
      <w:marLeft w:val="0"/>
      <w:marRight w:val="0"/>
      <w:marTop w:val="0"/>
      <w:marBottom w:val="0"/>
      <w:divBdr>
        <w:top w:val="none" w:sz="0" w:space="0" w:color="auto"/>
        <w:left w:val="none" w:sz="0" w:space="0" w:color="auto"/>
        <w:bottom w:val="none" w:sz="0" w:space="0" w:color="auto"/>
        <w:right w:val="none" w:sz="0" w:space="0" w:color="auto"/>
      </w:divBdr>
    </w:div>
    <w:div w:id="1805656401">
      <w:bodyDiv w:val="1"/>
      <w:marLeft w:val="0"/>
      <w:marRight w:val="0"/>
      <w:marTop w:val="0"/>
      <w:marBottom w:val="0"/>
      <w:divBdr>
        <w:top w:val="none" w:sz="0" w:space="0" w:color="auto"/>
        <w:left w:val="none" w:sz="0" w:space="0" w:color="auto"/>
        <w:bottom w:val="none" w:sz="0" w:space="0" w:color="auto"/>
        <w:right w:val="none" w:sz="0" w:space="0" w:color="auto"/>
      </w:divBdr>
    </w:div>
    <w:div w:id="1824852169">
      <w:bodyDiv w:val="1"/>
      <w:marLeft w:val="0"/>
      <w:marRight w:val="0"/>
      <w:marTop w:val="0"/>
      <w:marBottom w:val="0"/>
      <w:divBdr>
        <w:top w:val="none" w:sz="0" w:space="0" w:color="auto"/>
        <w:left w:val="none" w:sz="0" w:space="0" w:color="auto"/>
        <w:bottom w:val="none" w:sz="0" w:space="0" w:color="auto"/>
        <w:right w:val="none" w:sz="0" w:space="0" w:color="auto"/>
      </w:divBdr>
    </w:div>
    <w:div w:id="1848713327">
      <w:bodyDiv w:val="1"/>
      <w:marLeft w:val="0"/>
      <w:marRight w:val="0"/>
      <w:marTop w:val="0"/>
      <w:marBottom w:val="0"/>
      <w:divBdr>
        <w:top w:val="none" w:sz="0" w:space="0" w:color="auto"/>
        <w:left w:val="none" w:sz="0" w:space="0" w:color="auto"/>
        <w:bottom w:val="none" w:sz="0" w:space="0" w:color="auto"/>
        <w:right w:val="none" w:sz="0" w:space="0" w:color="auto"/>
      </w:divBdr>
    </w:div>
    <w:div w:id="1891577706">
      <w:bodyDiv w:val="1"/>
      <w:marLeft w:val="0"/>
      <w:marRight w:val="0"/>
      <w:marTop w:val="0"/>
      <w:marBottom w:val="0"/>
      <w:divBdr>
        <w:top w:val="none" w:sz="0" w:space="0" w:color="auto"/>
        <w:left w:val="none" w:sz="0" w:space="0" w:color="auto"/>
        <w:bottom w:val="none" w:sz="0" w:space="0" w:color="auto"/>
        <w:right w:val="none" w:sz="0" w:space="0" w:color="auto"/>
      </w:divBdr>
    </w:div>
    <w:div w:id="1893804131">
      <w:bodyDiv w:val="1"/>
      <w:marLeft w:val="0"/>
      <w:marRight w:val="0"/>
      <w:marTop w:val="0"/>
      <w:marBottom w:val="0"/>
      <w:divBdr>
        <w:top w:val="none" w:sz="0" w:space="0" w:color="auto"/>
        <w:left w:val="none" w:sz="0" w:space="0" w:color="auto"/>
        <w:bottom w:val="none" w:sz="0" w:space="0" w:color="auto"/>
        <w:right w:val="none" w:sz="0" w:space="0" w:color="auto"/>
      </w:divBdr>
    </w:div>
    <w:div w:id="1930038187">
      <w:bodyDiv w:val="1"/>
      <w:marLeft w:val="0"/>
      <w:marRight w:val="0"/>
      <w:marTop w:val="0"/>
      <w:marBottom w:val="0"/>
      <w:divBdr>
        <w:top w:val="none" w:sz="0" w:space="0" w:color="auto"/>
        <w:left w:val="none" w:sz="0" w:space="0" w:color="auto"/>
        <w:bottom w:val="none" w:sz="0" w:space="0" w:color="auto"/>
        <w:right w:val="none" w:sz="0" w:space="0" w:color="auto"/>
      </w:divBdr>
    </w:div>
    <w:div w:id="2005888950">
      <w:bodyDiv w:val="1"/>
      <w:marLeft w:val="0"/>
      <w:marRight w:val="0"/>
      <w:marTop w:val="0"/>
      <w:marBottom w:val="0"/>
      <w:divBdr>
        <w:top w:val="none" w:sz="0" w:space="0" w:color="auto"/>
        <w:left w:val="none" w:sz="0" w:space="0" w:color="auto"/>
        <w:bottom w:val="none" w:sz="0" w:space="0" w:color="auto"/>
        <w:right w:val="none" w:sz="0" w:space="0" w:color="auto"/>
      </w:divBdr>
    </w:div>
    <w:div w:id="2028094025">
      <w:bodyDiv w:val="1"/>
      <w:marLeft w:val="0"/>
      <w:marRight w:val="0"/>
      <w:marTop w:val="0"/>
      <w:marBottom w:val="0"/>
      <w:divBdr>
        <w:top w:val="none" w:sz="0" w:space="0" w:color="auto"/>
        <w:left w:val="none" w:sz="0" w:space="0" w:color="auto"/>
        <w:bottom w:val="none" w:sz="0" w:space="0" w:color="auto"/>
        <w:right w:val="none" w:sz="0" w:space="0" w:color="auto"/>
      </w:divBdr>
    </w:div>
    <w:div w:id="2101676816">
      <w:bodyDiv w:val="1"/>
      <w:marLeft w:val="0"/>
      <w:marRight w:val="0"/>
      <w:marTop w:val="0"/>
      <w:marBottom w:val="0"/>
      <w:divBdr>
        <w:top w:val="none" w:sz="0" w:space="0" w:color="auto"/>
        <w:left w:val="none" w:sz="0" w:space="0" w:color="auto"/>
        <w:bottom w:val="none" w:sz="0" w:space="0" w:color="auto"/>
        <w:right w:val="none" w:sz="0" w:space="0" w:color="auto"/>
      </w:divBdr>
    </w:div>
    <w:div w:id="2103984377">
      <w:bodyDiv w:val="1"/>
      <w:marLeft w:val="0"/>
      <w:marRight w:val="0"/>
      <w:marTop w:val="0"/>
      <w:marBottom w:val="0"/>
      <w:divBdr>
        <w:top w:val="none" w:sz="0" w:space="0" w:color="auto"/>
        <w:left w:val="none" w:sz="0" w:space="0" w:color="auto"/>
        <w:bottom w:val="none" w:sz="0" w:space="0" w:color="auto"/>
        <w:right w:val="none" w:sz="0" w:space="0" w:color="auto"/>
      </w:divBdr>
    </w:div>
    <w:div w:id="2124349630">
      <w:bodyDiv w:val="1"/>
      <w:marLeft w:val="0"/>
      <w:marRight w:val="0"/>
      <w:marTop w:val="0"/>
      <w:marBottom w:val="0"/>
      <w:divBdr>
        <w:top w:val="none" w:sz="0" w:space="0" w:color="auto"/>
        <w:left w:val="none" w:sz="0" w:space="0" w:color="auto"/>
        <w:bottom w:val="none" w:sz="0" w:space="0" w:color="auto"/>
        <w:right w:val="none" w:sz="0" w:space="0" w:color="auto"/>
      </w:divBdr>
    </w:div>
    <w:div w:id="2129855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michaelwu/libsndfile" TargetMode="External"/><Relationship Id="rId21" Type="http://schemas.openxmlformats.org/officeDocument/2006/relationships/hyperlink" Target="http://i-liger.com/article/android-wav-audio-recording" TargetMode="External"/><Relationship Id="rId22" Type="http://schemas.openxmlformats.org/officeDocument/2006/relationships/hyperlink" Target="http://www.partial-discharge-academy.com/what-is-partial-discharge" TargetMode="External"/><Relationship Id="rId23" Type="http://schemas.openxmlformats.org/officeDocument/2006/relationships/hyperlink" Target="http://www.apache.org/licenses/LICENSE-2.0" TargetMode="External"/><Relationship Id="rId24" Type="http://schemas.openxmlformats.org/officeDocument/2006/relationships/hyperlink" Target="http://www.android-graphview.org/" TargetMode="External"/><Relationship Id="rId25" Type="http://schemas.openxmlformats.org/officeDocument/2006/relationships/hyperlink" Target="http://www.gnu.org/copyleft/gpl.html" TargetMode="External"/><Relationship Id="rId26" Type="http://schemas.openxmlformats.org/officeDocument/2006/relationships/hyperlink" Target="http://www.javaworld.com/article/2077513/learn-java/java-tip-17--integrating-java-with-c--.html" TargetMode="External"/><Relationship Id="rId27" Type="http://schemas.openxmlformats.org/officeDocument/2006/relationships/hyperlink" Target="https://www.youtube.com/watch?v=kFtxo7rr2HQ" TargetMode="External"/><Relationship Id="rId28" Type="http://schemas.openxmlformats.org/officeDocument/2006/relationships/hyperlink" Target="https://developer.android.com/tools/sdk/ndk/index.html" TargetMode="External"/><Relationship Id="rId29" Type="http://schemas.openxmlformats.org/officeDocument/2006/relationships/hyperlink" Target="http://www.jsresource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mega-nerd.com/libsndfile/" TargetMode="External"/><Relationship Id="rId31" Type="http://schemas.openxmlformats.org/officeDocument/2006/relationships/hyperlink" Target="https://www.hsb.com/TheLocomotive/AnAnalysisOfInternationalTransformerFailuresPart1.aspx" TargetMode="External"/><Relationship Id="rId32" Type="http://schemas.openxmlformats.org/officeDocument/2006/relationships/hyperlink" Target="http://www.fftw.org/index.html" TargetMode="External"/><Relationship Id="rId9" Type="http://schemas.openxmlformats.org/officeDocument/2006/relationships/hyperlink" Target="mailto:jas38@aber.ac.uk"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fftw.org/faq/section1.html" TargetMode="External"/><Relationship Id="rId34" Type="http://schemas.openxmlformats.org/officeDocument/2006/relationships/hyperlink" Target="http://developer.android.com/index.html" TargetMode="External"/><Relationship Id="rId35" Type="http://schemas.openxmlformats.org/officeDocument/2006/relationships/hyperlink" Target="http://www.fargocontrols.com/sensors/" TargetMode="External"/><Relationship Id="rId36" Type="http://schemas.openxmlformats.org/officeDocument/2006/relationships/hyperlink" Target="http://www.gsmarena.com/samsung_i9500_galaxy_s4-5125.php" TargetMode="External"/><Relationship Id="rId10" Type="http://schemas.openxmlformats.org/officeDocument/2006/relationships/hyperlink" Target="mailto:ncm@aber.ac.uk"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www.gnu.org/copyleft/lesser.html" TargetMode="External"/><Relationship Id="rId37" Type="http://schemas.openxmlformats.org/officeDocument/2006/relationships/hyperlink" Target="http://en.wikipedia.org/wiki/Android_version_history" TargetMode="External"/><Relationship Id="rId38" Type="http://schemas.openxmlformats.org/officeDocument/2006/relationships/hyperlink" Target="https://static.googleusercontent.com/media/source.android.com/en//compatibility/4.4/android-4.4-cdd.pdf"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laters:Dropbox:UNI:Third%20Year:CS39440%20Major%20Project:FinalReport:Word%20Template: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5D3FE-0C27-2C4E-BCA3-A54D82BC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2816</TotalTime>
  <Pages>30</Pages>
  <Words>9461</Words>
  <Characters>47590</Characters>
  <Application>Microsoft Macintosh Word</Application>
  <DocSecurity>0</DocSecurity>
  <Lines>1641</Lines>
  <Paragraphs>877</Paragraphs>
  <ScaleCrop>false</ScaleCrop>
  <Company/>
  <LinksUpToDate>false</LinksUpToDate>
  <CharactersWithSpaces>56174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769</cp:revision>
  <cp:lastPrinted>2014-04-04T11:58:00Z</cp:lastPrinted>
  <dcterms:created xsi:type="dcterms:W3CDTF">2015-02-10T13:04:00Z</dcterms:created>
  <dcterms:modified xsi:type="dcterms:W3CDTF">2015-04-14T08:36:00Z</dcterms:modified>
</cp:coreProperties>
</file>